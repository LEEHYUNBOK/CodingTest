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63BFEA6C" w:rsidR="003601EA" w:rsidRPr="00D64B8C" w:rsidRDefault="00F26C5B" w:rsidP="00715AD1">
      <w:r w:rsidRPr="00F26C5B">
        <w:rPr>
          <w:rFonts w:hint="eastAsia"/>
          <w:sz w:val="36"/>
          <w:szCs w:val="40"/>
        </w:rPr>
        <w:t>체육복</w:t>
      </w:r>
    </w:p>
    <w:p w14:paraId="139A3EA0" w14:textId="179291D2" w:rsidR="00D64B8C" w:rsidRDefault="00F26C5B" w:rsidP="00F579D5">
      <w:r>
        <w:t>2022-02-18</w:t>
      </w:r>
    </w:p>
    <w:p w14:paraId="49F6DECC" w14:textId="77777777" w:rsidR="00D64B8C" w:rsidRDefault="00D64B8C" w:rsidP="00F579D5"/>
    <w:p w14:paraId="02FBD758" w14:textId="2EE69617" w:rsidR="003601EA" w:rsidRDefault="00F26C5B" w:rsidP="00F579D5">
      <w:hyperlink r:id="rId8" w:history="1">
        <w:r w:rsidRPr="008F7500">
          <w:rPr>
            <w:rStyle w:val="Hyperlink"/>
          </w:rPr>
          <w:t>https://programmers.co.kr/learn/courses/30/lessons/42862</w:t>
        </w:r>
      </w:hyperlink>
    </w:p>
    <w:p w14:paraId="080B38D4" w14:textId="77777777" w:rsidR="00F26C5B" w:rsidRDefault="00F26C5B" w:rsidP="00F579D5"/>
    <w:p w14:paraId="546F8A06" w14:textId="2FD5D508" w:rsidR="00F26C5B" w:rsidRDefault="00F26C5B" w:rsidP="00F579D5">
      <w:r>
        <w:rPr>
          <w:rFonts w:hint="eastAsia"/>
        </w:rPr>
        <w:t>키워드:</w:t>
      </w:r>
      <w:r>
        <w:t xml:space="preserve"> </w:t>
      </w:r>
      <w:r>
        <w:rPr>
          <w:rFonts w:hint="eastAsia"/>
        </w:rPr>
        <w:t>그리디 알고리즘</w:t>
      </w:r>
    </w:p>
    <w:p w14:paraId="5AF7E3AA" w14:textId="77777777" w:rsidR="00F26C5B" w:rsidRDefault="00F26C5B" w:rsidP="00F579D5"/>
    <w:p w14:paraId="4F8D680F" w14:textId="77777777" w:rsidR="00F26C5B" w:rsidRDefault="00F26C5B" w:rsidP="00F579D5"/>
    <w:p w14:paraId="38DC2550" w14:textId="2C24E893" w:rsidR="00F72A63" w:rsidRDefault="00F72A6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AAD3461" w14:textId="679DCF41" w:rsidR="00F26C5B" w:rsidRDefault="00F72A63" w:rsidP="00F26C5B">
      <w:pPr>
        <w:pStyle w:val="Heading2"/>
        <w:rPr>
          <w:rFonts w:hint="eastAsia"/>
        </w:rPr>
      </w:pPr>
      <w:r>
        <w:rPr>
          <w:rFonts w:hint="eastAsia"/>
        </w:rPr>
        <w:lastRenderedPageBreak/>
        <w:t>답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72A63" w14:paraId="51BFA3DE" w14:textId="77777777" w:rsidTr="00092BDE">
        <w:tc>
          <w:tcPr>
            <w:tcW w:w="426" w:type="dxa"/>
          </w:tcPr>
          <w:p w14:paraId="5AE439D8" w14:textId="77777777" w:rsidR="00F72A63" w:rsidRPr="00185935" w:rsidRDefault="00F72A63" w:rsidP="00F72A6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08BFB40" w14:textId="77777777" w:rsidR="00F72A63" w:rsidRPr="00185935" w:rsidRDefault="00F72A63" w:rsidP="00F72A6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5326952" w14:textId="77777777" w:rsidR="00F72A63" w:rsidRPr="00185935" w:rsidRDefault="00F72A63" w:rsidP="00F72A6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9FF2291" w14:textId="77777777" w:rsidR="00F72A63" w:rsidRPr="00185935" w:rsidRDefault="00F72A63" w:rsidP="00F72A6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BDDE75C" w14:textId="77777777" w:rsidR="00F72A63" w:rsidRPr="00185935" w:rsidRDefault="00F72A63" w:rsidP="00F72A6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B018BF0" w14:textId="77777777" w:rsidR="00F72A63" w:rsidRPr="00185935" w:rsidRDefault="00F72A63" w:rsidP="00F72A6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5625606" w14:textId="77777777" w:rsidR="00F72A63" w:rsidRPr="00185935" w:rsidRDefault="00F72A63" w:rsidP="00F72A6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88AE3F2" w14:textId="77777777" w:rsidR="00F72A63" w:rsidRPr="00185935" w:rsidRDefault="00F72A63" w:rsidP="00F72A6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357847F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F82BDD9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5BA1324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E7CEF5E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9F7D832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42DB0FC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7EB7D94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03D5BEC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CFC5FAC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8EF3BE6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CD9CE7C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AD31C21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FEAD07E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E4D3595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30D7DBA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79D384A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585420D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443DE64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AB76AF0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98E2D0A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E62A6C9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9A531CE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1747BEF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CC36055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E5374EB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2B9459E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8B0AE1D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D148812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7B4E5FF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1E817BE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FE39F06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A58A290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561520C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19540C5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5E2980F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40F07721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416F43E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5FA4E4C2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53E8D871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26C44B75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538F8A44" w14:textId="77777777" w:rsidR="00F72A63" w:rsidRDefault="00F72A63" w:rsidP="00F72A63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44B82679" w14:textId="38BF6856" w:rsidR="00F72A63" w:rsidRPr="00185935" w:rsidRDefault="00F72A63" w:rsidP="00F72A63">
            <w:pPr>
              <w:pStyle w:val="a0"/>
            </w:pPr>
          </w:p>
        </w:tc>
        <w:tc>
          <w:tcPr>
            <w:tcW w:w="10631" w:type="dxa"/>
          </w:tcPr>
          <w:p w14:paraId="3633540E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programmers.e42862;</w:t>
            </w:r>
          </w:p>
          <w:p w14:paraId="6A2C743A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673B86D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607701E4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0906EEE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 {</w:t>
            </w:r>
          </w:p>
          <w:p w14:paraId="4FFC77E7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390B1C9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01012FD5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594C09E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lostCount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6AE36C1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Arrays.sort(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47768C8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Arrays.sort(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3FBC0EF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0, 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0C256978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24BCF81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&lt; 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>]) ++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164301B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&gt; 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>]) ++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961DAC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48FD5395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lostCount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97C6980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>] = 0;</w:t>
            </w:r>
          </w:p>
          <w:p w14:paraId="74E81C54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93B1A3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48127C14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082ED825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0826C4DC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25ACEFD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>] == 0) { ++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55"/>
                <w:kern w:val="0"/>
                <w:szCs w:val="20"/>
              </w:rPr>
              <w:t>continue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0C39A0E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>] == 0) { ++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55"/>
                <w:kern w:val="0"/>
                <w:szCs w:val="20"/>
              </w:rPr>
              <w:t>continue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AF9ABE7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744AC31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&lt; 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>] - 1)</w:t>
            </w:r>
          </w:p>
          <w:p w14:paraId="708E88C6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721FDE1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reserve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&lt;= </w:t>
            </w:r>
            <w:r>
              <w:rPr>
                <w:rFonts w:cs="굴림체"/>
                <w:color w:val="6A3E3E"/>
                <w:kern w:val="0"/>
                <w:szCs w:val="20"/>
              </w:rPr>
              <w:t>lost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>] + 1) {</w:t>
            </w:r>
          </w:p>
          <w:p w14:paraId="5E157495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lostCount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29BF7D2" w14:textId="503FD5CF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r w:rsidR="00B327CD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++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47F3058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7E6E7FF3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702F8144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97EEE6F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458E0558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lostCount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46FE5D2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3D095DD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411FA67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C02751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6B14FD4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2B50462B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.solution(5,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{2,4},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{1,3,5}));</w:t>
            </w:r>
          </w:p>
          <w:p w14:paraId="41A0A468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.solution(5,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{2,4},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{3}));</w:t>
            </w:r>
          </w:p>
          <w:p w14:paraId="4ACFF9E1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.solution(3,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{3},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{1}));</w:t>
            </w:r>
          </w:p>
          <w:p w14:paraId="27B20D3F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4B301ED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.solution(5,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{2,3,4},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{1,2,3}));</w:t>
            </w:r>
          </w:p>
          <w:p w14:paraId="125DCB59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34EDEB0" w14:textId="77777777" w:rsidR="00F72A63" w:rsidRDefault="00F72A63" w:rsidP="00F72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7A8CCA4" w14:textId="77777777" w:rsidR="00F72A63" w:rsidRDefault="00F72A63" w:rsidP="00F72A63">
            <w:pPr>
              <w:pStyle w:val="a0"/>
            </w:pPr>
          </w:p>
        </w:tc>
      </w:tr>
    </w:tbl>
    <w:p w14:paraId="75E1FB4C" w14:textId="77777777" w:rsidR="00F26C5B" w:rsidRDefault="00F26C5B" w:rsidP="00F579D5"/>
    <w:p w14:paraId="7F85A2DB" w14:textId="77777777" w:rsidR="00F72A63" w:rsidRDefault="00F72A63" w:rsidP="00F579D5"/>
    <w:p w14:paraId="76FCCF54" w14:textId="3D200D94" w:rsidR="00AB7062" w:rsidRDefault="00AB7062" w:rsidP="00F579D5">
      <w:r>
        <w:rPr>
          <w:rFonts w:hint="eastAsia"/>
        </w:rPr>
        <w:t>다음 페이지.</w:t>
      </w:r>
      <w:r>
        <w:t>.</w:t>
      </w:r>
    </w:p>
    <w:p w14:paraId="584B7A0F" w14:textId="77777777" w:rsidR="00AB7062" w:rsidRDefault="00AB7062" w:rsidP="00F579D5"/>
    <w:p w14:paraId="02EA6029" w14:textId="7477AEA0" w:rsidR="00AB7062" w:rsidRDefault="00AB706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F5A16ED" w14:textId="5B70289B" w:rsidR="00AB7062" w:rsidRDefault="00AB7062" w:rsidP="00AB7062">
      <w:pPr>
        <w:wordWrap/>
        <w:adjustRightInd w:val="0"/>
        <w:jc w:val="left"/>
        <w:rPr>
          <w:rFonts w:cs="굴림체"/>
          <w:color w:val="7F0055"/>
          <w:kern w:val="0"/>
          <w:szCs w:val="20"/>
        </w:rPr>
      </w:pPr>
      <w:r w:rsidRPr="00AB7062">
        <w:rPr>
          <w:rFonts w:cs="굴림체" w:hint="eastAsia"/>
          <w:color w:val="538135" w:themeColor="accent6" w:themeShade="BF"/>
          <w:kern w:val="0"/>
          <w:szCs w:val="20"/>
        </w:rPr>
        <w:lastRenderedPageBreak/>
        <w:t>/</w:t>
      </w:r>
      <w:r w:rsidRPr="00AB7062">
        <w:rPr>
          <w:rFonts w:cs="굴림체"/>
          <w:color w:val="538135" w:themeColor="accent6" w:themeShade="BF"/>
          <w:kern w:val="0"/>
          <w:szCs w:val="20"/>
        </w:rPr>
        <w:t xml:space="preserve">/ </w:t>
      </w:r>
      <w:r w:rsidRPr="00AB7062">
        <w:rPr>
          <w:rFonts w:cs="굴림체" w:hint="eastAsia"/>
          <w:color w:val="538135" w:themeColor="accent6" w:themeShade="BF"/>
          <w:kern w:val="0"/>
          <w:szCs w:val="20"/>
        </w:rPr>
        <w:t>분실한 학생수</w:t>
      </w:r>
    </w:p>
    <w:p w14:paraId="163F4D44" w14:textId="27D707FC" w:rsidR="00AB7062" w:rsidRDefault="00AB7062" w:rsidP="00AB706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lostCount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6A3E3E"/>
          <w:kern w:val="0"/>
          <w:szCs w:val="20"/>
        </w:rPr>
        <w:t>lost</w:t>
      </w:r>
      <w:r>
        <w:rPr>
          <w:rFonts w:cs="굴림체"/>
          <w:color w:val="000000"/>
          <w:kern w:val="0"/>
          <w:szCs w:val="20"/>
        </w:rPr>
        <w:t>.</w:t>
      </w:r>
      <w:r>
        <w:rPr>
          <w:rFonts w:cs="굴림체"/>
          <w:color w:val="0000C0"/>
          <w:kern w:val="0"/>
          <w:szCs w:val="20"/>
        </w:rPr>
        <w:t>length</w:t>
      </w:r>
      <w:r>
        <w:rPr>
          <w:rFonts w:cs="굴림체"/>
          <w:color w:val="000000"/>
          <w:kern w:val="0"/>
          <w:szCs w:val="20"/>
        </w:rPr>
        <w:t>;</w:t>
      </w:r>
    </w:p>
    <w:p w14:paraId="44413E05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365793F1" w14:textId="3B1629DC" w:rsidR="00AB7062" w:rsidRDefault="00AB7062" w:rsidP="00AB7062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Pr="00AB7062">
        <w:rPr>
          <w:rFonts w:cs="굴림체"/>
          <w:color w:val="538135" w:themeColor="accent6" w:themeShade="BF"/>
          <w:kern w:val="0"/>
          <w:szCs w:val="20"/>
        </w:rPr>
        <w:t>/</w:t>
      </w:r>
      <w:r>
        <w:rPr>
          <w:rFonts w:cs="굴림체"/>
          <w:color w:val="538135" w:themeColor="accent6" w:themeShade="BF"/>
          <w:kern w:val="0"/>
          <w:szCs w:val="20"/>
        </w:rPr>
        <w:t xml:space="preserve"> </w:t>
      </w:r>
      <w:r>
        <w:rPr>
          <w:rFonts w:cs="굴림체" w:hint="eastAsia"/>
          <w:color w:val="538135" w:themeColor="accent6" w:themeShade="BF"/>
          <w:kern w:val="0"/>
          <w:szCs w:val="20"/>
        </w:rPr>
        <w:t>순서대로 비교해서 빠르게 처리할 수 있도록 정렬한다.</w:t>
      </w:r>
    </w:p>
    <w:p w14:paraId="1583E0EE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Arrays.sort(</w:t>
      </w:r>
      <w:r>
        <w:rPr>
          <w:rFonts w:cs="굴림체"/>
          <w:color w:val="6A3E3E"/>
          <w:kern w:val="0"/>
          <w:szCs w:val="20"/>
        </w:rPr>
        <w:t>lost</w:t>
      </w:r>
      <w:r>
        <w:rPr>
          <w:rFonts w:cs="굴림체"/>
          <w:color w:val="000000"/>
          <w:kern w:val="0"/>
          <w:szCs w:val="20"/>
        </w:rPr>
        <w:t>);</w:t>
      </w:r>
    </w:p>
    <w:p w14:paraId="7F58B8EA" w14:textId="77777777" w:rsidR="00AB7062" w:rsidRDefault="00AB7062" w:rsidP="00AB706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Arrays.sort(</w:t>
      </w:r>
      <w:r>
        <w:rPr>
          <w:rFonts w:cs="굴림체"/>
          <w:color w:val="6A3E3E"/>
          <w:kern w:val="0"/>
          <w:szCs w:val="20"/>
        </w:rPr>
        <w:t>reserve</w:t>
      </w:r>
      <w:r>
        <w:rPr>
          <w:rFonts w:cs="굴림체"/>
          <w:color w:val="000000"/>
          <w:kern w:val="0"/>
          <w:szCs w:val="20"/>
        </w:rPr>
        <w:t>);</w:t>
      </w:r>
    </w:p>
    <w:p w14:paraId="74DB2395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5E358943" w14:textId="0BC42B75" w:rsidR="00EE43BC" w:rsidRDefault="00EE43BC" w:rsidP="00AB7062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Pr="00AB7062">
        <w:rPr>
          <w:rFonts w:cs="굴림체"/>
          <w:color w:val="538135" w:themeColor="accent6" w:themeShade="BF"/>
          <w:kern w:val="0"/>
          <w:szCs w:val="20"/>
        </w:rPr>
        <w:t>/</w:t>
      </w:r>
      <w:r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D64786">
        <w:rPr>
          <w:rFonts w:cs="굴림체" w:hint="eastAsia"/>
          <w:color w:val="538135" w:themeColor="accent6" w:themeShade="BF"/>
          <w:kern w:val="0"/>
          <w:szCs w:val="20"/>
        </w:rPr>
        <w:t>분실했고,</w:t>
      </w:r>
      <w:r w:rsidR="00D64786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D64786">
        <w:rPr>
          <w:rFonts w:cs="굴림체" w:hint="eastAsia"/>
          <w:color w:val="538135" w:themeColor="accent6" w:themeShade="BF"/>
          <w:kern w:val="0"/>
          <w:szCs w:val="20"/>
        </w:rPr>
        <w:t>여분도 가져온 학생 처리</w:t>
      </w:r>
    </w:p>
    <w:p w14:paraId="09BADA87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 xml:space="preserve"> = 0, 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 xml:space="preserve"> = 0;</w:t>
      </w:r>
    </w:p>
    <w:p w14:paraId="6C3DB034" w14:textId="08FABDCC" w:rsidR="0000287B" w:rsidRDefault="0000287B" w:rsidP="0000287B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Pr="00AB7062">
        <w:rPr>
          <w:rFonts w:cs="굴림체"/>
          <w:color w:val="538135" w:themeColor="accent6" w:themeShade="BF"/>
          <w:kern w:val="0"/>
          <w:szCs w:val="20"/>
        </w:rPr>
        <w:t>/</w:t>
      </w:r>
      <w:r>
        <w:rPr>
          <w:rFonts w:cs="굴림체"/>
          <w:color w:val="538135" w:themeColor="accent6" w:themeShade="BF"/>
          <w:kern w:val="0"/>
          <w:szCs w:val="20"/>
        </w:rPr>
        <w:t xml:space="preserve"> </w:t>
      </w:r>
      <w:r>
        <w:rPr>
          <w:rFonts w:cs="굴림체" w:hint="eastAsia"/>
          <w:color w:val="538135" w:themeColor="accent6" w:themeShade="BF"/>
          <w:kern w:val="0"/>
          <w:szCs w:val="20"/>
        </w:rPr>
        <w:t>양쪽에서 번호 순서대로 하나씩 꺼</w:t>
      </w:r>
      <w:r>
        <w:rPr>
          <w:rFonts w:cs="굴림체" w:hint="eastAsia"/>
          <w:color w:val="538135" w:themeColor="accent6" w:themeShade="BF"/>
          <w:kern w:val="0"/>
          <w:szCs w:val="20"/>
        </w:rPr>
        <w:t>내서 비교하며 처리한다</w:t>
      </w:r>
    </w:p>
    <w:p w14:paraId="605E27B6" w14:textId="77777777" w:rsidR="00AB7062" w:rsidRDefault="00AB7062" w:rsidP="00AB706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while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lost</w:t>
      </w:r>
      <w:r>
        <w:rPr>
          <w:rFonts w:cs="굴림체"/>
          <w:color w:val="000000"/>
          <w:kern w:val="0"/>
          <w:szCs w:val="20"/>
        </w:rPr>
        <w:t>.</w:t>
      </w:r>
      <w:r>
        <w:rPr>
          <w:rFonts w:cs="굴림체"/>
          <w:color w:val="0000C0"/>
          <w:kern w:val="0"/>
          <w:szCs w:val="20"/>
        </w:rPr>
        <w:t>length</w:t>
      </w:r>
      <w:r>
        <w:rPr>
          <w:rFonts w:cs="굴림체"/>
          <w:color w:val="000000"/>
          <w:kern w:val="0"/>
          <w:szCs w:val="20"/>
        </w:rPr>
        <w:t xml:space="preserve"> &amp;&amp; 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reserve</w:t>
      </w:r>
      <w:r>
        <w:rPr>
          <w:rFonts w:cs="굴림체"/>
          <w:color w:val="000000"/>
          <w:kern w:val="0"/>
          <w:szCs w:val="20"/>
        </w:rPr>
        <w:t>.</w:t>
      </w:r>
      <w:r>
        <w:rPr>
          <w:rFonts w:cs="굴림체"/>
          <w:color w:val="0000C0"/>
          <w:kern w:val="0"/>
          <w:szCs w:val="20"/>
        </w:rPr>
        <w:t>length</w:t>
      </w:r>
      <w:r>
        <w:rPr>
          <w:rFonts w:cs="굴림체"/>
          <w:color w:val="000000"/>
          <w:kern w:val="0"/>
          <w:szCs w:val="20"/>
        </w:rPr>
        <w:t>) {</w:t>
      </w:r>
    </w:p>
    <w:p w14:paraId="17265393" w14:textId="3CE304D8" w:rsidR="00AB7062" w:rsidRDefault="0000287B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 xml:space="preserve">   </w:t>
      </w:r>
      <w:r w:rsidR="00AB7062">
        <w:rPr>
          <w:rFonts w:cs="굴림체"/>
          <w:color w:val="7F0055"/>
          <w:kern w:val="0"/>
          <w:szCs w:val="20"/>
        </w:rPr>
        <w:t>if</w:t>
      </w:r>
      <w:r w:rsidR="00AB7062">
        <w:rPr>
          <w:rFonts w:cs="굴림체"/>
          <w:color w:val="000000"/>
          <w:kern w:val="0"/>
          <w:szCs w:val="20"/>
        </w:rPr>
        <w:t xml:space="preserve"> (</w:t>
      </w:r>
      <w:r w:rsidR="00AB7062">
        <w:rPr>
          <w:rFonts w:cs="굴림체"/>
          <w:color w:val="6A3E3E"/>
          <w:kern w:val="0"/>
          <w:szCs w:val="20"/>
        </w:rPr>
        <w:t>lost</w:t>
      </w:r>
      <w:r w:rsidR="00AB7062">
        <w:rPr>
          <w:rFonts w:cs="굴림체"/>
          <w:color w:val="000000"/>
          <w:kern w:val="0"/>
          <w:szCs w:val="20"/>
        </w:rPr>
        <w:t>[</w:t>
      </w:r>
      <w:r w:rsidR="00AB7062">
        <w:rPr>
          <w:rFonts w:cs="굴림체"/>
          <w:color w:val="6A3E3E"/>
          <w:kern w:val="0"/>
          <w:szCs w:val="20"/>
        </w:rPr>
        <w:t>i1</w:t>
      </w:r>
      <w:r w:rsidR="00AB7062">
        <w:rPr>
          <w:rFonts w:cs="굴림체"/>
          <w:color w:val="000000"/>
          <w:kern w:val="0"/>
          <w:szCs w:val="20"/>
        </w:rPr>
        <w:t xml:space="preserve">] &lt; </w:t>
      </w:r>
      <w:r w:rsidR="00AB7062">
        <w:rPr>
          <w:rFonts w:cs="굴림체"/>
          <w:color w:val="6A3E3E"/>
          <w:kern w:val="0"/>
          <w:szCs w:val="20"/>
        </w:rPr>
        <w:t>reserve</w:t>
      </w:r>
      <w:r w:rsidR="00AB7062">
        <w:rPr>
          <w:rFonts w:cs="굴림체"/>
          <w:color w:val="000000"/>
          <w:kern w:val="0"/>
          <w:szCs w:val="20"/>
        </w:rPr>
        <w:t>[</w:t>
      </w:r>
      <w:r w:rsidR="00AB7062">
        <w:rPr>
          <w:rFonts w:cs="굴림체"/>
          <w:color w:val="6A3E3E"/>
          <w:kern w:val="0"/>
          <w:szCs w:val="20"/>
        </w:rPr>
        <w:t>i2</w:t>
      </w:r>
      <w:r w:rsidR="00AB7062">
        <w:rPr>
          <w:rFonts w:cs="굴림체"/>
          <w:color w:val="000000"/>
          <w:kern w:val="0"/>
          <w:szCs w:val="20"/>
        </w:rPr>
        <w:t>]) ++</w:t>
      </w:r>
      <w:r w:rsidR="00AB7062">
        <w:rPr>
          <w:rFonts w:cs="굴림체"/>
          <w:color w:val="6A3E3E"/>
          <w:kern w:val="0"/>
          <w:szCs w:val="20"/>
        </w:rPr>
        <w:t>i1</w:t>
      </w:r>
      <w:r w:rsidR="00AB7062">
        <w:rPr>
          <w:rFonts w:cs="굴림체"/>
          <w:color w:val="000000"/>
          <w:kern w:val="0"/>
          <w:szCs w:val="20"/>
        </w:rPr>
        <w:t>;</w:t>
      </w:r>
    </w:p>
    <w:p w14:paraId="3460FBCE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else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if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lost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 xml:space="preserve">] &gt; </w:t>
      </w:r>
      <w:r>
        <w:rPr>
          <w:rFonts w:cs="굴림체"/>
          <w:color w:val="6A3E3E"/>
          <w:kern w:val="0"/>
          <w:szCs w:val="20"/>
        </w:rPr>
        <w:t>reserve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>]) ++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>;</w:t>
      </w:r>
    </w:p>
    <w:p w14:paraId="07A8D9AB" w14:textId="02903BDF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else</w:t>
      </w:r>
      <w:r>
        <w:rPr>
          <w:rFonts w:cs="굴림체"/>
          <w:color w:val="000000"/>
          <w:kern w:val="0"/>
          <w:szCs w:val="20"/>
        </w:rPr>
        <w:t xml:space="preserve"> {</w:t>
      </w:r>
      <w:r w:rsidR="00D64786">
        <w:rPr>
          <w:rFonts w:cs="굴림체"/>
          <w:color w:val="000000"/>
          <w:kern w:val="0"/>
          <w:szCs w:val="20"/>
        </w:rPr>
        <w:t xml:space="preserve"> </w:t>
      </w:r>
      <w:r w:rsidR="00D64786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D64786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D64786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EC0966">
        <w:rPr>
          <w:rFonts w:cs="굴림체" w:hint="eastAsia"/>
          <w:color w:val="538135" w:themeColor="accent6" w:themeShade="BF"/>
          <w:kern w:val="0"/>
          <w:szCs w:val="20"/>
        </w:rPr>
        <w:t xml:space="preserve">양쪽의 </w:t>
      </w:r>
      <w:r w:rsidR="00D64786">
        <w:rPr>
          <w:rFonts w:cs="굴림체" w:hint="eastAsia"/>
          <w:color w:val="538135" w:themeColor="accent6" w:themeShade="BF"/>
          <w:kern w:val="0"/>
          <w:szCs w:val="20"/>
        </w:rPr>
        <w:t>번호가 일치하</w:t>
      </w:r>
      <w:r w:rsidR="00EC0966">
        <w:rPr>
          <w:rFonts w:cs="굴림체" w:hint="eastAsia"/>
          <w:color w:val="538135" w:themeColor="accent6" w:themeShade="BF"/>
          <w:kern w:val="0"/>
          <w:szCs w:val="20"/>
        </w:rPr>
        <w:t>면</w:t>
      </w:r>
    </w:p>
    <w:p w14:paraId="73B321B3" w14:textId="3E578ABC" w:rsidR="00AB7062" w:rsidRDefault="00AB7062" w:rsidP="00AB7062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--</w:t>
      </w:r>
      <w:r>
        <w:rPr>
          <w:rFonts w:cs="굴림체"/>
          <w:color w:val="6A3E3E"/>
          <w:kern w:val="0"/>
          <w:szCs w:val="20"/>
        </w:rPr>
        <w:t>lostCount</w:t>
      </w:r>
      <w:r>
        <w:rPr>
          <w:rFonts w:cs="굴림체"/>
          <w:color w:val="000000"/>
          <w:kern w:val="0"/>
          <w:szCs w:val="20"/>
        </w:rPr>
        <w:t>;</w:t>
      </w:r>
      <w:r w:rsidR="00EC0966">
        <w:rPr>
          <w:rFonts w:cs="굴림체"/>
          <w:color w:val="000000"/>
          <w:kern w:val="0"/>
          <w:szCs w:val="20"/>
        </w:rPr>
        <w:t xml:space="preserve"> </w:t>
      </w:r>
      <w:r w:rsidR="00EC0966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EC0966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EC0966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EC0966">
        <w:rPr>
          <w:rFonts w:cs="굴림체" w:hint="eastAsia"/>
          <w:color w:val="538135" w:themeColor="accent6" w:themeShade="BF"/>
          <w:kern w:val="0"/>
          <w:szCs w:val="20"/>
        </w:rPr>
        <w:t>이 학생은 여분의 체육복을 입으면 된다.</w:t>
      </w:r>
    </w:p>
    <w:p w14:paraId="3A20D327" w14:textId="2C84CFDD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</w:t>
      </w:r>
      <w:r>
        <w:rPr>
          <w:rFonts w:cs="굴림체"/>
          <w:color w:val="6A3E3E"/>
          <w:kern w:val="0"/>
          <w:szCs w:val="20"/>
        </w:rPr>
        <w:t>lost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 xml:space="preserve">] = </w:t>
      </w:r>
      <w:r>
        <w:rPr>
          <w:rFonts w:cs="굴림체"/>
          <w:color w:val="6A3E3E"/>
          <w:kern w:val="0"/>
          <w:szCs w:val="20"/>
        </w:rPr>
        <w:t>reserve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>] = 0;</w:t>
      </w:r>
      <w:r w:rsidR="00EC0966">
        <w:rPr>
          <w:rFonts w:cs="굴림체"/>
          <w:color w:val="000000"/>
          <w:kern w:val="0"/>
          <w:szCs w:val="20"/>
        </w:rPr>
        <w:t xml:space="preserve"> </w:t>
      </w:r>
      <w:r w:rsidR="00EC0966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EC0966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EC0966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EC0966">
        <w:rPr>
          <w:rFonts w:cs="굴림체" w:hint="eastAsia"/>
          <w:color w:val="538135" w:themeColor="accent6" w:themeShade="BF"/>
          <w:kern w:val="0"/>
          <w:szCs w:val="20"/>
        </w:rPr>
        <w:t>이 학생을 목록에서 제거한다.</w:t>
      </w:r>
    </w:p>
    <w:p w14:paraId="18515437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++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>; ++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>;</w:t>
      </w:r>
    </w:p>
    <w:p w14:paraId="03187BAE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}</w:t>
      </w:r>
    </w:p>
    <w:p w14:paraId="5D4D7071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7EDF7BA9" w14:textId="77777777" w:rsidR="00AB7062" w:rsidRDefault="00AB7062" w:rsidP="00AB706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 xml:space="preserve"> = 0; 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 xml:space="preserve"> = 0;</w:t>
      </w:r>
    </w:p>
    <w:p w14:paraId="0129B721" w14:textId="38632243" w:rsidR="0000287B" w:rsidRDefault="0000287B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Pr="00AB7062">
        <w:rPr>
          <w:rFonts w:cs="굴림체"/>
          <w:color w:val="538135" w:themeColor="accent6" w:themeShade="BF"/>
          <w:kern w:val="0"/>
          <w:szCs w:val="20"/>
        </w:rPr>
        <w:t>/</w:t>
      </w:r>
      <w:r>
        <w:rPr>
          <w:rFonts w:cs="굴림체"/>
          <w:color w:val="538135" w:themeColor="accent6" w:themeShade="BF"/>
          <w:kern w:val="0"/>
          <w:szCs w:val="20"/>
        </w:rPr>
        <w:t xml:space="preserve"> </w:t>
      </w:r>
      <w:r>
        <w:rPr>
          <w:rFonts w:cs="굴림체" w:hint="eastAsia"/>
          <w:color w:val="538135" w:themeColor="accent6" w:themeShade="BF"/>
          <w:kern w:val="0"/>
          <w:szCs w:val="20"/>
        </w:rPr>
        <w:t>양쪽에서 번호 순서대로 하나씩 꺼내서 비교하며 처리한다</w:t>
      </w:r>
    </w:p>
    <w:p w14:paraId="5E9806B7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while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lost</w:t>
      </w:r>
      <w:r>
        <w:rPr>
          <w:rFonts w:cs="굴림체"/>
          <w:color w:val="000000"/>
          <w:kern w:val="0"/>
          <w:szCs w:val="20"/>
        </w:rPr>
        <w:t>.</w:t>
      </w:r>
      <w:r>
        <w:rPr>
          <w:rFonts w:cs="굴림체"/>
          <w:color w:val="0000C0"/>
          <w:kern w:val="0"/>
          <w:szCs w:val="20"/>
        </w:rPr>
        <w:t>length</w:t>
      </w:r>
      <w:r>
        <w:rPr>
          <w:rFonts w:cs="굴림체"/>
          <w:color w:val="000000"/>
          <w:kern w:val="0"/>
          <w:szCs w:val="20"/>
        </w:rPr>
        <w:t xml:space="preserve"> &amp;&amp; 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reserve</w:t>
      </w:r>
      <w:r>
        <w:rPr>
          <w:rFonts w:cs="굴림체"/>
          <w:color w:val="000000"/>
          <w:kern w:val="0"/>
          <w:szCs w:val="20"/>
        </w:rPr>
        <w:t>.</w:t>
      </w:r>
      <w:r>
        <w:rPr>
          <w:rFonts w:cs="굴림체"/>
          <w:color w:val="0000C0"/>
          <w:kern w:val="0"/>
          <w:szCs w:val="20"/>
        </w:rPr>
        <w:t>length</w:t>
      </w:r>
      <w:r>
        <w:rPr>
          <w:rFonts w:cs="굴림체"/>
          <w:color w:val="000000"/>
          <w:kern w:val="0"/>
          <w:szCs w:val="20"/>
        </w:rPr>
        <w:t>) {</w:t>
      </w:r>
    </w:p>
    <w:p w14:paraId="0946924B" w14:textId="602A1B93" w:rsidR="00AB7062" w:rsidRDefault="00AB7062" w:rsidP="00AB7062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if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lost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>] == 0) { ++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 xml:space="preserve">; </w:t>
      </w:r>
      <w:r>
        <w:rPr>
          <w:rFonts w:cs="굴림체"/>
          <w:color w:val="7F0055"/>
          <w:kern w:val="0"/>
          <w:szCs w:val="20"/>
        </w:rPr>
        <w:t>continue</w:t>
      </w:r>
      <w:r>
        <w:rPr>
          <w:rFonts w:cs="굴림체"/>
          <w:color w:val="000000"/>
          <w:kern w:val="0"/>
          <w:szCs w:val="20"/>
        </w:rPr>
        <w:t>; }</w:t>
      </w:r>
      <w:r w:rsidR="00E87FA9">
        <w:rPr>
          <w:rFonts w:cs="굴림체"/>
          <w:color w:val="000000"/>
          <w:kern w:val="0"/>
          <w:szCs w:val="20"/>
        </w:rPr>
        <w:t xml:space="preserve"> </w:t>
      </w:r>
      <w:r w:rsidR="00E87FA9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E87FA9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E87FA9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E87FA9">
        <w:rPr>
          <w:rFonts w:cs="굴림체" w:hint="eastAsia"/>
          <w:color w:val="538135" w:themeColor="accent6" w:themeShade="BF"/>
          <w:kern w:val="0"/>
          <w:szCs w:val="20"/>
        </w:rPr>
        <w:t>목록에서 제거된 학생 건너 뛰기</w:t>
      </w:r>
    </w:p>
    <w:p w14:paraId="73670BBA" w14:textId="6F228B0A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if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reserve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>] == 0) { ++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 xml:space="preserve">; </w:t>
      </w:r>
      <w:r>
        <w:rPr>
          <w:rFonts w:cs="굴림체"/>
          <w:color w:val="7F0055"/>
          <w:kern w:val="0"/>
          <w:szCs w:val="20"/>
        </w:rPr>
        <w:t>continue</w:t>
      </w:r>
      <w:r>
        <w:rPr>
          <w:rFonts w:cs="굴림체"/>
          <w:color w:val="000000"/>
          <w:kern w:val="0"/>
          <w:szCs w:val="20"/>
        </w:rPr>
        <w:t>; }</w:t>
      </w:r>
      <w:r w:rsidR="00E87FA9">
        <w:rPr>
          <w:rFonts w:cs="굴림체"/>
          <w:color w:val="000000"/>
          <w:kern w:val="0"/>
          <w:szCs w:val="20"/>
        </w:rPr>
        <w:t xml:space="preserve"> </w:t>
      </w:r>
      <w:r w:rsidR="00E87FA9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E87FA9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E87FA9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E87FA9">
        <w:rPr>
          <w:rFonts w:cs="굴림체" w:hint="eastAsia"/>
          <w:color w:val="538135" w:themeColor="accent6" w:themeShade="BF"/>
          <w:kern w:val="0"/>
          <w:szCs w:val="20"/>
        </w:rPr>
        <w:t>목록에서 제거된 학생 건너 뛰기</w:t>
      </w:r>
    </w:p>
    <w:p w14:paraId="5339DF85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6E40E261" w14:textId="19B0696D" w:rsidR="00AB7062" w:rsidRDefault="00AB7062" w:rsidP="00AB7062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if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reserve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 xml:space="preserve">] &lt; </w:t>
      </w:r>
      <w:r>
        <w:rPr>
          <w:rFonts w:cs="굴림체"/>
          <w:color w:val="6A3E3E"/>
          <w:kern w:val="0"/>
          <w:szCs w:val="20"/>
        </w:rPr>
        <w:t>lost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>] - 1)</w:t>
      </w:r>
      <w:r w:rsidR="00B327CD">
        <w:rPr>
          <w:rFonts w:cs="굴림체"/>
          <w:color w:val="000000"/>
          <w:kern w:val="0"/>
          <w:szCs w:val="20"/>
        </w:rPr>
        <w:t xml:space="preserve"> </w:t>
      </w:r>
      <w:r w:rsidR="00B327CD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B327CD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B327CD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7E7DFA">
        <w:rPr>
          <w:rFonts w:cs="굴림체" w:hint="eastAsia"/>
          <w:color w:val="538135" w:themeColor="accent6" w:themeShade="BF"/>
          <w:kern w:val="0"/>
          <w:szCs w:val="20"/>
        </w:rPr>
        <w:t>여분 학생 번호가 분실한 학생 번호보다 너무 작으면</w:t>
      </w:r>
    </w:p>
    <w:p w14:paraId="4A39A71D" w14:textId="3EDD07C4" w:rsidR="00AB7062" w:rsidRDefault="00AB7062" w:rsidP="00AB7062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++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>;</w:t>
      </w:r>
      <w:r w:rsidR="007E7DFA">
        <w:rPr>
          <w:rFonts w:cs="굴림체"/>
          <w:color w:val="000000"/>
          <w:kern w:val="0"/>
          <w:szCs w:val="20"/>
        </w:rPr>
        <w:t xml:space="preserve">                       </w:t>
      </w:r>
      <w:r w:rsidR="007E7DFA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7E7DFA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7E7DFA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7E7DFA">
        <w:rPr>
          <w:rFonts w:cs="굴림체" w:hint="eastAsia"/>
          <w:color w:val="538135" w:themeColor="accent6" w:themeShade="BF"/>
          <w:kern w:val="0"/>
          <w:szCs w:val="20"/>
        </w:rPr>
        <w:t xml:space="preserve">이 여분 학생은 </w:t>
      </w:r>
      <w:r w:rsidR="00217CB4">
        <w:rPr>
          <w:rFonts w:cs="굴림체" w:hint="eastAsia"/>
          <w:color w:val="538135" w:themeColor="accent6" w:themeShade="BF"/>
          <w:kern w:val="0"/>
          <w:szCs w:val="20"/>
        </w:rPr>
        <w:t>빌려 줄 수 없</w:t>
      </w:r>
      <w:r w:rsidR="000C6065">
        <w:rPr>
          <w:rFonts w:cs="굴림체" w:hint="eastAsia"/>
          <w:color w:val="538135" w:themeColor="accent6" w:themeShade="BF"/>
          <w:kern w:val="0"/>
          <w:szCs w:val="20"/>
        </w:rPr>
        <w:t>으니</w:t>
      </w:r>
      <w:r w:rsidR="007E7DFA">
        <w:rPr>
          <w:rFonts w:cs="굴림체" w:hint="eastAsia"/>
          <w:color w:val="538135" w:themeColor="accent6" w:themeShade="BF"/>
          <w:kern w:val="0"/>
          <w:szCs w:val="20"/>
        </w:rPr>
        <w:t>,</w:t>
      </w:r>
      <w:r w:rsidR="007E7DFA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7E7DFA">
        <w:rPr>
          <w:rFonts w:cs="굴림체" w:hint="eastAsia"/>
          <w:color w:val="538135" w:themeColor="accent6" w:themeShade="BF"/>
          <w:kern w:val="0"/>
          <w:szCs w:val="20"/>
        </w:rPr>
        <w:t>다음 여분 학생으로 넘어간다</w:t>
      </w:r>
    </w:p>
    <w:p w14:paraId="20CCD163" w14:textId="7B4C4049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else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if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reserve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 xml:space="preserve">] &lt;= </w:t>
      </w:r>
      <w:r>
        <w:rPr>
          <w:rFonts w:cs="굴림체"/>
          <w:color w:val="6A3E3E"/>
          <w:kern w:val="0"/>
          <w:szCs w:val="20"/>
        </w:rPr>
        <w:t>lost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>] + 1) {</w:t>
      </w:r>
      <w:r w:rsidR="00023C98">
        <w:rPr>
          <w:rFonts w:cs="굴림체"/>
          <w:color w:val="000000"/>
          <w:kern w:val="0"/>
          <w:szCs w:val="20"/>
        </w:rPr>
        <w:t xml:space="preserve"> </w:t>
      </w:r>
      <w:r w:rsidR="00023C98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023C98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023C98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023C98">
        <w:rPr>
          <w:rFonts w:cs="굴림체" w:hint="eastAsia"/>
          <w:color w:val="538135" w:themeColor="accent6" w:themeShade="BF"/>
          <w:kern w:val="0"/>
          <w:szCs w:val="20"/>
        </w:rPr>
        <w:t xml:space="preserve">분실한 학생과 여분의 </w:t>
      </w:r>
      <w:r w:rsidR="0000287B">
        <w:rPr>
          <w:rFonts w:cs="굴림체" w:hint="eastAsia"/>
          <w:color w:val="538135" w:themeColor="accent6" w:themeShade="BF"/>
          <w:kern w:val="0"/>
          <w:szCs w:val="20"/>
        </w:rPr>
        <w:t>학생이 한 칸 차이이면</w:t>
      </w:r>
    </w:p>
    <w:p w14:paraId="6C89923D" w14:textId="146FE214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--</w:t>
      </w:r>
      <w:r>
        <w:rPr>
          <w:rFonts w:cs="굴림체"/>
          <w:color w:val="6A3E3E"/>
          <w:kern w:val="0"/>
          <w:szCs w:val="20"/>
        </w:rPr>
        <w:t>lostCount</w:t>
      </w:r>
      <w:r>
        <w:rPr>
          <w:rFonts w:cs="굴림체"/>
          <w:color w:val="000000"/>
          <w:kern w:val="0"/>
          <w:szCs w:val="20"/>
        </w:rPr>
        <w:t>;</w:t>
      </w:r>
      <w:r w:rsidR="0000287B">
        <w:rPr>
          <w:rFonts w:cs="굴림체"/>
          <w:color w:val="000000"/>
          <w:kern w:val="0"/>
          <w:szCs w:val="20"/>
        </w:rPr>
        <w:t xml:space="preserve"> </w:t>
      </w:r>
      <w:r w:rsidR="0000287B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00287B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00287B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00287B">
        <w:rPr>
          <w:rFonts w:cs="굴림체" w:hint="eastAsia"/>
          <w:color w:val="538135" w:themeColor="accent6" w:themeShade="BF"/>
          <w:kern w:val="0"/>
          <w:szCs w:val="20"/>
        </w:rPr>
        <w:t>체육복을 빌려준다</w:t>
      </w:r>
    </w:p>
    <w:p w14:paraId="6D8E6E1B" w14:textId="7E8C115B" w:rsidR="00AB7062" w:rsidRDefault="00AB7062" w:rsidP="00AB7062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++</w:t>
      </w:r>
      <w:r>
        <w:rPr>
          <w:rFonts w:cs="굴림체"/>
          <w:color w:val="6A3E3E"/>
          <w:kern w:val="0"/>
          <w:szCs w:val="20"/>
        </w:rPr>
        <w:t>i2</w:t>
      </w:r>
      <w:r>
        <w:rPr>
          <w:rFonts w:cs="굴림체"/>
          <w:color w:val="000000"/>
          <w:kern w:val="0"/>
          <w:szCs w:val="20"/>
        </w:rPr>
        <w:t>;</w:t>
      </w:r>
      <w:r w:rsidR="00B327CD"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>++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>;</w:t>
      </w:r>
      <w:r w:rsidR="00FF091E">
        <w:rPr>
          <w:rFonts w:cs="굴림체"/>
          <w:color w:val="000000"/>
          <w:kern w:val="0"/>
          <w:szCs w:val="20"/>
        </w:rPr>
        <w:t xml:space="preserve">  </w:t>
      </w:r>
      <w:r w:rsidR="00FF091E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FF091E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FF091E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FF091E">
        <w:rPr>
          <w:rFonts w:cs="굴림체" w:hint="eastAsia"/>
          <w:color w:val="538135" w:themeColor="accent6" w:themeShade="BF"/>
          <w:kern w:val="0"/>
          <w:szCs w:val="20"/>
        </w:rPr>
        <w:t>두 학생은 처리되었으니,</w:t>
      </w:r>
      <w:r w:rsidR="00FF091E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FF091E">
        <w:rPr>
          <w:rFonts w:cs="굴림체" w:hint="eastAsia"/>
          <w:color w:val="538135" w:themeColor="accent6" w:themeShade="BF"/>
          <w:kern w:val="0"/>
          <w:szCs w:val="20"/>
        </w:rPr>
        <w:t>다음 학생으로 넘어간다</w:t>
      </w:r>
    </w:p>
    <w:p w14:paraId="0C22EEFC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}</w:t>
      </w:r>
    </w:p>
    <w:p w14:paraId="3336DFB0" w14:textId="6B2CCCE6" w:rsidR="00AB7062" w:rsidRDefault="00AB7062" w:rsidP="00AB7062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else</w:t>
      </w:r>
      <w:r w:rsidR="00FF091E">
        <w:rPr>
          <w:rFonts w:cs="굴림체"/>
          <w:color w:val="7F0055"/>
          <w:kern w:val="0"/>
          <w:szCs w:val="20"/>
        </w:rPr>
        <w:t xml:space="preserve"> </w:t>
      </w:r>
      <w:r w:rsidR="00FF091E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FF091E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FF091E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217CB4">
        <w:rPr>
          <w:rFonts w:cs="굴림체" w:hint="eastAsia"/>
          <w:color w:val="538135" w:themeColor="accent6" w:themeShade="BF"/>
          <w:kern w:val="0"/>
          <w:szCs w:val="20"/>
        </w:rPr>
        <w:t>여분 학생 번호가 분실 학생 번호보다 너무 크면</w:t>
      </w:r>
    </w:p>
    <w:p w14:paraId="5B3027DF" w14:textId="2BDFDA41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++</w:t>
      </w:r>
      <w:r>
        <w:rPr>
          <w:rFonts w:cs="굴림체"/>
          <w:color w:val="6A3E3E"/>
          <w:kern w:val="0"/>
          <w:szCs w:val="20"/>
        </w:rPr>
        <w:t>i1</w:t>
      </w:r>
      <w:r>
        <w:rPr>
          <w:rFonts w:cs="굴림체"/>
          <w:color w:val="000000"/>
          <w:kern w:val="0"/>
          <w:szCs w:val="20"/>
        </w:rPr>
        <w:t>;</w:t>
      </w:r>
      <w:r w:rsidR="00217CB4">
        <w:rPr>
          <w:rFonts w:cs="굴림체"/>
          <w:color w:val="000000"/>
          <w:kern w:val="0"/>
          <w:szCs w:val="20"/>
        </w:rPr>
        <w:t xml:space="preserve"> </w:t>
      </w:r>
      <w:r w:rsidR="00217CB4" w:rsidRPr="00AB7062">
        <w:rPr>
          <w:rFonts w:cs="굴림체" w:hint="eastAsia"/>
          <w:color w:val="538135" w:themeColor="accent6" w:themeShade="BF"/>
          <w:kern w:val="0"/>
          <w:szCs w:val="20"/>
        </w:rPr>
        <w:t>/</w:t>
      </w:r>
      <w:r w:rsidR="00217CB4" w:rsidRPr="00AB7062">
        <w:rPr>
          <w:rFonts w:cs="굴림체"/>
          <w:color w:val="538135" w:themeColor="accent6" w:themeShade="BF"/>
          <w:kern w:val="0"/>
          <w:szCs w:val="20"/>
        </w:rPr>
        <w:t>/</w:t>
      </w:r>
      <w:r w:rsidR="00217CB4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217CB4">
        <w:rPr>
          <w:rFonts w:cs="굴림체" w:hint="eastAsia"/>
          <w:color w:val="538135" w:themeColor="accent6" w:themeShade="BF"/>
          <w:kern w:val="0"/>
          <w:szCs w:val="20"/>
        </w:rPr>
        <w:t xml:space="preserve">이 분실 학생은 </w:t>
      </w:r>
      <w:r w:rsidR="000C6065">
        <w:rPr>
          <w:rFonts w:cs="굴림체" w:hint="eastAsia"/>
          <w:color w:val="538135" w:themeColor="accent6" w:themeShade="BF"/>
          <w:kern w:val="0"/>
          <w:szCs w:val="20"/>
        </w:rPr>
        <w:t>빌릴 수 없으니</w:t>
      </w:r>
      <w:r w:rsidR="00217CB4">
        <w:rPr>
          <w:rFonts w:cs="굴림체" w:hint="eastAsia"/>
          <w:color w:val="538135" w:themeColor="accent6" w:themeShade="BF"/>
          <w:kern w:val="0"/>
          <w:szCs w:val="20"/>
        </w:rPr>
        <w:t>,</w:t>
      </w:r>
      <w:r w:rsidR="00217CB4">
        <w:rPr>
          <w:rFonts w:cs="굴림체"/>
          <w:color w:val="538135" w:themeColor="accent6" w:themeShade="BF"/>
          <w:kern w:val="0"/>
          <w:szCs w:val="20"/>
        </w:rPr>
        <w:t xml:space="preserve"> </w:t>
      </w:r>
      <w:r w:rsidR="00217CB4">
        <w:rPr>
          <w:rFonts w:cs="굴림체" w:hint="eastAsia"/>
          <w:color w:val="538135" w:themeColor="accent6" w:themeShade="BF"/>
          <w:kern w:val="0"/>
          <w:szCs w:val="20"/>
        </w:rPr>
        <w:t>다음 분실 학생으로 넘어간다.</w:t>
      </w:r>
    </w:p>
    <w:p w14:paraId="6176740C" w14:textId="77777777" w:rsidR="00AB7062" w:rsidRDefault="00AB7062" w:rsidP="00AB7062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2E733700" w14:textId="184EC8A1" w:rsidR="00AB7062" w:rsidRDefault="00AB7062" w:rsidP="00AB7062">
      <w:pPr>
        <w:rPr>
          <w:rFonts w:hint="eastAsia"/>
        </w:rPr>
      </w:pP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- </w:t>
      </w:r>
      <w:r>
        <w:rPr>
          <w:rFonts w:cs="굴림체"/>
          <w:color w:val="6A3E3E"/>
          <w:kern w:val="0"/>
          <w:szCs w:val="20"/>
        </w:rPr>
        <w:t>lostCount</w:t>
      </w:r>
      <w:r>
        <w:rPr>
          <w:rFonts w:cs="굴림체"/>
          <w:color w:val="000000"/>
          <w:kern w:val="0"/>
          <w:szCs w:val="20"/>
        </w:rPr>
        <w:t>;</w:t>
      </w:r>
    </w:p>
    <w:p w14:paraId="3F73A97F" w14:textId="77777777" w:rsidR="00AB7062" w:rsidRDefault="00AB7062" w:rsidP="00F579D5"/>
    <w:p w14:paraId="7F0376DB" w14:textId="77777777" w:rsidR="00B327CD" w:rsidRDefault="00B327CD" w:rsidP="00F579D5"/>
    <w:p w14:paraId="18320E75" w14:textId="77777777" w:rsidR="00B327CD" w:rsidRDefault="00B327CD" w:rsidP="00F579D5">
      <w:pPr>
        <w:rPr>
          <w:rFonts w:hint="eastAsia"/>
        </w:rPr>
      </w:pPr>
    </w:p>
    <w:sectPr w:rsidR="00B327CD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287B"/>
    <w:rsid w:val="00006BD2"/>
    <w:rsid w:val="000079F4"/>
    <w:rsid w:val="00010B6F"/>
    <w:rsid w:val="00016A5C"/>
    <w:rsid w:val="00021966"/>
    <w:rsid w:val="000223F0"/>
    <w:rsid w:val="00023C98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C6065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17CB4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66B88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7E7DFA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B7062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27CD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786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87FA9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0966"/>
    <w:rsid w:val="00EC5160"/>
    <w:rsid w:val="00ED4645"/>
    <w:rsid w:val="00EE047E"/>
    <w:rsid w:val="00EE43BC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6C5B"/>
    <w:rsid w:val="00F27942"/>
    <w:rsid w:val="00F56E2D"/>
    <w:rsid w:val="00F579D5"/>
    <w:rsid w:val="00F57BA4"/>
    <w:rsid w:val="00F60D28"/>
    <w:rsid w:val="00F72A63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C5B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C5B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C5B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F26C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26C5B"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F26C5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F26C5B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F26C5B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F26C5B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F26C5B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F26C5B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F26C5B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6C5B"/>
  </w:style>
  <w:style w:type="character" w:customStyle="1" w:styleId="DateChar">
    <w:name w:val="Date Char"/>
    <w:basedOn w:val="DefaultParagraphFont"/>
    <w:link w:val="Date"/>
    <w:uiPriority w:val="99"/>
    <w:semiHidden/>
    <w:rsid w:val="00F26C5B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26C5B"/>
  </w:style>
  <w:style w:type="paragraph" w:styleId="TOC2">
    <w:name w:val="toc 2"/>
    <w:basedOn w:val="Normal"/>
    <w:next w:val="Normal"/>
    <w:autoRedefine/>
    <w:uiPriority w:val="39"/>
    <w:unhideWhenUsed/>
    <w:rsid w:val="00F26C5B"/>
    <w:pPr>
      <w:ind w:leftChars="200" w:left="425"/>
    </w:pPr>
  </w:style>
  <w:style w:type="character" w:customStyle="1" w:styleId="ng-binding">
    <w:name w:val="ng-binding"/>
    <w:basedOn w:val="DefaultParagraphFont"/>
    <w:rsid w:val="00F26C5B"/>
  </w:style>
  <w:style w:type="paragraph" w:styleId="NormalWeb">
    <w:name w:val="Normal (Web)"/>
    <w:basedOn w:val="Normal"/>
    <w:uiPriority w:val="99"/>
    <w:unhideWhenUsed/>
    <w:rsid w:val="00F26C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F26C5B"/>
  </w:style>
  <w:style w:type="paragraph" w:customStyle="1" w:styleId="a1">
    <w:name w:val="코드표"/>
    <w:basedOn w:val="Normal"/>
    <w:link w:val="Char1"/>
    <w:qFormat/>
    <w:rsid w:val="00F26C5B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F26C5B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F26C5B"/>
  </w:style>
  <w:style w:type="character" w:customStyle="1" w:styleId="im">
    <w:name w:val="im"/>
    <w:basedOn w:val="DefaultParagraphFont"/>
    <w:rsid w:val="00F26C5B"/>
  </w:style>
  <w:style w:type="paragraph" w:customStyle="1" w:styleId="a2">
    <w:name w:val="바탕글"/>
    <w:basedOn w:val="Normal"/>
    <w:rsid w:val="00F26C5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F26C5B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F26C5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F26C5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F26C5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F26C5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F26C5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F26C5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F26C5B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F26C5B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F26C5B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F26C5B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F26C5B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428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1154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527</cp:revision>
  <dcterms:created xsi:type="dcterms:W3CDTF">2016-08-29T22:19:00Z</dcterms:created>
  <dcterms:modified xsi:type="dcterms:W3CDTF">2022-02-18T11:49:00Z</dcterms:modified>
</cp:coreProperties>
</file>