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449C7" w14:textId="77777777" w:rsidR="00B004EB" w:rsidRPr="00D52A7A" w:rsidRDefault="00D52A7A" w:rsidP="002D0169">
      <w:pPr>
        <w:rPr>
          <w:sz w:val="36"/>
          <w:szCs w:val="40"/>
        </w:rPr>
      </w:pPr>
      <w:r w:rsidRPr="00D52A7A">
        <w:rPr>
          <w:rFonts w:hint="eastAsia"/>
          <w:sz w:val="36"/>
          <w:szCs w:val="40"/>
        </w:rPr>
        <w:t>9</w:t>
      </w:r>
      <w:r w:rsidRPr="00D52A7A">
        <w:rPr>
          <w:sz w:val="36"/>
          <w:szCs w:val="40"/>
        </w:rPr>
        <w:t xml:space="preserve">012 </w:t>
      </w:r>
      <w:r w:rsidRPr="00D52A7A">
        <w:rPr>
          <w:rFonts w:hint="eastAsia"/>
          <w:sz w:val="36"/>
          <w:szCs w:val="40"/>
        </w:rPr>
        <w:t>괄호</w:t>
      </w:r>
    </w:p>
    <w:p w14:paraId="11BF09DF" w14:textId="0DC15117" w:rsidR="00D52A7A" w:rsidRDefault="00D52A7A" w:rsidP="002D0169">
      <w:r>
        <w:t>2019-07-03</w:t>
      </w:r>
    </w:p>
    <w:p w14:paraId="4C50A736" w14:textId="3E4EE188" w:rsidR="00E33F5E" w:rsidRDefault="00E33F5E" w:rsidP="002D0169">
      <w:r>
        <w:t xml:space="preserve">2020-10-13 </w:t>
      </w:r>
      <w:r>
        <w:rPr>
          <w:rFonts w:hint="eastAsia"/>
        </w:rPr>
        <w:t>설명 추가</w:t>
      </w:r>
    </w:p>
    <w:p w14:paraId="68EA7ACA" w14:textId="49B3F031" w:rsidR="00D52A7A" w:rsidRDefault="00D52A7A" w:rsidP="002D0169">
      <w:r>
        <w:rPr>
          <w:rFonts w:hint="eastAsia"/>
        </w:rPr>
        <w:t>이승진</w:t>
      </w:r>
    </w:p>
    <w:p w14:paraId="171274AD" w14:textId="7EE7EE83" w:rsidR="00427721" w:rsidRDefault="00427721" w:rsidP="002D0169"/>
    <w:p w14:paraId="22B60B0E" w14:textId="0B6ADE0F" w:rsidR="00427721" w:rsidRDefault="001C783D" w:rsidP="002D0169">
      <w:hyperlink r:id="rId8" w:history="1">
        <w:r w:rsidR="00427721" w:rsidRPr="00427721">
          <w:rPr>
            <w:color w:val="0000FF"/>
            <w:u w:val="single"/>
          </w:rPr>
          <w:t>https://www.acmicpc.net/problem/9012</w:t>
        </w:r>
      </w:hyperlink>
    </w:p>
    <w:p w14:paraId="0313A8B9" w14:textId="77777777" w:rsidR="00427721" w:rsidRDefault="00427721" w:rsidP="002D0169"/>
    <w:p w14:paraId="7C925ADD" w14:textId="02572437" w:rsidR="00427721" w:rsidRDefault="00427721" w:rsidP="002D0169">
      <w:r>
        <w:rPr>
          <w:rFonts w:hint="eastAsia"/>
        </w:rPr>
        <w:t xml:space="preserve">태그: </w:t>
      </w:r>
      <w:r w:rsidR="001C783D">
        <w:rPr>
          <w:rFonts w:hint="eastAsia"/>
        </w:rPr>
        <w:t>문제해결</w:t>
      </w:r>
    </w:p>
    <w:p w14:paraId="6F28B47E" w14:textId="07A14754" w:rsidR="00DA5AAD" w:rsidRDefault="00DA5AAD" w:rsidP="002D0169"/>
    <w:p w14:paraId="513A173D" w14:textId="0B87DD08" w:rsidR="00DA5AAD" w:rsidRDefault="00F969A8" w:rsidP="002D0169">
      <w:r>
        <w:rPr>
          <w:rFonts w:hint="eastAsia"/>
        </w:rPr>
        <w:t>V</w:t>
      </w:r>
      <w:r>
        <w:t xml:space="preserve">PS </w:t>
      </w:r>
      <w:r>
        <w:rPr>
          <w:rFonts w:hint="eastAsia"/>
        </w:rPr>
        <w:t>가 아닌 문자열을 찾는 규칙을 생각해 보자.</w:t>
      </w:r>
    </w:p>
    <w:p w14:paraId="7637402A" w14:textId="68334F30" w:rsidR="00F969A8" w:rsidRDefault="00F969A8" w:rsidP="002D016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여는 괄호와 닫는 괄호의 수가 일치하지 않으면 </w:t>
      </w:r>
      <w:r>
        <w:t>VPS</w:t>
      </w:r>
      <w:r>
        <w:rPr>
          <w:rFonts w:hint="eastAsia"/>
        </w:rPr>
        <w:t>가 아니다.</w:t>
      </w:r>
    </w:p>
    <w:p w14:paraId="1371D210" w14:textId="4FC23C5B" w:rsidR="00F969A8" w:rsidRDefault="00F969A8" w:rsidP="002D016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여는 괄호가 먼저 나와야 한다.</w:t>
      </w:r>
      <w:r>
        <w:t xml:space="preserve"> </w:t>
      </w:r>
      <w:r>
        <w:rPr>
          <w:rFonts w:hint="eastAsia"/>
        </w:rPr>
        <w:t xml:space="preserve">닫는 괄호가 먼저 나오면 </w:t>
      </w:r>
      <w:r>
        <w:t>VPS</w:t>
      </w:r>
      <w:r>
        <w:rPr>
          <w:rFonts w:hint="eastAsia"/>
        </w:rPr>
        <w:t>가 아니다.</w:t>
      </w:r>
    </w:p>
    <w:p w14:paraId="699247EC" w14:textId="2BDE12E9" w:rsidR="00F969A8" w:rsidRDefault="00F969A8" w:rsidP="002D0169"/>
    <w:p w14:paraId="018836E3" w14:textId="54BDDA35" w:rsidR="00F969A8" w:rsidRDefault="00F969A8" w:rsidP="002D0169">
      <w:r>
        <w:rPr>
          <w:rFonts w:hint="eastAsia"/>
        </w:rPr>
        <w:t>규칙</w:t>
      </w:r>
    </w:p>
    <w:p w14:paraId="1268F5E7" w14:textId="2A3EA42E" w:rsidR="00F969A8" w:rsidRDefault="00F969A8" w:rsidP="002D016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여는 괄호를 만나면 </w:t>
      </w:r>
      <w:r>
        <w:t xml:space="preserve">count++, </w:t>
      </w:r>
      <w:r>
        <w:rPr>
          <w:rFonts w:hint="eastAsia"/>
        </w:rPr>
        <w:t xml:space="preserve">닫는 괄호를 만나면 </w:t>
      </w:r>
      <w:r>
        <w:t xml:space="preserve">count-- </w:t>
      </w:r>
      <w:r>
        <w:rPr>
          <w:rFonts w:hint="eastAsia"/>
        </w:rPr>
        <w:t>한다.</w:t>
      </w:r>
    </w:p>
    <w:p w14:paraId="402D53C0" w14:textId="4DB7410D" w:rsidR="00F969A8" w:rsidRDefault="00F969A8" w:rsidP="002D016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마지막에 </w:t>
      </w:r>
      <w:r>
        <w:t xml:space="preserve">count </w:t>
      </w:r>
      <w:r>
        <w:rPr>
          <w:rFonts w:hint="eastAsia"/>
        </w:rPr>
        <w:t xml:space="preserve">값이 </w:t>
      </w:r>
      <w:r>
        <w:t xml:space="preserve">0 </w:t>
      </w:r>
      <w:r>
        <w:rPr>
          <w:rFonts w:hint="eastAsia"/>
        </w:rPr>
        <w:t>이 아니면,</w:t>
      </w:r>
      <w:r>
        <w:t xml:space="preserve"> </w:t>
      </w:r>
      <w:r>
        <w:rPr>
          <w:rFonts w:hint="eastAsia"/>
        </w:rPr>
        <w:t>여는 괄호와 닫는 괄호의 수가 일치하지 않은 것이다.</w:t>
      </w:r>
    </w:p>
    <w:p w14:paraId="0A477C99" w14:textId="3C8A3998" w:rsidR="00F969A8" w:rsidRDefault="00F969A8" w:rsidP="002D016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중간에 </w:t>
      </w:r>
      <w:r>
        <w:t xml:space="preserve">count </w:t>
      </w:r>
      <w:r>
        <w:rPr>
          <w:rFonts w:hint="eastAsia"/>
        </w:rPr>
        <w:t>값이 음수가 되면,</w:t>
      </w:r>
      <w:r>
        <w:t xml:space="preserve"> </w:t>
      </w:r>
      <w:r>
        <w:rPr>
          <w:rFonts w:hint="eastAsia"/>
        </w:rPr>
        <w:t>여는 괄호보다 닫는 괄호가 먼저 나온 것이다.</w:t>
      </w:r>
    </w:p>
    <w:p w14:paraId="1DD04846" w14:textId="77777777" w:rsidR="00F969A8" w:rsidRDefault="00F969A8" w:rsidP="002D0169"/>
    <w:p w14:paraId="06757BDE" w14:textId="77777777" w:rsidR="00D52A7A" w:rsidRDefault="00D52A7A" w:rsidP="002D01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2A7A" w14:paraId="45E2E36D" w14:textId="77777777" w:rsidTr="00D52A7A">
        <w:tc>
          <w:tcPr>
            <w:tcW w:w="10456" w:type="dxa"/>
          </w:tcPr>
          <w:p w14:paraId="682E69A2" w14:textId="77777777" w:rsidR="009375F8" w:rsidRDefault="009375F8" w:rsidP="009375F8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java.io.BufferedReader;</w:t>
            </w:r>
          </w:p>
          <w:p w14:paraId="57975CEB" w14:textId="77777777" w:rsidR="009375F8" w:rsidRDefault="009375F8" w:rsidP="009375F8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java.io.IOException;</w:t>
            </w:r>
          </w:p>
          <w:p w14:paraId="64D480E1" w14:textId="77777777" w:rsidR="009375F8" w:rsidRDefault="009375F8" w:rsidP="009375F8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java.io.InputStreamReader;</w:t>
            </w:r>
          </w:p>
          <w:p w14:paraId="47612BF4" w14:textId="77777777" w:rsidR="009375F8" w:rsidRDefault="009375F8" w:rsidP="009375F8">
            <w:pPr>
              <w:pStyle w:val="a0"/>
            </w:pPr>
          </w:p>
          <w:p w14:paraId="75DFFEE9" w14:textId="77777777" w:rsidR="009375F8" w:rsidRDefault="009375F8" w:rsidP="009375F8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Main {</w:t>
            </w:r>
          </w:p>
          <w:p w14:paraId="2D433798" w14:textId="77777777" w:rsidR="009375F8" w:rsidRDefault="009375F8" w:rsidP="009375F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boolean</w:t>
            </w:r>
            <w:r>
              <w:t xml:space="preserve"> VPS(String </w:t>
            </w:r>
            <w:r>
              <w:rPr>
                <w:color w:val="6A3E3E"/>
              </w:rPr>
              <w:t>s</w:t>
            </w:r>
            <w:r>
              <w:t>) {</w:t>
            </w:r>
          </w:p>
          <w:p w14:paraId="06B87AF1" w14:textId="77777777" w:rsidR="009375F8" w:rsidRDefault="009375F8" w:rsidP="009375F8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count</w:t>
            </w:r>
            <w:r>
              <w:t xml:space="preserve"> = 0;</w:t>
            </w:r>
          </w:p>
          <w:p w14:paraId="6E513648" w14:textId="77777777" w:rsidR="009375F8" w:rsidRDefault="009375F8" w:rsidP="009375F8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char</w:t>
            </w:r>
            <w:r>
              <w:t xml:space="preserve"> </w:t>
            </w:r>
            <w:r>
              <w:rPr>
                <w:color w:val="6A3E3E"/>
              </w:rPr>
              <w:t>c</w:t>
            </w:r>
            <w:r>
              <w:t xml:space="preserve"> : </w:t>
            </w:r>
            <w:r>
              <w:rPr>
                <w:color w:val="6A3E3E"/>
              </w:rPr>
              <w:t>s</w:t>
            </w:r>
            <w:r>
              <w:t>.toCharArray()) {</w:t>
            </w:r>
          </w:p>
          <w:p w14:paraId="3C9C53FB" w14:textId="77777777" w:rsidR="009375F8" w:rsidRDefault="009375F8" w:rsidP="009375F8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c</w:t>
            </w:r>
            <w:r>
              <w:t xml:space="preserve"> == </w:t>
            </w:r>
            <w:r>
              <w:rPr>
                <w:color w:val="2A00FF"/>
              </w:rPr>
              <w:t>'('</w:t>
            </w:r>
            <w:r>
              <w:t>) ++</w:t>
            </w:r>
            <w:r>
              <w:rPr>
                <w:color w:val="6A3E3E"/>
              </w:rPr>
              <w:t>count</w:t>
            </w:r>
            <w:r>
              <w:t>;</w:t>
            </w:r>
          </w:p>
          <w:p w14:paraId="544E8658" w14:textId="77777777" w:rsidR="009375F8" w:rsidRDefault="009375F8" w:rsidP="009375F8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else</w:t>
            </w:r>
            <w:r>
              <w:t xml:space="preserve">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c</w:t>
            </w:r>
            <w:r>
              <w:t xml:space="preserve"> == </w:t>
            </w:r>
            <w:r>
              <w:rPr>
                <w:color w:val="2A00FF"/>
              </w:rPr>
              <w:t>')'</w:t>
            </w:r>
            <w:r>
              <w:t>) --</w:t>
            </w:r>
            <w:r>
              <w:rPr>
                <w:color w:val="6A3E3E"/>
              </w:rPr>
              <w:t>count</w:t>
            </w:r>
            <w:r>
              <w:t>;</w:t>
            </w:r>
          </w:p>
          <w:p w14:paraId="6384C6B7" w14:textId="77777777" w:rsidR="009375F8" w:rsidRDefault="009375F8" w:rsidP="009375F8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count</w:t>
            </w:r>
            <w:r>
              <w:t xml:space="preserve"> &lt; 0)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false</w:t>
            </w:r>
            <w:r>
              <w:t>;</w:t>
            </w:r>
          </w:p>
          <w:p w14:paraId="77C85822" w14:textId="77777777" w:rsidR="009375F8" w:rsidRDefault="009375F8" w:rsidP="009375F8">
            <w:pPr>
              <w:pStyle w:val="a0"/>
            </w:pPr>
            <w:r>
              <w:t xml:space="preserve">        }</w:t>
            </w:r>
          </w:p>
          <w:p w14:paraId="5BEA01A4" w14:textId="77777777" w:rsidR="009375F8" w:rsidRDefault="009375F8" w:rsidP="009375F8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count</w:t>
            </w:r>
            <w:r>
              <w:t xml:space="preserve"> == 0;</w:t>
            </w:r>
          </w:p>
          <w:p w14:paraId="3B4DE2FF" w14:textId="77777777" w:rsidR="009375F8" w:rsidRDefault="009375F8" w:rsidP="009375F8">
            <w:pPr>
              <w:pStyle w:val="a0"/>
            </w:pPr>
            <w:r>
              <w:t xml:space="preserve">    }</w:t>
            </w:r>
          </w:p>
          <w:p w14:paraId="360A1220" w14:textId="77777777" w:rsidR="009375F8" w:rsidRDefault="009375F8" w:rsidP="009375F8">
            <w:pPr>
              <w:pStyle w:val="a0"/>
            </w:pPr>
          </w:p>
          <w:p w14:paraId="3B662606" w14:textId="77777777" w:rsidR="009375F8" w:rsidRDefault="009375F8" w:rsidP="009375F8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NumberFormatException, IOException {</w:t>
            </w:r>
          </w:p>
          <w:p w14:paraId="58CD8A32" w14:textId="77777777" w:rsidR="009375F8" w:rsidRDefault="009375F8" w:rsidP="009375F8">
            <w:pPr>
              <w:pStyle w:val="a0"/>
            </w:pPr>
            <w:r>
              <w:t xml:space="preserve">        BufferedReader </w:t>
            </w:r>
            <w:r>
              <w:rPr>
                <w:color w:val="6A3E3E"/>
              </w:rPr>
              <w:t>reader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BufferedReader(</w:t>
            </w:r>
            <w:r>
              <w:rPr>
                <w:color w:val="7F0055"/>
              </w:rPr>
              <w:t>new</w:t>
            </w:r>
            <w:r>
              <w:t xml:space="preserve"> InputStreamReader(System.</w:t>
            </w:r>
            <w:r>
              <w:rPr>
                <w:color w:val="0000C0"/>
              </w:rPr>
              <w:t>in</w:t>
            </w:r>
            <w:r>
              <w:t>));</w:t>
            </w:r>
          </w:p>
          <w:p w14:paraId="603B8E15" w14:textId="77777777" w:rsidR="009375F8" w:rsidRDefault="009375F8" w:rsidP="009375F8">
            <w:pPr>
              <w:pStyle w:val="a0"/>
            </w:pPr>
            <w:r>
              <w:t xml:space="preserve">        StringBuilder </w:t>
            </w:r>
            <w:r>
              <w:rPr>
                <w:color w:val="6A3E3E"/>
              </w:rPr>
              <w:t>builder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StringBuilder();</w:t>
            </w:r>
          </w:p>
          <w:p w14:paraId="67C6A760" w14:textId="77777777" w:rsidR="009375F8" w:rsidRDefault="009375F8" w:rsidP="009375F8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N</w:t>
            </w:r>
            <w:r>
              <w:t xml:space="preserve"> = Integer.parseInt(</w:t>
            </w:r>
            <w:r>
              <w:rPr>
                <w:color w:val="6A3E3E"/>
              </w:rPr>
              <w:t>reader</w:t>
            </w:r>
            <w:r>
              <w:t>.readLine());</w:t>
            </w:r>
          </w:p>
          <w:p w14:paraId="4B0FEF5B" w14:textId="77777777" w:rsidR="009375F8" w:rsidRDefault="009375F8" w:rsidP="009375F8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 = 0; </w:t>
            </w:r>
            <w:r>
              <w:rPr>
                <w:color w:val="6A3E3E"/>
              </w:rPr>
              <w:t>i</w:t>
            </w:r>
            <w:r>
              <w:t xml:space="preserve"> &lt; </w:t>
            </w:r>
            <w:r>
              <w:rPr>
                <w:color w:val="6A3E3E"/>
              </w:rPr>
              <w:t>N</w:t>
            </w:r>
            <w:r>
              <w:t xml:space="preserve">; </w:t>
            </w:r>
            <w:r>
              <w:rPr>
                <w:color w:val="6A3E3E"/>
              </w:rPr>
              <w:t>i</w:t>
            </w:r>
            <w:r>
              <w:t>++) {</w:t>
            </w:r>
          </w:p>
          <w:p w14:paraId="3D5E5BF6" w14:textId="77777777" w:rsidR="009375F8" w:rsidRDefault="009375F8" w:rsidP="009375F8">
            <w:pPr>
              <w:pStyle w:val="a0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r>
              <w:rPr>
                <w:color w:val="6A3E3E"/>
              </w:rPr>
              <w:t>reader</w:t>
            </w:r>
            <w:r>
              <w:t>.readLine();</w:t>
            </w:r>
          </w:p>
          <w:p w14:paraId="67FAC767" w14:textId="77777777" w:rsidR="009375F8" w:rsidRDefault="009375F8" w:rsidP="009375F8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builder</w:t>
            </w:r>
            <w:r>
              <w:t>.append(VPS(</w:t>
            </w:r>
            <w:r>
              <w:rPr>
                <w:color w:val="6A3E3E"/>
              </w:rPr>
              <w:t>s</w:t>
            </w:r>
            <w:r>
              <w:t xml:space="preserve">) ? </w:t>
            </w:r>
            <w:r>
              <w:rPr>
                <w:color w:val="2A00FF"/>
              </w:rPr>
              <w:t>"YES"</w:t>
            </w:r>
            <w:r>
              <w:t xml:space="preserve"> : </w:t>
            </w:r>
            <w:r>
              <w:rPr>
                <w:color w:val="2A00FF"/>
              </w:rPr>
              <w:t>"NO"</w:t>
            </w:r>
            <w:r>
              <w:t>).append(</w:t>
            </w:r>
            <w:r>
              <w:rPr>
                <w:color w:val="2A00FF"/>
              </w:rPr>
              <w:t>'\n'</w:t>
            </w:r>
            <w:r>
              <w:t>);</w:t>
            </w:r>
          </w:p>
          <w:p w14:paraId="1AC0AEDC" w14:textId="77777777" w:rsidR="009375F8" w:rsidRDefault="009375F8" w:rsidP="009375F8">
            <w:pPr>
              <w:pStyle w:val="a0"/>
            </w:pPr>
            <w:r>
              <w:t xml:space="preserve">        }</w:t>
            </w:r>
          </w:p>
          <w:p w14:paraId="6D00EBBC" w14:textId="77777777" w:rsidR="009375F8" w:rsidRDefault="009375F8" w:rsidP="009375F8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builder</w:t>
            </w:r>
            <w:r>
              <w:t>.toString());</w:t>
            </w:r>
          </w:p>
          <w:p w14:paraId="576085E1" w14:textId="77777777" w:rsidR="009375F8" w:rsidRDefault="009375F8" w:rsidP="009375F8">
            <w:pPr>
              <w:pStyle w:val="a0"/>
            </w:pPr>
            <w:r>
              <w:t xml:space="preserve">    }</w:t>
            </w:r>
          </w:p>
          <w:p w14:paraId="2CFCE8DF" w14:textId="77777777" w:rsidR="009375F8" w:rsidRDefault="009375F8" w:rsidP="009375F8">
            <w:pPr>
              <w:pStyle w:val="a0"/>
            </w:pPr>
            <w:r>
              <w:t>}</w:t>
            </w:r>
          </w:p>
          <w:p w14:paraId="716B8BE6" w14:textId="0A51336C" w:rsidR="00D52A7A" w:rsidRPr="00D52A7A" w:rsidRDefault="00D52A7A" w:rsidP="009375F8">
            <w:pPr>
              <w:pStyle w:val="a0"/>
            </w:pPr>
          </w:p>
        </w:tc>
      </w:tr>
    </w:tbl>
    <w:p w14:paraId="2C3BA397" w14:textId="77777777" w:rsidR="00D52A7A" w:rsidRPr="002D0169" w:rsidRDefault="00D52A7A" w:rsidP="002D0169"/>
    <w:sectPr w:rsidR="00D52A7A" w:rsidRPr="002D0169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D773D" w14:textId="77777777" w:rsidR="00AB173B" w:rsidRDefault="00AB173B" w:rsidP="00B12C18">
      <w:r>
        <w:separator/>
      </w:r>
    </w:p>
  </w:endnote>
  <w:endnote w:type="continuationSeparator" w:id="0">
    <w:p w14:paraId="667AFFE3" w14:textId="77777777" w:rsidR="00AB173B" w:rsidRDefault="00AB173B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27ED9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496932C2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D5BD3" w14:textId="77777777" w:rsidR="00AB173B" w:rsidRDefault="00AB173B" w:rsidP="00B12C18">
      <w:r>
        <w:separator/>
      </w:r>
    </w:p>
  </w:footnote>
  <w:footnote w:type="continuationSeparator" w:id="0">
    <w:p w14:paraId="5C58677B" w14:textId="77777777" w:rsidR="00AB173B" w:rsidRDefault="00AB173B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A7A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1C783D"/>
    <w:rsid w:val="00200BD8"/>
    <w:rsid w:val="002161B8"/>
    <w:rsid w:val="002A7622"/>
    <w:rsid w:val="002D0169"/>
    <w:rsid w:val="002F238A"/>
    <w:rsid w:val="002F5826"/>
    <w:rsid w:val="0036527F"/>
    <w:rsid w:val="004221C2"/>
    <w:rsid w:val="004247BF"/>
    <w:rsid w:val="00427721"/>
    <w:rsid w:val="004618EA"/>
    <w:rsid w:val="00471C33"/>
    <w:rsid w:val="004A78DD"/>
    <w:rsid w:val="0051790E"/>
    <w:rsid w:val="00530E33"/>
    <w:rsid w:val="005C7255"/>
    <w:rsid w:val="00640D02"/>
    <w:rsid w:val="00646F84"/>
    <w:rsid w:val="006741D0"/>
    <w:rsid w:val="00726249"/>
    <w:rsid w:val="00732402"/>
    <w:rsid w:val="007545EC"/>
    <w:rsid w:val="00766C9F"/>
    <w:rsid w:val="007D0595"/>
    <w:rsid w:val="007F066A"/>
    <w:rsid w:val="007F6AC6"/>
    <w:rsid w:val="00806557"/>
    <w:rsid w:val="00872536"/>
    <w:rsid w:val="008B3F70"/>
    <w:rsid w:val="00905752"/>
    <w:rsid w:val="00934C62"/>
    <w:rsid w:val="009375F8"/>
    <w:rsid w:val="009704BB"/>
    <w:rsid w:val="00981AC7"/>
    <w:rsid w:val="009879A8"/>
    <w:rsid w:val="00A6659D"/>
    <w:rsid w:val="00A95E88"/>
    <w:rsid w:val="00AB173B"/>
    <w:rsid w:val="00AB45B5"/>
    <w:rsid w:val="00AD7E48"/>
    <w:rsid w:val="00B004EB"/>
    <w:rsid w:val="00B07AA0"/>
    <w:rsid w:val="00B12C18"/>
    <w:rsid w:val="00B16E53"/>
    <w:rsid w:val="00B551BF"/>
    <w:rsid w:val="00BB12A2"/>
    <w:rsid w:val="00BF6068"/>
    <w:rsid w:val="00BF77BD"/>
    <w:rsid w:val="00C060A3"/>
    <w:rsid w:val="00C352DD"/>
    <w:rsid w:val="00C53F7B"/>
    <w:rsid w:val="00C6092D"/>
    <w:rsid w:val="00C7447A"/>
    <w:rsid w:val="00C74A18"/>
    <w:rsid w:val="00C90572"/>
    <w:rsid w:val="00D52A7A"/>
    <w:rsid w:val="00D64E5F"/>
    <w:rsid w:val="00D73ED9"/>
    <w:rsid w:val="00DA5AAD"/>
    <w:rsid w:val="00DF6BA9"/>
    <w:rsid w:val="00E33F5E"/>
    <w:rsid w:val="00E422CC"/>
    <w:rsid w:val="00E451E7"/>
    <w:rsid w:val="00E50655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969A8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8A9C7E"/>
  <w15:chartTrackingRefBased/>
  <w15:docId w15:val="{85DCBA3F-2F8E-490E-95F5-B375703A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90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34D3-678E-49BF-BFF5-2E8B0DD5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7</cp:revision>
  <dcterms:created xsi:type="dcterms:W3CDTF">2019-07-02T21:28:00Z</dcterms:created>
  <dcterms:modified xsi:type="dcterms:W3CDTF">2020-10-13T06:29:00Z</dcterms:modified>
</cp:coreProperties>
</file>