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7883A6BB" w:rsidR="003601EA" w:rsidRPr="00D64B8C" w:rsidRDefault="00107A36" w:rsidP="00715AD1">
      <w:r w:rsidRPr="00107A36">
        <w:rPr>
          <w:rFonts w:hint="eastAsia"/>
          <w:sz w:val="36"/>
          <w:szCs w:val="40"/>
        </w:rPr>
        <w:t>조이스틱</w:t>
      </w:r>
    </w:p>
    <w:p w14:paraId="139A3EA0" w14:textId="33CE380E" w:rsidR="00D64B8C" w:rsidRDefault="00107A36" w:rsidP="00F579D5">
      <w:r>
        <w:t>2022-02-18</w:t>
      </w:r>
    </w:p>
    <w:p w14:paraId="3414B667" w14:textId="0949520C" w:rsidR="00D64B8C" w:rsidRDefault="00D64B8C" w:rsidP="00F579D5"/>
    <w:p w14:paraId="30A5A592" w14:textId="3F51D9E6" w:rsidR="00107A36" w:rsidRDefault="004E541C" w:rsidP="00F579D5">
      <w:hyperlink r:id="rId8" w:history="1">
        <w:r w:rsidR="00107A36" w:rsidRPr="00E43197">
          <w:rPr>
            <w:rStyle w:val="Hyperlink"/>
          </w:rPr>
          <w:t>https://programmers.co.kr/learn/courses/30/lessons/42860</w:t>
        </w:r>
      </w:hyperlink>
    </w:p>
    <w:p w14:paraId="66392244" w14:textId="77777777" w:rsidR="00107A36" w:rsidRDefault="00107A36" w:rsidP="00F579D5"/>
    <w:p w14:paraId="54255A98" w14:textId="742898DB" w:rsidR="004E541C" w:rsidRDefault="004E541C" w:rsidP="00F579D5">
      <w:pPr>
        <w:rPr>
          <w:rFonts w:hint="eastAsia"/>
        </w:rPr>
      </w:pPr>
      <w:r>
        <w:rPr>
          <w:rFonts w:hint="eastAsia"/>
        </w:rPr>
        <w:t>키워드</w:t>
      </w:r>
      <w:r>
        <w:t xml:space="preserve">: </w:t>
      </w:r>
      <w:r>
        <w:rPr>
          <w:rFonts w:hint="eastAsia"/>
        </w:rPr>
        <w:t>그리디 알고리즘</w:t>
      </w:r>
    </w:p>
    <w:p w14:paraId="7695AE4E" w14:textId="77777777" w:rsidR="00107A36" w:rsidRDefault="00107A36" w:rsidP="00F579D5"/>
    <w:p w14:paraId="08583A5F" w14:textId="77777777" w:rsidR="00107A36" w:rsidRDefault="00107A36" w:rsidP="00F579D5"/>
    <w:p w14:paraId="6A42306F" w14:textId="73A17D3E" w:rsidR="00107A36" w:rsidRDefault="00107A36" w:rsidP="00107A36">
      <w:pPr>
        <w:pStyle w:val="Heading2"/>
      </w:pPr>
      <w:r>
        <w:rPr>
          <w:rFonts w:hint="eastAsia"/>
        </w:rPr>
        <w:t>풀이</w:t>
      </w:r>
    </w:p>
    <w:p w14:paraId="04E7B40D" w14:textId="639DD16F" w:rsidR="00107A36" w:rsidRDefault="00107A36" w:rsidP="00107A36">
      <w:r>
        <w:rPr>
          <w:rFonts w:hint="eastAsia"/>
        </w:rPr>
        <w:t>"A</w:t>
      </w:r>
      <w:r>
        <w:t>AA"</w:t>
      </w:r>
      <w:r w:rsidR="00885260">
        <w:rPr>
          <w:rFonts w:hint="eastAsia"/>
        </w:rPr>
        <w:t>를</w:t>
      </w:r>
      <w:r>
        <w:rPr>
          <w:rFonts w:hint="eastAsia"/>
        </w:rPr>
        <w:t xml:space="preserve"> </w:t>
      </w:r>
      <w:r>
        <w:t>"JAN"</w:t>
      </w:r>
      <w:r w:rsidR="00885260">
        <w:rPr>
          <w:rFonts w:hint="eastAsia"/>
        </w:rPr>
        <w:t>로 바꾸기 위해</w:t>
      </w:r>
      <w:r>
        <w:rPr>
          <w:rFonts w:hint="eastAsia"/>
        </w:rPr>
        <w:t xml:space="preserve"> 필요한 </w:t>
      </w:r>
      <w:r w:rsidR="00885260">
        <w:rPr>
          <w:rFonts w:hint="eastAsia"/>
        </w:rPr>
        <w:t>조작 횟수와</w:t>
      </w:r>
    </w:p>
    <w:p w14:paraId="70108ABD" w14:textId="413F5E96" w:rsidR="00885260" w:rsidRDefault="00885260" w:rsidP="00107A36">
      <w:r>
        <w:rPr>
          <w:rFonts w:hint="eastAsia"/>
        </w:rPr>
        <w:t>"</w:t>
      </w:r>
      <w:r>
        <w:t>JAN"</w:t>
      </w:r>
      <w:r>
        <w:rPr>
          <w:rFonts w:hint="eastAsia"/>
        </w:rPr>
        <w:t xml:space="preserve">를 </w:t>
      </w:r>
      <w:r>
        <w:t>"AAA"</w:t>
      </w:r>
      <w:r>
        <w:rPr>
          <w:rFonts w:hint="eastAsia"/>
        </w:rPr>
        <w:t>로 바꾸기 위해 필요한 조작 횟수가 동일하다.</w:t>
      </w:r>
    </w:p>
    <w:p w14:paraId="5C9BE8E2" w14:textId="77777777" w:rsidR="00885260" w:rsidRDefault="00885260" w:rsidP="00107A36"/>
    <w:p w14:paraId="54EA5C5E" w14:textId="5E86D6F2" w:rsidR="00885260" w:rsidRDefault="00885260" w:rsidP="00107A36">
      <w:r>
        <w:rPr>
          <w:rFonts w:hint="eastAsia"/>
        </w:rPr>
        <w:t>따라서 입력 문자열</w:t>
      </w:r>
      <w:r w:rsidR="00445A61">
        <w:rPr>
          <w:rFonts w:hint="eastAsia"/>
        </w:rPr>
        <w:t xml:space="preserve">의 문자를 전부 </w:t>
      </w:r>
      <w:r w:rsidR="00445A61">
        <w:t>"A"</w:t>
      </w:r>
      <w:r w:rsidR="00445A61">
        <w:rPr>
          <w:rFonts w:hint="eastAsia"/>
        </w:rPr>
        <w:t>로 바꾸기 위해 필요한 조작 횟수를 구하자.</w:t>
      </w:r>
    </w:p>
    <w:p w14:paraId="3436CC45" w14:textId="77777777" w:rsidR="00445A61" w:rsidRDefault="00445A61" w:rsidP="00107A36"/>
    <w:p w14:paraId="08DA4EED" w14:textId="2600FCCD" w:rsidR="00445A61" w:rsidRDefault="00445A61" w:rsidP="00445A61">
      <w:pPr>
        <w:pStyle w:val="Heading3"/>
      </w:pP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바꾸기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 w:rsidR="0069466D">
        <w:rPr>
          <w:rFonts w:hint="eastAsia"/>
        </w:rPr>
        <w:t xml:space="preserve"> </w:t>
      </w:r>
      <w:r w:rsidR="0069466D">
        <w:rPr>
          <w:rFonts w:hint="eastAsia"/>
        </w:rPr>
        <w:t>횟수</w:t>
      </w:r>
    </w:p>
    <w:p w14:paraId="02C6D44F" w14:textId="20846506" w:rsidR="00445A61" w:rsidRDefault="00445A61" w:rsidP="00445A61">
      <w:r>
        <w:rPr>
          <w:rFonts w:hint="eastAsia"/>
        </w:rPr>
        <w:t>조이스틱을 상하로 조작하여 알파벳을 바꾸는 회수 계산은 쉽다.</w:t>
      </w:r>
    </w:p>
    <w:p w14:paraId="3FA19888" w14:textId="2A0AD3C5" w:rsidR="00831C3D" w:rsidRDefault="00F16252" w:rsidP="00445A61">
      <w:r>
        <w:rPr>
          <w:rFonts w:hint="eastAsia"/>
        </w:rPr>
        <w:t xml:space="preserve">위로 조작하는 </w:t>
      </w:r>
      <w:r w:rsidR="00831C3D">
        <w:rPr>
          <w:rFonts w:hint="eastAsia"/>
        </w:rPr>
        <w:t xml:space="preserve">경우 </w:t>
      </w:r>
      <w:r w:rsidR="00107288">
        <w:t>(</w:t>
      </w:r>
      <w:r w:rsidR="00445A61">
        <w:rPr>
          <w:rFonts w:hint="eastAsia"/>
        </w:rPr>
        <w:t>c</w:t>
      </w:r>
      <w:r w:rsidR="00445A61">
        <w:t>h - 'A'</w:t>
      </w:r>
      <w:r w:rsidR="00107288">
        <w:t xml:space="preserve">) </w:t>
      </w:r>
      <w:r w:rsidR="00831C3D">
        <w:rPr>
          <w:rFonts w:hint="eastAsia"/>
        </w:rPr>
        <w:t xml:space="preserve">이거나 </w:t>
      </w:r>
    </w:p>
    <w:p w14:paraId="167053C6" w14:textId="1A958070" w:rsidR="00445A61" w:rsidRDefault="00F16252" w:rsidP="00445A61">
      <w:r>
        <w:rPr>
          <w:rFonts w:hint="eastAsia"/>
        </w:rPr>
        <w:t xml:space="preserve">아래로 조작하는 경우 </w:t>
      </w:r>
      <w:r w:rsidR="00831C3D">
        <w:t xml:space="preserve">('Z' - ch + 1) </w:t>
      </w:r>
      <w:r w:rsidR="00831C3D">
        <w:rPr>
          <w:rFonts w:hint="eastAsia"/>
        </w:rPr>
        <w:t>이다.</w:t>
      </w:r>
    </w:p>
    <w:p w14:paraId="1FB0A2D8" w14:textId="4DAEB8BF" w:rsidR="00831C3D" w:rsidRDefault="00831C3D" w:rsidP="00445A61">
      <w:r>
        <w:rPr>
          <w:rFonts w:hint="eastAsia"/>
        </w:rPr>
        <w:t>위 두 식중의 최소값을 선택하면 된다.</w:t>
      </w:r>
    </w:p>
    <w:p w14:paraId="6B0FB33D" w14:textId="2FC71A38" w:rsidR="00107288" w:rsidRDefault="00107288" w:rsidP="00445A61">
      <w:r>
        <w:rPr>
          <w:rFonts w:hint="eastAsia"/>
        </w:rPr>
        <w:t xml:space="preserve">입력 문자열의 문자 각각에 대해서 </w:t>
      </w:r>
      <w:r w:rsidR="00831C3D">
        <w:rPr>
          <w:rFonts w:hint="eastAsia"/>
        </w:rPr>
        <w:t xml:space="preserve">위 최소값의 </w:t>
      </w:r>
      <w:r>
        <w:rPr>
          <w:rFonts w:hint="eastAsia"/>
        </w:rPr>
        <w:t>합을 구하자.</w:t>
      </w:r>
    </w:p>
    <w:p w14:paraId="467ADD78" w14:textId="77777777" w:rsidR="00107288" w:rsidRPr="00831C3D" w:rsidRDefault="00107288" w:rsidP="00445A61"/>
    <w:p w14:paraId="76252A4A" w14:textId="61ECF67B" w:rsidR="00107288" w:rsidRDefault="00107288" w:rsidP="00107288">
      <w:pPr>
        <w:pStyle w:val="Heading3"/>
      </w:pPr>
      <w:r>
        <w:rPr>
          <w:rFonts w:hint="eastAsia"/>
        </w:rPr>
        <w:t>이동</w:t>
      </w:r>
      <w:r>
        <w:rPr>
          <w:rFonts w:hint="eastAsia"/>
        </w:rPr>
        <w:t xml:space="preserve"> </w:t>
      </w:r>
      <w:r w:rsidR="0069466D">
        <w:rPr>
          <w:rFonts w:hint="eastAsia"/>
        </w:rPr>
        <w:t>횟수</w:t>
      </w:r>
    </w:p>
    <w:p w14:paraId="78B0F629" w14:textId="4281042B" w:rsidR="0069466D" w:rsidRDefault="0069466D" w:rsidP="0069466D">
      <w:r>
        <w:rPr>
          <w:rFonts w:hint="eastAsia"/>
        </w:rPr>
        <w:t>"</w:t>
      </w:r>
      <w:r>
        <w:t xml:space="preserve">JAAN" </w:t>
      </w:r>
      <w:r>
        <w:rPr>
          <w:rFonts w:hint="eastAsia"/>
        </w:rPr>
        <w:t xml:space="preserve">문자열에서 오른쪽 방향으로 이동하면 </w:t>
      </w:r>
      <w:r>
        <w:t>J</w:t>
      </w:r>
      <w:r>
        <w:rPr>
          <w:rFonts w:hint="eastAsia"/>
        </w:rPr>
        <w:t xml:space="preserve">에서 </w:t>
      </w:r>
      <w:r>
        <w:t>N</w:t>
      </w:r>
      <w:r>
        <w:rPr>
          <w:rFonts w:hint="eastAsia"/>
        </w:rPr>
        <w:t xml:space="preserve">까지 </w:t>
      </w:r>
      <w:r>
        <w:t>3</w:t>
      </w:r>
      <w:r>
        <w:rPr>
          <w:rFonts w:hint="eastAsia"/>
        </w:rPr>
        <w:t>번 이동해야 하지만</w:t>
      </w:r>
    </w:p>
    <w:p w14:paraId="410A28F9" w14:textId="72340BB6" w:rsidR="0069466D" w:rsidRDefault="0069466D" w:rsidP="0069466D">
      <w:r>
        <w:rPr>
          <w:rFonts w:hint="eastAsia"/>
        </w:rPr>
        <w:t xml:space="preserve">왼쪽으로 이동하면 </w:t>
      </w:r>
      <w:r>
        <w:t>1</w:t>
      </w:r>
      <w:r>
        <w:rPr>
          <w:rFonts w:hint="eastAsia"/>
        </w:rPr>
        <w:t>번 이동하면 된다.</w:t>
      </w:r>
    </w:p>
    <w:p w14:paraId="3D767F6B" w14:textId="77777777" w:rsidR="0069466D" w:rsidRDefault="0069466D" w:rsidP="0069466D"/>
    <w:p w14:paraId="238ECA5C" w14:textId="446805C0" w:rsidR="00925D5B" w:rsidRDefault="00925D5B" w:rsidP="0069466D">
      <w:r>
        <w:rPr>
          <w:rFonts w:hint="eastAsia"/>
        </w:rPr>
        <w:t>오른쪽으로 이동하는 경우 어디까지 가야하는가?</w:t>
      </w:r>
    </w:p>
    <w:p w14:paraId="632AC32C" w14:textId="01CEB01F" w:rsidR="00925D5B" w:rsidRDefault="00925D5B" w:rsidP="0069466D">
      <w:r>
        <w:rPr>
          <w:rFonts w:hint="eastAsia"/>
        </w:rPr>
        <w:t xml:space="preserve"> </w:t>
      </w:r>
      <w:r>
        <w:t xml:space="preserve">  "</w:t>
      </w:r>
      <w:r w:rsidRPr="003438F6">
        <w:rPr>
          <w:highlight w:val="yellow"/>
        </w:rPr>
        <w:t>ZZ</w:t>
      </w:r>
      <w:r w:rsidRPr="0019772E">
        <w:rPr>
          <w:highlight w:val="green"/>
          <w:shd w:val="clear" w:color="auto" w:fill="CCFFCC"/>
        </w:rPr>
        <w:t>Z</w:t>
      </w:r>
      <w:r>
        <w:t>AA"</w:t>
      </w:r>
    </w:p>
    <w:p w14:paraId="55C377B7" w14:textId="77777777" w:rsidR="002E6FCE" w:rsidRDefault="00820810" w:rsidP="006946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노란색으로 표시한 부분까지만 가면 된다.</w:t>
      </w:r>
      <w:r w:rsidR="002E6FCE">
        <w:t xml:space="preserve"> </w:t>
      </w:r>
    </w:p>
    <w:p w14:paraId="249B5DB8" w14:textId="042139E2" w:rsidR="00925D5B" w:rsidRDefault="002E6FCE" w:rsidP="006946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오른쪽으로 두 칸 이동하면 된다.</w:t>
      </w:r>
    </w:p>
    <w:p w14:paraId="52821756" w14:textId="3DCA343E" w:rsidR="00C77ED1" w:rsidRDefault="00C77ED1" w:rsidP="006946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연두색 문자의 위치를 찾아야 한다.</w:t>
      </w:r>
    </w:p>
    <w:p w14:paraId="275401F5" w14:textId="77777777" w:rsidR="00820810" w:rsidRDefault="00820810" w:rsidP="0069466D"/>
    <w:p w14:paraId="7FC726BA" w14:textId="2FA02D5E" w:rsidR="003438F6" w:rsidRPr="0069466D" w:rsidRDefault="003438F6" w:rsidP="0069466D">
      <w:r>
        <w:rPr>
          <w:rFonts w:hint="eastAsia"/>
        </w:rPr>
        <w:t>왼쪽으로 이동하는 경우 어디까지 가야 하나</w:t>
      </w:r>
    </w:p>
    <w:p w14:paraId="64E971BA" w14:textId="10AD7E3C" w:rsidR="00107288" w:rsidRPr="00107288" w:rsidRDefault="003438F6" w:rsidP="00107288">
      <w:r>
        <w:rPr>
          <w:rFonts w:hint="eastAsia"/>
        </w:rPr>
        <w:t xml:space="preserve"> </w:t>
      </w:r>
      <w:r>
        <w:t xml:space="preserve">  "</w:t>
      </w:r>
      <w:r w:rsidRPr="002E6FCE">
        <w:rPr>
          <w:rFonts w:hint="eastAsia"/>
          <w:highlight w:val="yellow"/>
        </w:rPr>
        <w:t>Z</w:t>
      </w:r>
      <w:r>
        <w:t>AA</w:t>
      </w:r>
      <w:r w:rsidRPr="0019772E">
        <w:rPr>
          <w:highlight w:val="green"/>
        </w:rPr>
        <w:t>Z</w:t>
      </w:r>
      <w:r w:rsidRPr="003438F6">
        <w:rPr>
          <w:highlight w:val="yellow"/>
        </w:rPr>
        <w:t>Z</w:t>
      </w:r>
      <w:r>
        <w:t>"</w:t>
      </w:r>
    </w:p>
    <w:p w14:paraId="68D920E7" w14:textId="699AB12F" w:rsidR="00107A36" w:rsidRDefault="002E6FCE" w:rsidP="00F579D5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왼쪽으로 두 칸 이동하면 된다.</w:t>
      </w:r>
    </w:p>
    <w:p w14:paraId="65DF62CC" w14:textId="0258E139" w:rsidR="00C77ED1" w:rsidRDefault="00C77ED1" w:rsidP="00C77ED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연두색 문자의 위치를 찾아야 한다.</w:t>
      </w:r>
    </w:p>
    <w:p w14:paraId="524047E1" w14:textId="77777777" w:rsidR="00C77ED1" w:rsidRPr="00655E26" w:rsidRDefault="00C77ED1" w:rsidP="00F579D5"/>
    <w:p w14:paraId="32E1B12C" w14:textId="77777777" w:rsidR="00107A36" w:rsidRDefault="00107A36" w:rsidP="00F579D5"/>
    <w:p w14:paraId="55DFB05F" w14:textId="017E09CD" w:rsidR="00FC440C" w:rsidRDefault="00FC440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B4AB66B" w14:textId="3E1C51FC" w:rsidR="00FC440C" w:rsidRDefault="00FC440C" w:rsidP="00FC440C">
      <w:pPr>
        <w:pStyle w:val="Heading2"/>
      </w:pPr>
      <w:r>
        <w:rPr>
          <w:rFonts w:hint="eastAsia"/>
        </w:rPr>
        <w:lastRenderedPageBreak/>
        <w:t xml:space="preserve">구현 </w:t>
      </w:r>
      <w:r>
        <w:t>#1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C440C" w14:paraId="465E0FB3" w14:textId="77777777" w:rsidTr="00092BDE">
        <w:tc>
          <w:tcPr>
            <w:tcW w:w="426" w:type="dxa"/>
          </w:tcPr>
          <w:p w14:paraId="0D7EE9C3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58DA858D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2425667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5F981A3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FEF2A59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53873E4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1C2F0AF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E9830FA" w14:textId="77777777" w:rsidR="00FC440C" w:rsidRPr="00185935" w:rsidRDefault="00FC440C" w:rsidP="00831C3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F9BEAFF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B92FC00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0DA4ACB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1740976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0B9BEB28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7991799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472B4005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143C7F8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05B723A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F39DB95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9A9CC07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02051C29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9160EDD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E44F014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5BB1E29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680DE23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8D6DD59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65F68A1A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E1D0181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79CF8794" w14:textId="77777777" w:rsidR="00FC440C" w:rsidRDefault="00FC440C" w:rsidP="00831C3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716B2376" w14:textId="69340DB8" w:rsidR="00FC440C" w:rsidRPr="00185935" w:rsidRDefault="00FC440C" w:rsidP="00831C3D">
            <w:pPr>
              <w:pStyle w:val="a0"/>
            </w:pPr>
          </w:p>
        </w:tc>
        <w:tc>
          <w:tcPr>
            <w:tcW w:w="10631" w:type="dxa"/>
          </w:tcPr>
          <w:p w14:paraId="185F52AB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programmers.e42860;</w:t>
            </w:r>
          </w:p>
          <w:p w14:paraId="1BF31C40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88F8A95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Main1 {</w:t>
            </w:r>
          </w:p>
          <w:p w14:paraId="15C44CF9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26C9B3F1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308E2F8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final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.length();</w:t>
            </w:r>
          </w:p>
          <w:p w14:paraId="26F80356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13A4B969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.toCharArray())</w:t>
            </w:r>
          </w:p>
          <w:p w14:paraId="3169A958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'Z'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+ 1);</w:t>
            </w:r>
          </w:p>
          <w:p w14:paraId="3D925149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1453FD4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- 1;</w:t>
            </w:r>
          </w:p>
          <w:p w14:paraId="48AE677B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65C4ADC0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454A974F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599B9581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40C34D9B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F8501B0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+= Math.min(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C9E7043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545A46F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0BC23E53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DD9D57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11E9EC5F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61DC337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4ED6F27E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"JEROEN"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72199A0" w14:textId="77777777" w:rsidR="00831C3D" w:rsidRDefault="00831C3D" w:rsidP="00831C3D">
            <w:pPr>
              <w:pStyle w:val="a0"/>
              <w:rPr>
                <w:rFonts w:cs="굴림체"/>
                <w:color w:val="0000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"JAN"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ACCC727" w14:textId="7C94380B" w:rsidR="0097566B" w:rsidRPr="0097566B" w:rsidRDefault="0097566B" w:rsidP="0097566B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</w:t>
            </w:r>
            <w:r>
              <w:rPr>
                <w:rFonts w:cs="굴림체" w:hint="eastAsia"/>
                <w:color w:val="2A00FF"/>
                <w:kern w:val="0"/>
                <w:szCs w:val="20"/>
              </w:rPr>
              <w:t>Z</w:t>
            </w:r>
            <w:r>
              <w:rPr>
                <w:rFonts w:cs="굴림체"/>
                <w:color w:val="2A00FF"/>
                <w:kern w:val="0"/>
                <w:szCs w:val="20"/>
              </w:rPr>
              <w:t>AAZ"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F0F5E66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BA54FA4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FECFF3A" w14:textId="77777777" w:rsidR="00831C3D" w:rsidRDefault="00831C3D" w:rsidP="00831C3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363C6792" w14:textId="77777777" w:rsidR="00FC440C" w:rsidRDefault="00FC440C" w:rsidP="00831C3D">
            <w:pPr>
              <w:pStyle w:val="a0"/>
            </w:pPr>
          </w:p>
        </w:tc>
      </w:tr>
    </w:tbl>
    <w:p w14:paraId="1AB2CB31" w14:textId="77777777" w:rsidR="00FC440C" w:rsidRDefault="00FC440C" w:rsidP="00FC440C"/>
    <w:p w14:paraId="44899179" w14:textId="4CF5389C" w:rsidR="00BF14E8" w:rsidRDefault="00BF14E8" w:rsidP="00FC440C">
      <w:r>
        <w:rPr>
          <w:rFonts w:hint="eastAsia"/>
        </w:rPr>
        <w:t>(줄1</w:t>
      </w:r>
      <w:r>
        <w:t>1~13)</w:t>
      </w:r>
    </w:p>
    <w:p w14:paraId="2A8C7221" w14:textId="77777777" w:rsidR="00BF14E8" w:rsidRDefault="00BF14E8" w:rsidP="00BF14E8">
      <w:r>
        <w:rPr>
          <w:rFonts w:hint="eastAsia"/>
        </w:rPr>
        <w:t>오른쪽으로 이동하는 경우 어디까지 가야하는가?</w:t>
      </w:r>
    </w:p>
    <w:p w14:paraId="6903262A" w14:textId="77777777" w:rsidR="00BF14E8" w:rsidRDefault="00BF14E8" w:rsidP="00BF14E8">
      <w:r>
        <w:rPr>
          <w:rFonts w:hint="eastAsia"/>
        </w:rPr>
        <w:t xml:space="preserve"> </w:t>
      </w:r>
      <w:r>
        <w:t xml:space="preserve">  "</w:t>
      </w:r>
      <w:r w:rsidRPr="003438F6">
        <w:rPr>
          <w:highlight w:val="yellow"/>
        </w:rPr>
        <w:t>ZZ</w:t>
      </w:r>
      <w:r w:rsidRPr="0019772E">
        <w:rPr>
          <w:highlight w:val="green"/>
          <w:shd w:val="clear" w:color="auto" w:fill="CCFFCC"/>
        </w:rPr>
        <w:t>Z</w:t>
      </w:r>
      <w:r>
        <w:t>AA"</w:t>
      </w:r>
    </w:p>
    <w:p w14:paraId="38DC12B8" w14:textId="77777777" w:rsidR="00BF14E8" w:rsidRDefault="00BF14E8" w:rsidP="00BF1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노란색으로 표시한 부분까지만 가면 된다.</w:t>
      </w:r>
      <w:r>
        <w:t xml:space="preserve"> </w:t>
      </w:r>
    </w:p>
    <w:p w14:paraId="6DC6E12D" w14:textId="77777777" w:rsidR="00BF14E8" w:rsidRDefault="00BF14E8" w:rsidP="00BF1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오른쪽으로 두 칸 이동하면 된다.</w:t>
      </w:r>
    </w:p>
    <w:p w14:paraId="01B96E5E" w14:textId="3793C118" w:rsidR="00BF14E8" w:rsidRDefault="00BF14E8" w:rsidP="00BF14E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연두색 문자의 위치 찾</w:t>
      </w:r>
      <w:r w:rsidR="00F15256">
        <w:rPr>
          <w:rFonts w:hint="eastAsia"/>
        </w:rPr>
        <w:t>기</w:t>
      </w:r>
    </w:p>
    <w:p w14:paraId="173401E2" w14:textId="65CE0A0C" w:rsidR="00F15256" w:rsidRDefault="00F15256" w:rsidP="00BF14E8">
      <w:r>
        <w:rPr>
          <w:rFonts w:hint="eastAsia"/>
        </w:rPr>
        <w:t xml:space="preserve">오른쪽 이동 횟수 </w:t>
      </w:r>
      <w:r>
        <w:t>== index1</w:t>
      </w:r>
    </w:p>
    <w:p w14:paraId="1ED0B717" w14:textId="77777777" w:rsidR="00F15256" w:rsidRDefault="00F15256" w:rsidP="00BF14E8"/>
    <w:p w14:paraId="27F8B7C0" w14:textId="2269929F" w:rsidR="00F15256" w:rsidRDefault="00F15256" w:rsidP="00BF14E8">
      <w:r>
        <w:rPr>
          <w:rFonts w:hint="eastAsia"/>
        </w:rPr>
        <w:t>(줄1</w:t>
      </w:r>
      <w:r>
        <w:t>4~</w:t>
      </w:r>
      <w:r w:rsidR="00655E26">
        <w:t>16)</w:t>
      </w:r>
    </w:p>
    <w:p w14:paraId="0E41B76B" w14:textId="77777777" w:rsidR="00655E26" w:rsidRPr="0069466D" w:rsidRDefault="00655E26" w:rsidP="00655E26">
      <w:r>
        <w:rPr>
          <w:rFonts w:hint="eastAsia"/>
        </w:rPr>
        <w:t>왼쪽으로 이동하는 경우 어디까지 가야 하나</w:t>
      </w:r>
    </w:p>
    <w:p w14:paraId="0A263447" w14:textId="77777777" w:rsidR="00655E26" w:rsidRPr="00107288" w:rsidRDefault="00655E26" w:rsidP="00655E26">
      <w:r>
        <w:rPr>
          <w:rFonts w:hint="eastAsia"/>
        </w:rPr>
        <w:t xml:space="preserve"> </w:t>
      </w:r>
      <w:r>
        <w:t xml:space="preserve">  "</w:t>
      </w:r>
      <w:r w:rsidRPr="002E6FCE">
        <w:rPr>
          <w:rFonts w:hint="eastAsia"/>
          <w:highlight w:val="yellow"/>
        </w:rPr>
        <w:t>Z</w:t>
      </w:r>
      <w:r>
        <w:t>AA</w:t>
      </w:r>
      <w:r w:rsidRPr="0019772E">
        <w:rPr>
          <w:highlight w:val="green"/>
        </w:rPr>
        <w:t>Z</w:t>
      </w:r>
      <w:r w:rsidRPr="003438F6">
        <w:rPr>
          <w:highlight w:val="yellow"/>
        </w:rPr>
        <w:t>Z</w:t>
      </w:r>
      <w:r>
        <w:t>"</w:t>
      </w:r>
    </w:p>
    <w:p w14:paraId="76B0484E" w14:textId="77777777" w:rsidR="00655E26" w:rsidRDefault="00655E26" w:rsidP="00655E2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왼쪽으로 두 칸 이동하면 된다.</w:t>
      </w:r>
    </w:p>
    <w:p w14:paraId="2CD6DDB0" w14:textId="77777777" w:rsidR="00655E26" w:rsidRDefault="00655E26" w:rsidP="00655E2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연두색 문자의 위치 찾기</w:t>
      </w:r>
    </w:p>
    <w:p w14:paraId="484ED49B" w14:textId="10B15B7E" w:rsidR="00655E26" w:rsidRDefault="00655E26" w:rsidP="00BF14E8">
      <w:r>
        <w:rPr>
          <w:rFonts w:hint="eastAsia"/>
        </w:rPr>
        <w:t xml:space="preserve">왼쪽 이동 횟수 </w:t>
      </w:r>
      <w:r>
        <w:t xml:space="preserve">== </w:t>
      </w:r>
      <w:r w:rsidR="00EA2F19">
        <w:t>N - index2</w:t>
      </w:r>
    </w:p>
    <w:p w14:paraId="1576446D" w14:textId="77777777" w:rsidR="00EA2F19" w:rsidRDefault="00EA2F19" w:rsidP="00BF14E8"/>
    <w:p w14:paraId="2B434517" w14:textId="2E75C10E" w:rsidR="00EA2F19" w:rsidRPr="00655E26" w:rsidRDefault="00EA2F19" w:rsidP="00BF14E8">
      <w:r>
        <w:rPr>
          <w:rFonts w:hint="eastAsia"/>
        </w:rPr>
        <w:t>위의 두 이동 횟수 중에서 작은 값을 선택하면 된다.</w:t>
      </w:r>
    </w:p>
    <w:p w14:paraId="0F3137A5" w14:textId="2760C11F" w:rsidR="00EA2F19" w:rsidRDefault="00EA2F19" w:rsidP="00EA2F19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6A3E3E"/>
          <w:kern w:val="0"/>
          <w:szCs w:val="20"/>
        </w:rPr>
        <w:t xml:space="preserve">   count</w:t>
      </w:r>
      <w:r>
        <w:rPr>
          <w:rFonts w:cs="굴림체"/>
          <w:color w:val="000000"/>
          <w:kern w:val="0"/>
          <w:szCs w:val="20"/>
        </w:rPr>
        <w:t xml:space="preserve"> += Math.min(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>);</w:t>
      </w:r>
    </w:p>
    <w:p w14:paraId="163C8379" w14:textId="77777777" w:rsidR="00BF14E8" w:rsidRDefault="00BF14E8" w:rsidP="00FC440C"/>
    <w:p w14:paraId="4284414F" w14:textId="77777777" w:rsidR="00BE3274" w:rsidRDefault="00BE3274" w:rsidP="00BE3274">
      <w:pPr>
        <w:pStyle w:val="Heading3"/>
      </w:pPr>
      <w:r>
        <w:rPr>
          <w:rFonts w:hint="eastAsia"/>
        </w:rPr>
        <w:t>오류</w:t>
      </w:r>
      <w:r>
        <w:t>!</w:t>
      </w:r>
    </w:p>
    <w:p w14:paraId="66CA4658" w14:textId="77777777" w:rsidR="00BE3274" w:rsidRPr="00095B8D" w:rsidRDefault="00BE3274" w:rsidP="00BE3274">
      <w:r>
        <w:rPr>
          <w:rFonts w:hint="eastAsia"/>
        </w:rPr>
        <w:t>몇몇 테스트 통과 못함.</w:t>
      </w:r>
    </w:p>
    <w:p w14:paraId="5E98A6D8" w14:textId="77777777" w:rsidR="0097566B" w:rsidRDefault="0097566B" w:rsidP="0097566B">
      <w:r>
        <w:rPr>
          <w:rFonts w:hint="eastAsia"/>
        </w:rPr>
        <w:t>디버깅 하는 좋은 방법은,</w:t>
      </w:r>
      <w:r>
        <w:t xml:space="preserve"> </w:t>
      </w:r>
      <w:r>
        <w:rPr>
          <w:rFonts w:hint="eastAsia"/>
        </w:rPr>
        <w:t>오답이 나올 때까지 간단한 테스트 케이스를 추가해서 돌려 보는 것이다.</w:t>
      </w:r>
    </w:p>
    <w:p w14:paraId="21459871" w14:textId="77777777" w:rsidR="0097566B" w:rsidRPr="0080510E" w:rsidRDefault="0097566B" w:rsidP="0097566B"/>
    <w:p w14:paraId="05F5F714" w14:textId="77777777" w:rsidR="0097566B" w:rsidRDefault="0097566B" w:rsidP="0097566B">
      <w:r>
        <w:rPr>
          <w:rFonts w:cs="굴림체"/>
          <w:color w:val="2A00FF"/>
          <w:kern w:val="0"/>
          <w:szCs w:val="20"/>
        </w:rPr>
        <w:t xml:space="preserve">"ZZAAZ" </w:t>
      </w:r>
      <w:r w:rsidRPr="0080510E">
        <w:t>에서</w:t>
      </w:r>
      <w:r>
        <w:rPr>
          <w:rFonts w:hint="eastAsia"/>
        </w:rPr>
        <w:t xml:space="preserve"> 오류가 발견되었다.</w:t>
      </w:r>
    </w:p>
    <w:p w14:paraId="52B76436" w14:textId="5C510ACE" w:rsidR="0097566B" w:rsidRDefault="0097566B" w:rsidP="0097566B">
      <w:r>
        <w:rPr>
          <w:rFonts w:hint="eastAsia"/>
        </w:rPr>
        <w:t xml:space="preserve"> </w:t>
      </w:r>
      <w:r>
        <w:t xml:space="preserve">   </w:t>
      </w:r>
      <w:r w:rsidR="00193BFE">
        <w:rPr>
          <w:rFonts w:hint="eastAsia"/>
        </w:rPr>
        <w:t>세</w:t>
      </w:r>
      <w:r>
        <w:rPr>
          <w:rFonts w:hint="eastAsia"/>
        </w:rPr>
        <w:t xml:space="preserve"> 개의 </w:t>
      </w:r>
      <w:r>
        <w:t xml:space="preserve">Z </w:t>
      </w:r>
      <w:r>
        <w:rPr>
          <w:rFonts w:hint="eastAsia"/>
        </w:rPr>
        <w:t xml:space="preserve">문자를 </w:t>
      </w:r>
      <w:r>
        <w:t>A</w:t>
      </w:r>
      <w:r>
        <w:rPr>
          <w:rFonts w:hint="eastAsia"/>
        </w:rPr>
        <w:t xml:space="preserve">로 만들기 위한 조작 </w:t>
      </w:r>
      <w:r w:rsidR="009E47C9">
        <w:t xml:space="preserve">= </w:t>
      </w:r>
      <w:r w:rsidR="00193BFE">
        <w:t>3</w:t>
      </w:r>
      <w:r>
        <w:rPr>
          <w:rFonts w:hint="eastAsia"/>
        </w:rPr>
        <w:t>회</w:t>
      </w:r>
    </w:p>
    <w:p w14:paraId="28B5618B" w14:textId="2FB7FE83" w:rsidR="0097566B" w:rsidRDefault="0097566B" w:rsidP="0097566B">
      <w:r>
        <w:t xml:space="preserve">    </w:t>
      </w:r>
      <w:r>
        <w:rPr>
          <w:rFonts w:hint="eastAsia"/>
        </w:rPr>
        <w:t>왼쪽으로 한 칸 갔다가,</w:t>
      </w:r>
      <w:r>
        <w:t xml:space="preserve"> </w:t>
      </w:r>
      <w:r>
        <w:rPr>
          <w:rFonts w:hint="eastAsia"/>
        </w:rPr>
        <w:t xml:space="preserve">다시 오른쪽으로 두 칸 이동 </w:t>
      </w:r>
      <w:r>
        <w:t xml:space="preserve">= </w:t>
      </w:r>
      <w:r w:rsidR="009E47C9">
        <w:t>3</w:t>
      </w:r>
      <w:r w:rsidR="009E47C9">
        <w:rPr>
          <w:rFonts w:hint="eastAsia"/>
        </w:rPr>
        <w:t>회</w:t>
      </w:r>
    </w:p>
    <w:p w14:paraId="220BA882" w14:textId="3E66C47E" w:rsidR="009E47C9" w:rsidRPr="0097566B" w:rsidRDefault="009E47C9" w:rsidP="0097566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답은 </w:t>
      </w:r>
      <w:r w:rsidR="00193BFE">
        <w:t>6</w:t>
      </w:r>
      <w:r>
        <w:rPr>
          <w:rFonts w:hint="eastAsia"/>
        </w:rPr>
        <w:t>회이어야 한다.</w:t>
      </w:r>
    </w:p>
    <w:p w14:paraId="608C557D" w14:textId="1F7FDE10" w:rsidR="0097566B" w:rsidRDefault="009E47C9" w:rsidP="0097566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그런데 좌우로 왔다 갔다 하는 이동을 구현하지 않아서,</w:t>
      </w:r>
      <w:r>
        <w:t xml:space="preserve"> </w:t>
      </w:r>
      <w:r w:rsidR="007C69BB">
        <w:rPr>
          <w:rFonts w:hint="eastAsia"/>
        </w:rPr>
        <w:t xml:space="preserve">오른쪽으로 </w:t>
      </w:r>
      <w:r w:rsidR="007C69BB">
        <w:t>4</w:t>
      </w:r>
      <w:r w:rsidR="007C69BB">
        <w:rPr>
          <w:rFonts w:hint="eastAsia"/>
        </w:rPr>
        <w:t xml:space="preserve">칸 이동을 선택해서 </w:t>
      </w:r>
      <w:r w:rsidR="007C69BB">
        <w:t>7</w:t>
      </w:r>
      <w:r w:rsidR="007C69BB">
        <w:rPr>
          <w:rFonts w:hint="eastAsia"/>
        </w:rPr>
        <w:t>회가 출력된다.</w:t>
      </w:r>
    </w:p>
    <w:p w14:paraId="75EDB981" w14:textId="77777777" w:rsidR="007C69BB" w:rsidRDefault="007C69BB" w:rsidP="0097566B"/>
    <w:p w14:paraId="6CBF419B" w14:textId="77777777" w:rsidR="003D3DE8" w:rsidRDefault="003D3DE8" w:rsidP="0097566B"/>
    <w:p w14:paraId="555A32CE" w14:textId="171A6B46" w:rsidR="00DA112D" w:rsidRDefault="00DA112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B9208A3" w14:textId="3C4CEA5D" w:rsidR="00F067AE" w:rsidRDefault="00DA112D" w:rsidP="00DA112D">
      <w:pPr>
        <w:pStyle w:val="Heading2"/>
      </w:pPr>
      <w:r>
        <w:rPr>
          <w:rFonts w:hint="eastAsia"/>
        </w:rPr>
        <w:lastRenderedPageBreak/>
        <w:t xml:space="preserve">답 </w:t>
      </w:r>
      <w:r>
        <w:t>#1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DA112D" w14:paraId="7F164797" w14:textId="77777777" w:rsidTr="00092BDE">
        <w:tc>
          <w:tcPr>
            <w:tcW w:w="426" w:type="dxa"/>
          </w:tcPr>
          <w:p w14:paraId="5DF78FC9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D53F692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927361A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0534F0D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70C63C3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615C18F6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5368F81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92BFE30" w14:textId="77777777" w:rsidR="00DA112D" w:rsidRPr="00185935" w:rsidRDefault="00DA112D" w:rsidP="00DA112D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7C3455C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948D707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0A6E0402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99C79BF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2F776FE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A9CC99D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BEF4F9E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6CE5A76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35711039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4D882CC1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7C29BDFA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86A262A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B470D52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FD6EA7C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72EEA63B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86C2A22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8992833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6A8222B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1B3385FE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2A827DC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80DDA72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368211BE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36EF870E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1E1D068B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A90CFE5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00847663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4BE608B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68AB79F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52B32F32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F26623D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3E93862B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3C8EE874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517872E5" w14:textId="77777777" w:rsidR="00DA112D" w:rsidRDefault="00DA112D" w:rsidP="00DA112D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1F9AC8D9" w14:textId="772180DA" w:rsidR="00DA112D" w:rsidRPr="00185935" w:rsidRDefault="00DA112D" w:rsidP="00DA112D">
            <w:pPr>
              <w:pStyle w:val="a0"/>
            </w:pPr>
          </w:p>
        </w:tc>
        <w:tc>
          <w:tcPr>
            <w:tcW w:w="10631" w:type="dxa"/>
          </w:tcPr>
          <w:p w14:paraId="26DF58D5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programmers.e42860;</w:t>
            </w:r>
          </w:p>
          <w:p w14:paraId="615FBD71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0F37EA1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Main2 {</w:t>
            </w:r>
          </w:p>
          <w:p w14:paraId="084DB385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27EC9E4E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B81D786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final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.length();</w:t>
            </w:r>
          </w:p>
          <w:p w14:paraId="7F360A90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5740432D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.toCharArray())</w:t>
            </w:r>
          </w:p>
          <w:p w14:paraId="575E01C5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'Z'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+ 1);</w:t>
            </w:r>
          </w:p>
          <w:p w14:paraId="4C76B609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1325E73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- 1;</w:t>
            </w:r>
          </w:p>
          <w:p w14:paraId="045E19D4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&gt; 0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29118866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0AA80BD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1;</w:t>
            </w:r>
          </w:p>
          <w:p w14:paraId="48199861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18F7AEE6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0FD6DB1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Math.min(</w:t>
            </w:r>
            <w:r>
              <w:rPr>
                <w:rFonts w:cs="굴림체"/>
                <w:color w:val="6A3E3E"/>
                <w:kern w:val="0"/>
                <w:szCs w:val="20"/>
              </w:rPr>
              <w:t>index1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index2</w:t>
            </w:r>
            <w:r>
              <w:rPr>
                <w:rFonts w:cs="굴림체"/>
                <w:color w:val="000000"/>
                <w:kern w:val="0"/>
                <w:szCs w:val="20"/>
              </w:rPr>
              <w:t>);</w:t>
            </w:r>
          </w:p>
          <w:p w14:paraId="45660BB9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6DC8BC0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05EA32E6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+ 1;</w:t>
            </w:r>
          </w:p>
          <w:p w14:paraId="04AF55A2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index3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index3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574E48B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index3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0708749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2 + (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index3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802A660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index3</w:t>
            </w:r>
            <w:r>
              <w:rPr>
                <w:rFonts w:cs="굴림체"/>
                <w:color w:val="000000"/>
                <w:kern w:val="0"/>
                <w:szCs w:val="20"/>
              </w:rPr>
              <w:t>) * 2);</w:t>
            </w:r>
          </w:p>
          <w:p w14:paraId="18B5AD2F" w14:textId="77777777" w:rsidR="00DA112D" w:rsidRDefault="00DA112D" w:rsidP="0080510E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0CC1B048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946337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40AF2380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19F1BC58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69D34373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68CF778E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7A2A682F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"JEROEN"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7EBDEF7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"JAN"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ED5885E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0DD4170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3241D82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7B8CEA6D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80A4E82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"ZAZ"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E72B541" w14:textId="5F0B5A88" w:rsidR="00DA112D" w:rsidRDefault="00DA112D" w:rsidP="00DA112D">
            <w:pPr>
              <w:pStyle w:val="a0"/>
              <w:shd w:val="clear" w:color="auto" w:fill="FFFFCC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</w:t>
            </w:r>
            <w:r w:rsidR="00286616">
              <w:rPr>
                <w:rFonts w:cs="굴림체" w:hint="eastAsia"/>
                <w:color w:val="2A00FF"/>
                <w:kern w:val="0"/>
                <w:szCs w:val="20"/>
              </w:rPr>
              <w:t>Z</w:t>
            </w:r>
            <w:r>
              <w:rPr>
                <w:rFonts w:cs="굴림체"/>
                <w:color w:val="2A00FF"/>
                <w:kern w:val="0"/>
                <w:szCs w:val="20"/>
              </w:rPr>
              <w:t>AAZ"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41A06B42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23FAB80" w14:textId="77777777" w:rsidR="00DA112D" w:rsidRDefault="00DA112D" w:rsidP="00DA112D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1017E0C3" w14:textId="77777777" w:rsidR="00DA112D" w:rsidRDefault="00DA112D" w:rsidP="00DA112D">
            <w:pPr>
              <w:pStyle w:val="a0"/>
            </w:pPr>
          </w:p>
        </w:tc>
      </w:tr>
    </w:tbl>
    <w:p w14:paraId="3C39A983" w14:textId="77777777" w:rsidR="00E6393D" w:rsidRDefault="00E6393D" w:rsidP="00DA112D">
      <w:pPr>
        <w:rPr>
          <w:color w:val="538135" w:themeColor="accent6" w:themeShade="BF"/>
        </w:rPr>
      </w:pPr>
    </w:p>
    <w:p w14:paraId="14C92B6D" w14:textId="77777777" w:rsidR="00EA356C" w:rsidRDefault="00EA356C" w:rsidP="00DA112D">
      <w:pPr>
        <w:rPr>
          <w:color w:val="538135" w:themeColor="accent6" w:themeShade="BF"/>
        </w:rPr>
      </w:pPr>
    </w:p>
    <w:p w14:paraId="47B7D0E2" w14:textId="3AA02069" w:rsidR="00EA356C" w:rsidRPr="00EA356C" w:rsidRDefault="00EA356C" w:rsidP="00DA112D">
      <w:r w:rsidRPr="00EA356C">
        <w:t>다음</w:t>
      </w:r>
      <w:r w:rsidRPr="00EA356C">
        <w:rPr>
          <w:rFonts w:hint="eastAsia"/>
        </w:rPr>
        <w:t xml:space="preserve"> </w:t>
      </w:r>
      <w:r w:rsidRPr="00EA356C">
        <w:t>페이지</w:t>
      </w:r>
      <w:r w:rsidRPr="00EA356C">
        <w:rPr>
          <w:rFonts w:hint="eastAsia"/>
        </w:rPr>
        <w:t>.</w:t>
      </w:r>
      <w:r w:rsidRPr="00EA356C">
        <w:t>..</w:t>
      </w:r>
    </w:p>
    <w:p w14:paraId="4FFDCDE2" w14:textId="56D049BE" w:rsidR="00EA356C" w:rsidRDefault="00EA356C">
      <w:pPr>
        <w:widowControl/>
        <w:wordWrap/>
        <w:autoSpaceDE/>
        <w:autoSpaceDN/>
        <w:spacing w:after="160" w:line="259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br w:type="page"/>
      </w:r>
    </w:p>
    <w:p w14:paraId="0FA9D46B" w14:textId="77777777" w:rsidR="00EA356C" w:rsidRDefault="00EA356C" w:rsidP="00DA112D">
      <w:pPr>
        <w:rPr>
          <w:color w:val="538135" w:themeColor="accent6" w:themeShade="BF"/>
        </w:rPr>
      </w:pPr>
    </w:p>
    <w:p w14:paraId="50B631DE" w14:textId="1A99B053" w:rsidR="002B3AE9" w:rsidRDefault="00E6393D" w:rsidP="00DA112D">
      <w:r w:rsidRPr="002B3AE9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줄</w:t>
      </w:r>
      <w:r>
        <w:rPr>
          <w:color w:val="538135" w:themeColor="accent6" w:themeShade="BF"/>
        </w:rPr>
        <w:t>17</w:t>
      </w:r>
      <w:r>
        <w:rPr>
          <w:rFonts w:hint="eastAsia"/>
          <w:color w:val="538135" w:themeColor="accent6" w:themeShade="BF"/>
        </w:rPr>
        <w:t>까지 실행하면,</w:t>
      </w:r>
      <w:r>
        <w:rPr>
          <w:color w:val="538135" w:themeColor="accent6" w:themeShade="BF"/>
        </w:rPr>
        <w:t xml:space="preserve"> count2</w:t>
      </w:r>
      <w:r>
        <w:rPr>
          <w:rFonts w:hint="eastAsia"/>
          <w:color w:val="538135" w:themeColor="accent6" w:themeShade="BF"/>
        </w:rPr>
        <w:t>에는 한 방향으로만 이동할 경우의 최소 이동 횟수가 들어있다.</w:t>
      </w:r>
    </w:p>
    <w:p w14:paraId="0A1B3531" w14:textId="5C0BF42D" w:rsidR="00E6393D" w:rsidRDefault="00E6393D" w:rsidP="00DA112D"/>
    <w:p w14:paraId="08C18104" w14:textId="5C661D39" w:rsidR="002B3AE9" w:rsidRDefault="002B3AE9" w:rsidP="00DA112D">
      <w:pPr>
        <w:rPr>
          <w:color w:val="538135" w:themeColor="accent6" w:themeShade="BF"/>
        </w:rPr>
      </w:pPr>
      <w:r w:rsidRPr="002B3AE9">
        <w:rPr>
          <w:color w:val="538135" w:themeColor="accent6" w:themeShade="BF"/>
        </w:rPr>
        <w:t xml:space="preserve">// </w:t>
      </w:r>
      <w:r w:rsidRPr="002B3AE9">
        <w:rPr>
          <w:rFonts w:hint="eastAsia"/>
          <w:color w:val="538135" w:themeColor="accent6" w:themeShade="BF"/>
        </w:rPr>
        <w:t>좌우로 왔다 갔다하는 이동 횟수를 구한다.</w:t>
      </w:r>
    </w:p>
    <w:p w14:paraId="703E27B0" w14:textId="626E5536" w:rsidR="008024DD" w:rsidRPr="008024DD" w:rsidRDefault="008024DD" w:rsidP="008024DD">
      <w:pPr>
        <w:wordWrap/>
        <w:adjustRightInd w:val="0"/>
        <w:jc w:val="left"/>
        <w:rPr>
          <w:rFonts w:cs="굴림체"/>
          <w:kern w:val="0"/>
          <w:szCs w:val="20"/>
        </w:rPr>
      </w:pPr>
      <w:r w:rsidRPr="002B3AE9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 xml:space="preserve">오른쪽으로 </w:t>
      </w:r>
      <w:r>
        <w:rPr>
          <w:color w:val="538135" w:themeColor="accent6" w:themeShade="BF"/>
        </w:rPr>
        <w:t xml:space="preserve">i </w:t>
      </w:r>
      <w:r>
        <w:rPr>
          <w:rFonts w:hint="eastAsia"/>
          <w:color w:val="538135" w:themeColor="accent6" w:themeShade="BF"/>
        </w:rPr>
        <w:t>위치까지 이동,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왼쪽으로</w:t>
      </w:r>
      <w:r w:rsidR="00592EB5">
        <w:rPr>
          <w:rFonts w:hint="eastAsia"/>
          <w:color w:val="538135" w:themeColor="accent6" w:themeShade="BF"/>
        </w:rPr>
        <w:t xml:space="preserve"> 돌아서 </w:t>
      </w:r>
      <w:r>
        <w:rPr>
          <w:color w:val="538135" w:themeColor="accent6" w:themeShade="BF"/>
        </w:rPr>
        <w:t xml:space="preserve">index3 </w:t>
      </w:r>
      <w:r>
        <w:rPr>
          <w:rFonts w:hint="eastAsia"/>
          <w:color w:val="538135" w:themeColor="accent6" w:themeShade="BF"/>
        </w:rPr>
        <w:t>위치까지 이동</w:t>
      </w:r>
    </w:p>
    <w:p w14:paraId="466D9A8A" w14:textId="4D00B26D" w:rsidR="002B3AE9" w:rsidRDefault="002B3AE9" w:rsidP="002B3AE9">
      <w:pPr>
        <w:wordWrap/>
        <w:adjustRightInd w:val="0"/>
        <w:jc w:val="left"/>
        <w:rPr>
          <w:color w:val="538135" w:themeColor="accent6" w:themeShade="BF"/>
        </w:rPr>
      </w:pPr>
      <w:r>
        <w:rPr>
          <w:rFonts w:cs="굴림체"/>
          <w:color w:val="7F0055"/>
          <w:kern w:val="0"/>
          <w:szCs w:val="20"/>
        </w:rPr>
        <w:t>for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= 0;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>; ++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>) {</w:t>
      </w:r>
      <w:r w:rsidR="008024DD">
        <w:rPr>
          <w:rFonts w:cs="굴림체"/>
          <w:color w:val="000000"/>
          <w:kern w:val="0"/>
          <w:szCs w:val="20"/>
        </w:rPr>
        <w:t xml:space="preserve"> </w:t>
      </w:r>
      <w:r w:rsidR="005D26E9" w:rsidRPr="002B3AE9">
        <w:rPr>
          <w:color w:val="538135" w:themeColor="accent6" w:themeShade="BF"/>
        </w:rPr>
        <w:t>//</w:t>
      </w:r>
      <w:r w:rsidR="005D26E9">
        <w:rPr>
          <w:color w:val="538135" w:themeColor="accent6" w:themeShade="BF"/>
        </w:rPr>
        <w:t xml:space="preserve"> </w:t>
      </w:r>
      <w:r w:rsidR="005D26E9">
        <w:rPr>
          <w:rFonts w:hint="eastAsia"/>
          <w:color w:val="538135" w:themeColor="accent6" w:themeShade="BF"/>
        </w:rPr>
        <w:t xml:space="preserve">가능한 모든 </w:t>
      </w:r>
      <w:r w:rsidR="005D26E9">
        <w:rPr>
          <w:color w:val="538135" w:themeColor="accent6" w:themeShade="BF"/>
        </w:rPr>
        <w:t xml:space="preserve">i </w:t>
      </w:r>
      <w:r w:rsidR="005D26E9">
        <w:rPr>
          <w:rFonts w:hint="eastAsia"/>
          <w:color w:val="538135" w:themeColor="accent6" w:themeShade="BF"/>
        </w:rPr>
        <w:t>위치에 대해서</w:t>
      </w:r>
    </w:p>
    <w:p w14:paraId="3940F03A" w14:textId="17750762" w:rsidR="005D26E9" w:rsidRDefault="005D26E9" w:rsidP="002B3AE9">
      <w:pPr>
        <w:wordWrap/>
        <w:adjustRightInd w:val="0"/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</w:t>
      </w:r>
      <w:r w:rsidRPr="002B3AE9">
        <w:rPr>
          <w:color w:val="538135" w:themeColor="accent6" w:themeShade="BF"/>
        </w:rPr>
        <w:t>//</w:t>
      </w:r>
      <w:r w:rsidR="00592EB5">
        <w:rPr>
          <w:color w:val="538135" w:themeColor="accent6" w:themeShade="BF"/>
        </w:rPr>
        <w:t xml:space="preserve"> </w:t>
      </w:r>
      <w:r w:rsidR="00592EB5">
        <w:rPr>
          <w:rFonts w:hint="eastAsia"/>
          <w:color w:val="538135" w:themeColor="accent6" w:themeShade="BF"/>
        </w:rPr>
        <w:t xml:space="preserve">왼쪽으로 돌아서 거꾸로 이동한 </w:t>
      </w:r>
      <w:r w:rsidR="00592EB5">
        <w:rPr>
          <w:color w:val="538135" w:themeColor="accent6" w:themeShade="BF"/>
        </w:rPr>
        <w:t xml:space="preserve">index3 </w:t>
      </w:r>
      <w:r w:rsidR="00592EB5">
        <w:rPr>
          <w:rFonts w:hint="eastAsia"/>
          <w:color w:val="538135" w:themeColor="accent6" w:themeShade="BF"/>
        </w:rPr>
        <w:t>위치를 찾자</w:t>
      </w:r>
    </w:p>
    <w:p w14:paraId="12293FC1" w14:textId="2543C585" w:rsidR="00592EB5" w:rsidRDefault="00592EB5" w:rsidP="002B3AE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color w:val="538135" w:themeColor="accent6" w:themeShade="BF"/>
        </w:rPr>
        <w:t xml:space="preserve">    </w:t>
      </w:r>
      <w:r w:rsidRPr="002B3AE9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 xml:space="preserve"> index3</w:t>
      </w:r>
      <w:r>
        <w:rPr>
          <w:rFonts w:hint="eastAsia"/>
          <w:color w:val="538135" w:themeColor="accent6" w:themeShade="BF"/>
        </w:rPr>
        <w:t xml:space="preserve">의 기본 값은 거꾸로 한 바퀴 돌아서 </w:t>
      </w:r>
      <w:r>
        <w:rPr>
          <w:color w:val="538135" w:themeColor="accent6" w:themeShade="BF"/>
        </w:rPr>
        <w:t>i</w:t>
      </w:r>
      <w:r w:rsidR="00EF7FF5"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 xml:space="preserve">바로 </w:t>
      </w:r>
      <w:r w:rsidR="00EF7FF5">
        <w:rPr>
          <w:rFonts w:hint="eastAsia"/>
          <w:color w:val="538135" w:themeColor="accent6" w:themeShade="BF"/>
        </w:rPr>
        <w:t xml:space="preserve">다음 </w:t>
      </w:r>
      <w:r>
        <w:rPr>
          <w:rFonts w:hint="eastAsia"/>
          <w:color w:val="538135" w:themeColor="accent6" w:themeShade="BF"/>
        </w:rPr>
        <w:t>칸까지 이동해야 한다.</w:t>
      </w:r>
    </w:p>
    <w:p w14:paraId="75CE70E7" w14:textId="77777777" w:rsidR="002B3AE9" w:rsidRDefault="002B3AE9" w:rsidP="002B3AE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+ 1;</w:t>
      </w:r>
    </w:p>
    <w:p w14:paraId="1ECE79A2" w14:textId="103607BD" w:rsidR="00EF7FF5" w:rsidRDefault="00EF7FF5" w:rsidP="002B3AE9">
      <w:pPr>
        <w:wordWrap/>
        <w:adjustRightInd w:val="0"/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</w:t>
      </w:r>
      <w:r w:rsidRPr="002B3AE9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 xml:space="preserve">그런데 만약 </w:t>
      </w:r>
      <w:r>
        <w:rPr>
          <w:color w:val="538135" w:themeColor="accent6" w:themeShade="BF"/>
        </w:rPr>
        <w:t xml:space="preserve">i </w:t>
      </w:r>
      <w:r>
        <w:rPr>
          <w:rFonts w:hint="eastAsia"/>
          <w:color w:val="538135" w:themeColor="accent6" w:themeShade="BF"/>
        </w:rPr>
        <w:t xml:space="preserve">다음 칸이 </w:t>
      </w:r>
      <w:r>
        <w:rPr>
          <w:color w:val="538135" w:themeColor="accent6" w:themeShade="BF"/>
        </w:rPr>
        <w:t xml:space="preserve">'A' </w:t>
      </w:r>
      <w:r>
        <w:rPr>
          <w:rFonts w:hint="eastAsia"/>
          <w:color w:val="538135" w:themeColor="accent6" w:themeShade="BF"/>
        </w:rPr>
        <w:t>문자이면</w:t>
      </w:r>
      <w:r w:rsidR="00083E20">
        <w:rPr>
          <w:rFonts w:hint="eastAsia"/>
          <w:color w:val="538135" w:themeColor="accent6" w:themeShade="BF"/>
        </w:rPr>
        <w:t>,</w:t>
      </w:r>
      <w:r w:rsidR="00083E20">
        <w:rPr>
          <w:color w:val="538135" w:themeColor="accent6" w:themeShade="BF"/>
        </w:rPr>
        <w:t xml:space="preserve"> 'A' </w:t>
      </w:r>
      <w:r w:rsidR="00083E20">
        <w:rPr>
          <w:rFonts w:hint="eastAsia"/>
          <w:color w:val="538135" w:themeColor="accent6" w:themeShade="BF"/>
        </w:rPr>
        <w:t xml:space="preserve">문자 칸까지 </w:t>
      </w:r>
      <w:r>
        <w:rPr>
          <w:rFonts w:hint="eastAsia"/>
          <w:color w:val="538135" w:themeColor="accent6" w:themeShade="BF"/>
        </w:rPr>
        <w:t xml:space="preserve">올 필요는 </w:t>
      </w:r>
      <w:r w:rsidR="00083E20">
        <w:rPr>
          <w:rFonts w:hint="eastAsia"/>
          <w:color w:val="538135" w:themeColor="accent6" w:themeShade="BF"/>
        </w:rPr>
        <w:t>없고</w:t>
      </w:r>
    </w:p>
    <w:p w14:paraId="64D01044" w14:textId="19C8A833" w:rsidR="00083E20" w:rsidRDefault="00083E20" w:rsidP="002B3AE9">
      <w:pPr>
        <w:wordWrap/>
        <w:adjustRightInd w:val="0"/>
        <w:jc w:val="left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   // 'A' </w:t>
      </w:r>
      <w:r>
        <w:rPr>
          <w:rFonts w:hint="eastAsia"/>
          <w:color w:val="538135" w:themeColor="accent6" w:themeShade="BF"/>
        </w:rPr>
        <w:t>문자가 아닌 칸 까지만 오면 된다.</w:t>
      </w:r>
    </w:p>
    <w:p w14:paraId="359E23CA" w14:textId="22395F54" w:rsidR="00083E20" w:rsidRPr="00083E20" w:rsidRDefault="00083E20" w:rsidP="002B3AE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hint="eastAsia"/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   // </w:t>
      </w:r>
      <w:r>
        <w:rPr>
          <w:rFonts w:hint="eastAsia"/>
          <w:color w:val="538135" w:themeColor="accent6" w:themeShade="BF"/>
        </w:rPr>
        <w:t xml:space="preserve">그 </w:t>
      </w:r>
      <w:r>
        <w:rPr>
          <w:color w:val="538135" w:themeColor="accent6" w:themeShade="BF"/>
        </w:rPr>
        <w:t>index3</w:t>
      </w:r>
      <w:r>
        <w:rPr>
          <w:rFonts w:hint="eastAsia"/>
          <w:color w:val="538135" w:themeColor="accent6" w:themeShade="BF"/>
        </w:rPr>
        <w:t>을 찾자.</w:t>
      </w:r>
    </w:p>
    <w:p w14:paraId="0BCE46C8" w14:textId="5B89E9A7" w:rsidR="002B3AE9" w:rsidRDefault="002B3AE9" w:rsidP="002B3AE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&amp;&amp; </w:t>
      </w:r>
      <w:r>
        <w:rPr>
          <w:rFonts w:cs="굴림체"/>
          <w:color w:val="6A3E3E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 xml:space="preserve">) == </w:t>
      </w:r>
      <w:r>
        <w:rPr>
          <w:rFonts w:cs="굴림체"/>
          <w:color w:val="2A00FF"/>
          <w:kern w:val="0"/>
          <w:szCs w:val="20"/>
        </w:rPr>
        <w:t>'A'</w:t>
      </w:r>
      <w:r>
        <w:rPr>
          <w:rFonts w:cs="굴림체"/>
          <w:color w:val="000000"/>
          <w:kern w:val="0"/>
          <w:szCs w:val="20"/>
        </w:rPr>
        <w:t>)</w:t>
      </w:r>
      <w:r w:rsidR="00EF7FF5">
        <w:rPr>
          <w:rFonts w:cs="굴림체"/>
          <w:color w:val="000000"/>
          <w:kern w:val="0"/>
          <w:szCs w:val="20"/>
        </w:rPr>
        <w:t xml:space="preserve"> </w:t>
      </w:r>
    </w:p>
    <w:p w14:paraId="037E19B0" w14:textId="77777777" w:rsidR="002B3AE9" w:rsidRDefault="002B3AE9" w:rsidP="002B3AE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 ++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>;</w:t>
      </w:r>
    </w:p>
    <w:p w14:paraId="52359D9D" w14:textId="41D7BA0F" w:rsidR="00083E20" w:rsidRDefault="00083E20" w:rsidP="002B3AE9">
      <w:pPr>
        <w:wordWrap/>
        <w:adjustRightInd w:val="0"/>
        <w:jc w:val="left"/>
        <w:rPr>
          <w:color w:val="538135" w:themeColor="accent6" w:themeShade="BF"/>
        </w:rPr>
      </w:pPr>
      <w:r>
        <w:rPr>
          <w:rFonts w:cs="굴림체" w:hint="eastAsia"/>
          <w:color w:val="000000"/>
          <w:kern w:val="0"/>
          <w:szCs w:val="20"/>
        </w:rPr>
        <w:t xml:space="preserve"> </w:t>
      </w:r>
      <w:r>
        <w:rPr>
          <w:rFonts w:cs="굴림체"/>
          <w:color w:val="000000"/>
          <w:kern w:val="0"/>
          <w:szCs w:val="20"/>
        </w:rPr>
        <w:t xml:space="preserve">   </w:t>
      </w:r>
      <w:r w:rsidRPr="002B3AE9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 xml:space="preserve"> </w:t>
      </w:r>
      <w:r w:rsidR="002523D5">
        <w:rPr>
          <w:rFonts w:hint="eastAsia"/>
          <w:color w:val="538135" w:themeColor="accent6" w:themeShade="BF"/>
        </w:rPr>
        <w:t xml:space="preserve">오른쪽으로 </w:t>
      </w:r>
      <w:r w:rsidR="002523D5">
        <w:rPr>
          <w:color w:val="538135" w:themeColor="accent6" w:themeShade="BF"/>
        </w:rPr>
        <w:t xml:space="preserve">i </w:t>
      </w:r>
      <w:r w:rsidR="002523D5">
        <w:rPr>
          <w:rFonts w:hint="eastAsia"/>
          <w:color w:val="538135" w:themeColor="accent6" w:themeShade="BF"/>
        </w:rPr>
        <w:t xml:space="preserve">위치까지 왔다가, 다시 왼쪽으로 한 바퀴 돌아서 </w:t>
      </w:r>
      <w:r w:rsidR="002523D5">
        <w:rPr>
          <w:color w:val="538135" w:themeColor="accent6" w:themeShade="BF"/>
        </w:rPr>
        <w:t xml:space="preserve">index3 </w:t>
      </w:r>
      <w:r w:rsidR="002523D5">
        <w:rPr>
          <w:rFonts w:hint="eastAsia"/>
          <w:color w:val="538135" w:themeColor="accent6" w:themeShade="BF"/>
        </w:rPr>
        <w:t>까지 가자</w:t>
      </w:r>
    </w:p>
    <w:p w14:paraId="688FF7FA" w14:textId="3F506008" w:rsidR="002523D5" w:rsidRDefault="002523D5" w:rsidP="002B3AE9">
      <w:pPr>
        <w:wordWrap/>
        <w:adjustRightInd w:val="0"/>
        <w:jc w:val="left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 xml:space="preserve">   //                  i +              i +              </w:t>
      </w:r>
      <w:r>
        <w:rPr>
          <w:rFonts w:hint="eastAsia"/>
          <w:color w:val="538135" w:themeColor="accent6" w:themeShade="BF"/>
        </w:rPr>
        <w:t>N</w:t>
      </w:r>
      <w:r>
        <w:rPr>
          <w:color w:val="538135" w:themeColor="accent6" w:themeShade="BF"/>
        </w:rPr>
        <w:t xml:space="preserve"> - </w:t>
      </w:r>
      <w:r>
        <w:rPr>
          <w:rFonts w:hint="eastAsia"/>
          <w:color w:val="538135" w:themeColor="accent6" w:themeShade="BF"/>
        </w:rPr>
        <w:t>i</w:t>
      </w:r>
      <w:r>
        <w:rPr>
          <w:color w:val="538135" w:themeColor="accent6" w:themeShade="BF"/>
        </w:rPr>
        <w:t>ndex3</w:t>
      </w:r>
    </w:p>
    <w:p w14:paraId="0A7F3594" w14:textId="6421DE37" w:rsidR="003658A5" w:rsidRDefault="003658A5" w:rsidP="002B3AE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color w:val="538135" w:themeColor="accent6" w:themeShade="BF"/>
        </w:rPr>
        <w:t xml:space="preserve">    // </w:t>
      </w:r>
      <w:r>
        <w:rPr>
          <w:rFonts w:hint="eastAsia"/>
          <w:color w:val="538135" w:themeColor="accent6" w:themeShade="BF"/>
        </w:rPr>
        <w:t>이 이동 횟수가 더 작다면</w:t>
      </w:r>
      <w:r>
        <w:rPr>
          <w:color w:val="538135" w:themeColor="accent6" w:themeShade="BF"/>
        </w:rPr>
        <w:t xml:space="preserve">, </w:t>
      </w:r>
      <w:r>
        <w:rPr>
          <w:rFonts w:hint="eastAsia"/>
          <w:color w:val="538135" w:themeColor="accent6" w:themeShade="BF"/>
        </w:rPr>
        <w:t xml:space="preserve">이 이동 횟수를 </w:t>
      </w:r>
      <w:r>
        <w:rPr>
          <w:color w:val="538135" w:themeColor="accent6" w:themeShade="BF"/>
        </w:rPr>
        <w:t xml:space="preserve">count2 </w:t>
      </w:r>
      <w:r>
        <w:rPr>
          <w:rFonts w:hint="eastAsia"/>
          <w:color w:val="538135" w:themeColor="accent6" w:themeShade="BF"/>
        </w:rPr>
        <w:t>값에 대입한다.</w:t>
      </w:r>
    </w:p>
    <w:p w14:paraId="17AC1CCD" w14:textId="77777777" w:rsidR="002B3AE9" w:rsidRDefault="002B3AE9" w:rsidP="002B3AE9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* 2 + (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>));</w:t>
      </w:r>
    </w:p>
    <w:p w14:paraId="1D3EE52E" w14:textId="77777777" w:rsidR="00C170F1" w:rsidRDefault="00C170F1" w:rsidP="00C170F1">
      <w:pPr>
        <w:wordWrap/>
        <w:adjustRightInd w:val="0"/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</w:t>
      </w:r>
      <w:r w:rsidRPr="002B3AE9">
        <w:rPr>
          <w:color w:val="538135" w:themeColor="accent6" w:themeShade="BF"/>
        </w:rPr>
        <w:t>//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>왼쪽으로 한 바퀴</w:t>
      </w:r>
      <w:r>
        <w:rPr>
          <w:color w:val="538135" w:themeColor="accent6" w:themeShade="BF"/>
        </w:rPr>
        <w:t xml:space="preserve"> </w:t>
      </w:r>
      <w:r>
        <w:rPr>
          <w:rFonts w:hint="eastAsia"/>
          <w:color w:val="538135" w:themeColor="accent6" w:themeShade="BF"/>
        </w:rPr>
        <w:t xml:space="preserve">돌아서 </w:t>
      </w:r>
      <w:r>
        <w:rPr>
          <w:color w:val="538135" w:themeColor="accent6" w:themeShade="BF"/>
        </w:rPr>
        <w:t xml:space="preserve">index3 </w:t>
      </w:r>
      <w:r>
        <w:rPr>
          <w:rFonts w:hint="eastAsia"/>
          <w:color w:val="538135" w:themeColor="accent6" w:themeShade="BF"/>
        </w:rPr>
        <w:t xml:space="preserve">까지 갔다가 다시 오른쪽으로 </w:t>
      </w:r>
      <w:r>
        <w:rPr>
          <w:color w:val="538135" w:themeColor="accent6" w:themeShade="BF"/>
        </w:rPr>
        <w:t>i</w:t>
      </w:r>
      <w:r>
        <w:rPr>
          <w:rFonts w:hint="eastAsia"/>
          <w:color w:val="538135" w:themeColor="accent6" w:themeShade="BF"/>
        </w:rPr>
        <w:t>까지 가자.</w:t>
      </w:r>
    </w:p>
    <w:p w14:paraId="4D54CB13" w14:textId="62E1FB1C" w:rsidR="00C170F1" w:rsidRDefault="00C170F1" w:rsidP="00C170F1">
      <w:pPr>
        <w:wordWrap/>
        <w:adjustRightInd w:val="0"/>
        <w:jc w:val="left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//                 </w:t>
      </w:r>
      <w:r w:rsidR="005D01BD">
        <w:rPr>
          <w:color w:val="538135" w:themeColor="accent6" w:themeShade="BF"/>
        </w:rPr>
        <w:t xml:space="preserve">N - index3        + </w:t>
      </w:r>
      <w:r w:rsidR="005D01BD">
        <w:rPr>
          <w:rFonts w:hint="eastAsia"/>
          <w:color w:val="538135" w:themeColor="accent6" w:themeShade="BF"/>
        </w:rPr>
        <w:t>N</w:t>
      </w:r>
      <w:r w:rsidR="005D01BD">
        <w:rPr>
          <w:color w:val="538135" w:themeColor="accent6" w:themeShade="BF"/>
        </w:rPr>
        <w:t xml:space="preserve"> - index         + i</w:t>
      </w:r>
    </w:p>
    <w:p w14:paraId="2D770D93" w14:textId="08223BAE" w:rsidR="003658A5" w:rsidRDefault="003658A5" w:rsidP="003658A5">
      <w:pPr>
        <w:wordWrap/>
        <w:adjustRightInd w:val="0"/>
        <w:jc w:val="left"/>
        <w:rPr>
          <w:rFonts w:cs="굴림체"/>
          <w:kern w:val="0"/>
          <w:szCs w:val="20"/>
        </w:rPr>
      </w:pPr>
      <w:r>
        <w:rPr>
          <w:color w:val="538135" w:themeColor="accent6" w:themeShade="BF"/>
        </w:rPr>
        <w:t xml:space="preserve">    // </w:t>
      </w:r>
      <w:r>
        <w:rPr>
          <w:rFonts w:hint="eastAsia"/>
          <w:color w:val="538135" w:themeColor="accent6" w:themeShade="BF"/>
        </w:rPr>
        <w:t>이 이동 횟수가 더 작다면</w:t>
      </w:r>
      <w:r>
        <w:rPr>
          <w:color w:val="538135" w:themeColor="accent6" w:themeShade="BF"/>
        </w:rPr>
        <w:t xml:space="preserve">, </w:t>
      </w:r>
      <w:r>
        <w:rPr>
          <w:rFonts w:hint="eastAsia"/>
          <w:color w:val="538135" w:themeColor="accent6" w:themeShade="BF"/>
        </w:rPr>
        <w:t xml:space="preserve">이 이동 횟수를 </w:t>
      </w:r>
      <w:r>
        <w:rPr>
          <w:color w:val="538135" w:themeColor="accent6" w:themeShade="BF"/>
        </w:rPr>
        <w:t xml:space="preserve">count2 </w:t>
      </w:r>
      <w:r>
        <w:rPr>
          <w:rFonts w:hint="eastAsia"/>
          <w:color w:val="538135" w:themeColor="accent6" w:themeShade="BF"/>
        </w:rPr>
        <w:t>값에 대입한다.</w:t>
      </w:r>
    </w:p>
    <w:p w14:paraId="623885EF" w14:textId="77777777" w:rsidR="003658A5" w:rsidRPr="003658A5" w:rsidRDefault="003658A5" w:rsidP="00C170F1">
      <w:pPr>
        <w:wordWrap/>
        <w:adjustRightInd w:val="0"/>
        <w:jc w:val="left"/>
        <w:rPr>
          <w:rFonts w:cs="굴림체"/>
          <w:kern w:val="0"/>
          <w:szCs w:val="20"/>
        </w:rPr>
      </w:pPr>
    </w:p>
    <w:p w14:paraId="40D9B03A" w14:textId="77777777" w:rsidR="002B3AE9" w:rsidRDefault="002B3AE9" w:rsidP="002B3AE9">
      <w:pPr>
        <w:wordWrap/>
        <w:adjustRightInd w:val="0"/>
        <w:jc w:val="left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+ (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>) * 2);</w:t>
      </w:r>
    </w:p>
    <w:p w14:paraId="0228782A" w14:textId="7A4A6D0B" w:rsidR="0091506F" w:rsidRDefault="002B3AE9" w:rsidP="002B3AE9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>}</w:t>
      </w:r>
    </w:p>
    <w:p w14:paraId="051C0C22" w14:textId="4EA94487" w:rsidR="002B3AE9" w:rsidRDefault="002B3AE9" w:rsidP="002B3AE9">
      <w:pPr>
        <w:rPr>
          <w:rFonts w:cs="굴림체"/>
          <w:color w:val="000000"/>
          <w:kern w:val="0"/>
          <w:szCs w:val="20"/>
        </w:rPr>
      </w:pPr>
    </w:p>
    <w:p w14:paraId="54D25CF2" w14:textId="77777777" w:rsidR="00D55E0B" w:rsidRDefault="00D55E0B" w:rsidP="002B3AE9">
      <w:pPr>
        <w:rPr>
          <w:rFonts w:cs="굴림체"/>
          <w:color w:val="000000"/>
          <w:kern w:val="0"/>
          <w:szCs w:val="20"/>
        </w:rPr>
      </w:pPr>
    </w:p>
    <w:p w14:paraId="53092FE7" w14:textId="2800CC8C" w:rsidR="00765BBB" w:rsidRDefault="00765BBB">
      <w:pPr>
        <w:widowControl/>
        <w:wordWrap/>
        <w:autoSpaceDE/>
        <w:autoSpaceDN/>
        <w:spacing w:after="160" w:line="259" w:lineRule="auto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br w:type="page"/>
      </w:r>
    </w:p>
    <w:p w14:paraId="13BB71FA" w14:textId="4D6536C0" w:rsidR="00D55E0B" w:rsidRDefault="00D55E0B" w:rsidP="00D55E0B">
      <w:pPr>
        <w:pStyle w:val="Heading3"/>
      </w:pPr>
      <w:r>
        <w:rPr>
          <w:rFonts w:hint="eastAsia"/>
        </w:rPr>
        <w:lastRenderedPageBreak/>
        <w:t>군더더기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 w:rsidR="00765BBB">
        <w:rPr>
          <w:rFonts w:hint="eastAsia"/>
        </w:rPr>
        <w:t xml:space="preserve"> </w:t>
      </w:r>
      <w:r w:rsidR="00765BBB">
        <w:t>#1</w:t>
      </w:r>
    </w:p>
    <w:p w14:paraId="6A9B83D5" w14:textId="77777777" w:rsidR="00D55E0B" w:rsidRDefault="00D55E0B" w:rsidP="00D55E0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- 1;</w:t>
      </w:r>
    </w:p>
    <w:p w14:paraId="6B1D7BFC" w14:textId="6D5959CF" w:rsidR="00D55E0B" w:rsidRDefault="00D55E0B" w:rsidP="00D55E0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 &gt; 0 &amp;&amp; </w:t>
      </w:r>
      <w:r>
        <w:rPr>
          <w:rFonts w:cs="굴림체"/>
          <w:color w:val="6A3E3E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) == </w:t>
      </w:r>
      <w:r>
        <w:rPr>
          <w:rFonts w:cs="굴림체"/>
          <w:color w:val="2A00FF"/>
          <w:kern w:val="0"/>
          <w:szCs w:val="20"/>
        </w:rPr>
        <w:t>'A'</w:t>
      </w:r>
      <w:r>
        <w:rPr>
          <w:rFonts w:cs="굴림체"/>
          <w:color w:val="000000"/>
          <w:kern w:val="0"/>
          <w:szCs w:val="20"/>
        </w:rPr>
        <w:t>)</w:t>
      </w:r>
    </w:p>
    <w:p w14:paraId="571F54BB" w14:textId="64228A5C" w:rsidR="00D55E0B" w:rsidRDefault="00D55E0B" w:rsidP="00D55E0B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--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>;</w:t>
      </w:r>
    </w:p>
    <w:p w14:paraId="3AD89DAF" w14:textId="2178E2F1" w:rsidR="007320EA" w:rsidRPr="007320EA" w:rsidRDefault="007320EA" w:rsidP="00D55E0B">
      <w:pPr>
        <w:rPr>
          <w:rFonts w:cs="굴림체"/>
          <w:color w:val="000000"/>
          <w:kern w:val="0"/>
          <w:szCs w:val="20"/>
          <w:shd w:val="clear" w:color="auto" w:fill="FFFFCC"/>
        </w:rPr>
      </w:pPr>
      <w:r w:rsidRPr="007320EA">
        <w:rPr>
          <w:rFonts w:cs="굴림체"/>
          <w:color w:val="6A3E3E"/>
          <w:kern w:val="0"/>
          <w:szCs w:val="20"/>
          <w:shd w:val="clear" w:color="auto" w:fill="FFFFCC"/>
        </w:rPr>
        <w:t>index1</w:t>
      </w:r>
      <w:r>
        <w:rPr>
          <w:rFonts w:cs="굴림체"/>
          <w:color w:val="6A3E3E"/>
          <w:kern w:val="0"/>
          <w:szCs w:val="20"/>
          <w:shd w:val="clear" w:color="auto" w:fill="FFFFCC"/>
        </w:rPr>
        <w:t xml:space="preserve"> </w:t>
      </w:r>
      <w:r w:rsidRPr="007320EA">
        <w:rPr>
          <w:rFonts w:cs="굴림체" w:hint="eastAsia"/>
          <w:color w:val="000000"/>
          <w:kern w:val="0"/>
          <w:szCs w:val="20"/>
          <w:shd w:val="clear" w:color="auto" w:fill="FFFFCC"/>
        </w:rPr>
        <w:t>횟수 이동</w:t>
      </w:r>
    </w:p>
    <w:p w14:paraId="7F49723D" w14:textId="311A8C66" w:rsidR="00D55E0B" w:rsidRDefault="00D55E0B" w:rsidP="00D55E0B">
      <w:pPr>
        <w:rPr>
          <w:rFonts w:cs="굴림체"/>
          <w:color w:val="000000"/>
          <w:kern w:val="0"/>
          <w:szCs w:val="20"/>
        </w:rPr>
      </w:pPr>
    </w:p>
    <w:p w14:paraId="71E547E1" w14:textId="08C183A7" w:rsidR="00D55E0B" w:rsidRDefault="00D55E0B" w:rsidP="00D55E0B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위 이동 횟수</w:t>
      </w:r>
      <w:r w:rsidR="00DA1C31">
        <w:rPr>
          <w:rFonts w:cs="굴림체" w:hint="eastAsia"/>
          <w:color w:val="000000"/>
          <w:kern w:val="0"/>
          <w:szCs w:val="20"/>
        </w:rPr>
        <w:t xml:space="preserve"> 계산은</w:t>
      </w:r>
      <w:r w:rsidR="000560C0">
        <w:rPr>
          <w:rFonts w:cs="굴림체" w:hint="eastAsia"/>
          <w:color w:val="000000"/>
          <w:kern w:val="0"/>
          <w:szCs w:val="20"/>
        </w:rPr>
        <w:t xml:space="preserve"> 아래 계산</w:t>
      </w:r>
      <w:r w:rsidR="00DA1C31">
        <w:rPr>
          <w:rFonts w:cs="굴림체" w:hint="eastAsia"/>
          <w:color w:val="000000"/>
          <w:kern w:val="0"/>
          <w:szCs w:val="20"/>
        </w:rPr>
        <w:t>과 결과가</w:t>
      </w:r>
      <w:r w:rsidR="000560C0">
        <w:rPr>
          <w:rFonts w:cs="굴림체" w:hint="eastAsia"/>
          <w:color w:val="000000"/>
          <w:kern w:val="0"/>
          <w:szCs w:val="20"/>
        </w:rPr>
        <w:t xml:space="preserve"> 같다.</w:t>
      </w:r>
    </w:p>
    <w:p w14:paraId="521CAC1C" w14:textId="77777777" w:rsidR="000560C0" w:rsidRPr="00DA1C31" w:rsidRDefault="000560C0" w:rsidP="00D55E0B">
      <w:pPr>
        <w:rPr>
          <w:rFonts w:cs="굴림체"/>
          <w:color w:val="000000"/>
          <w:kern w:val="0"/>
          <w:szCs w:val="20"/>
        </w:rPr>
      </w:pPr>
    </w:p>
    <w:p w14:paraId="301FCBC3" w14:textId="089B6AD6" w:rsidR="00D55E0B" w:rsidRDefault="00AB74ED" w:rsidP="00D55E0B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</w:t>
      </w:r>
      <w:r w:rsidR="003E0037">
        <w:rPr>
          <w:rFonts w:cs="굴림체" w:hint="eastAsia"/>
          <w:color w:val="000000"/>
          <w:kern w:val="0"/>
          <w:szCs w:val="20"/>
        </w:rPr>
        <w:t xml:space="preserve"> </w:t>
      </w:r>
      <w:r w:rsidR="003E0037">
        <w:rPr>
          <w:rFonts w:cs="굴림체"/>
          <w:color w:val="000000"/>
          <w:kern w:val="0"/>
          <w:szCs w:val="20"/>
        </w:rPr>
        <w:t>"ZZZ</w:t>
      </w:r>
      <w:r w:rsidR="003E0037" w:rsidRPr="0051575F">
        <w:rPr>
          <w:rFonts w:cs="굴림체"/>
          <w:color w:val="000000"/>
          <w:kern w:val="0"/>
          <w:szCs w:val="20"/>
          <w:highlight w:val="green"/>
        </w:rPr>
        <w:t>Z</w:t>
      </w:r>
      <w:r w:rsidR="003E0037">
        <w:rPr>
          <w:rFonts w:cs="굴림체"/>
          <w:color w:val="000000"/>
          <w:kern w:val="0"/>
          <w:szCs w:val="20"/>
        </w:rPr>
        <w:t>AAAA</w:t>
      </w:r>
      <w:r w:rsidR="003E0037" w:rsidRPr="0051575F">
        <w:rPr>
          <w:rFonts w:cs="굴림체"/>
          <w:color w:val="000000"/>
          <w:kern w:val="0"/>
          <w:szCs w:val="20"/>
          <w:highlight w:val="yellow"/>
        </w:rPr>
        <w:t>"</w:t>
      </w:r>
    </w:p>
    <w:p w14:paraId="0FB7B81F" w14:textId="115EEFD9" w:rsidR="00EA2F19" w:rsidRDefault="00AB74ED" w:rsidP="00FC440C">
      <w:r>
        <w:t xml:space="preserve">     </w:t>
      </w:r>
      <w:r w:rsidR="0051575F">
        <w:t xml:space="preserve">i </w:t>
      </w:r>
      <w:r w:rsidR="0051575F">
        <w:rPr>
          <w:rFonts w:hint="eastAsia"/>
        </w:rPr>
        <w:t xml:space="preserve">값이 </w:t>
      </w:r>
      <w:r w:rsidR="0051575F" w:rsidRPr="00AB74ED">
        <w:rPr>
          <w:highlight w:val="green"/>
        </w:rPr>
        <w:t>3</w:t>
      </w:r>
      <w:r w:rsidR="000560C0">
        <w:rPr>
          <w:rFonts w:hint="eastAsia"/>
        </w:rPr>
        <w:t>일때</w:t>
      </w:r>
      <w:r w:rsidR="0051575F">
        <w:rPr>
          <w:rFonts w:hint="eastAsia"/>
        </w:rPr>
        <w:t>,</w:t>
      </w:r>
      <w:r w:rsidR="0051575F">
        <w:t xml:space="preserve"> index3</w:t>
      </w:r>
      <w:r w:rsidR="000560C0">
        <w:rPr>
          <w:rFonts w:hint="eastAsia"/>
        </w:rPr>
        <w:t xml:space="preserve">은 </w:t>
      </w:r>
      <w:r w:rsidR="000560C0" w:rsidRPr="00AB74ED">
        <w:rPr>
          <w:highlight w:val="yellow"/>
        </w:rPr>
        <w:t>N</w:t>
      </w:r>
      <w:r w:rsidR="000560C0">
        <w:t xml:space="preserve"> </w:t>
      </w:r>
      <w:r w:rsidR="000560C0">
        <w:rPr>
          <w:rFonts w:hint="eastAsia"/>
        </w:rPr>
        <w:t>이다.</w:t>
      </w:r>
    </w:p>
    <w:p w14:paraId="4404BD31" w14:textId="77777777" w:rsidR="00AB74ED" w:rsidRDefault="00AB74ED" w:rsidP="00FC440C"/>
    <w:p w14:paraId="4777DEFE" w14:textId="12CD6B21" w:rsidR="00EA2F19" w:rsidRDefault="00AB74ED" w:rsidP="00FC440C"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, </w:t>
      </w:r>
      <w:r w:rsidRPr="00D9523D">
        <w:rPr>
          <w:rFonts w:cs="굴림체"/>
          <w:color w:val="6A3E3E"/>
          <w:kern w:val="0"/>
          <w:szCs w:val="20"/>
          <w:shd w:val="clear" w:color="auto" w:fill="FFFFCC"/>
        </w:rPr>
        <w:t>i</w:t>
      </w:r>
      <w:r w:rsidRPr="00D9523D">
        <w:rPr>
          <w:rFonts w:cs="굴림체"/>
          <w:color w:val="000000"/>
          <w:kern w:val="0"/>
          <w:szCs w:val="20"/>
          <w:shd w:val="clear" w:color="auto" w:fill="FFFFCC"/>
        </w:rPr>
        <w:t xml:space="preserve"> + (</w:t>
      </w:r>
      <w:r w:rsidRPr="00D9523D">
        <w:rPr>
          <w:rFonts w:cs="굴림체"/>
          <w:color w:val="6A3E3E"/>
          <w:kern w:val="0"/>
          <w:szCs w:val="20"/>
          <w:shd w:val="clear" w:color="auto" w:fill="FFFFCC"/>
        </w:rPr>
        <w:t>N</w:t>
      </w:r>
      <w:r w:rsidRPr="00D9523D">
        <w:rPr>
          <w:rFonts w:cs="굴림체"/>
          <w:color w:val="000000"/>
          <w:kern w:val="0"/>
          <w:szCs w:val="20"/>
          <w:shd w:val="clear" w:color="auto" w:fill="FFFFCC"/>
        </w:rPr>
        <w:t xml:space="preserve"> - </w:t>
      </w:r>
      <w:r w:rsidRPr="00D9523D">
        <w:rPr>
          <w:rFonts w:cs="굴림체"/>
          <w:color w:val="6A3E3E"/>
          <w:kern w:val="0"/>
          <w:szCs w:val="20"/>
          <w:shd w:val="clear" w:color="auto" w:fill="FFFFCC"/>
        </w:rPr>
        <w:t>index3</w:t>
      </w:r>
      <w:r w:rsidRPr="00D9523D">
        <w:rPr>
          <w:rFonts w:cs="굴림체"/>
          <w:color w:val="000000"/>
          <w:kern w:val="0"/>
          <w:szCs w:val="20"/>
          <w:shd w:val="clear" w:color="auto" w:fill="FFFFCC"/>
        </w:rPr>
        <w:t>) * 2</w:t>
      </w:r>
      <w:r>
        <w:rPr>
          <w:rFonts w:cs="굴림체"/>
          <w:color w:val="000000"/>
          <w:kern w:val="0"/>
          <w:szCs w:val="20"/>
        </w:rPr>
        <w:t>);</w:t>
      </w:r>
    </w:p>
    <w:p w14:paraId="5D7BD400" w14:textId="18FAAD7D" w:rsidR="00EA2F19" w:rsidRDefault="00DA1C31" w:rsidP="00FC440C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이</w:t>
      </w:r>
      <w:r w:rsidR="007320EA">
        <w:rPr>
          <w:rFonts w:hint="eastAsia"/>
        </w:rPr>
        <w:t>동</w:t>
      </w:r>
      <w:r>
        <w:rPr>
          <w:rFonts w:hint="eastAsia"/>
        </w:rPr>
        <w:t xml:space="preserve"> </w:t>
      </w:r>
      <w:r w:rsidR="007320EA">
        <w:rPr>
          <w:rFonts w:hint="eastAsia"/>
        </w:rPr>
        <w:t>횟수</w:t>
      </w:r>
    </w:p>
    <w:p w14:paraId="3E995FDE" w14:textId="431D332F" w:rsidR="00765BBB" w:rsidRDefault="00765BBB" w:rsidP="00765BBB">
      <w:pPr>
        <w:pStyle w:val="Heading3"/>
      </w:pPr>
      <w:r>
        <w:rPr>
          <w:rFonts w:hint="eastAsia"/>
        </w:rPr>
        <w:t>군더더기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t>#2</w:t>
      </w:r>
    </w:p>
    <w:p w14:paraId="536142C2" w14:textId="77777777" w:rsidR="00765BBB" w:rsidRDefault="00765BBB" w:rsidP="00765BB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 xml:space="preserve"> = 1;</w:t>
      </w:r>
    </w:p>
    <w:p w14:paraId="554AEB56" w14:textId="45C8B782" w:rsidR="00765BBB" w:rsidRDefault="00765BBB" w:rsidP="00765BBB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&amp;&amp; </w:t>
      </w:r>
      <w:r>
        <w:rPr>
          <w:rFonts w:cs="굴림체"/>
          <w:color w:val="6A3E3E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 xml:space="preserve">) == </w:t>
      </w:r>
      <w:r>
        <w:rPr>
          <w:rFonts w:cs="굴림체"/>
          <w:color w:val="2A00FF"/>
          <w:kern w:val="0"/>
          <w:szCs w:val="20"/>
        </w:rPr>
        <w:t>'A'</w:t>
      </w:r>
      <w:r>
        <w:rPr>
          <w:rFonts w:cs="굴림체"/>
          <w:color w:val="000000"/>
          <w:kern w:val="0"/>
          <w:szCs w:val="20"/>
        </w:rPr>
        <w:t>)</w:t>
      </w:r>
    </w:p>
    <w:p w14:paraId="32A2627B" w14:textId="4034CB32" w:rsidR="00DA1C31" w:rsidRDefault="00765BBB" w:rsidP="00765BBB">
      <w:r>
        <w:rPr>
          <w:rFonts w:cs="굴림체"/>
          <w:color w:val="000000"/>
          <w:kern w:val="0"/>
          <w:szCs w:val="20"/>
        </w:rPr>
        <w:t xml:space="preserve">    ++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>;</w:t>
      </w:r>
    </w:p>
    <w:p w14:paraId="5D34D2C5" w14:textId="1EB840D7" w:rsidR="00DA1C31" w:rsidRPr="007320EA" w:rsidRDefault="007320EA" w:rsidP="00FC440C">
      <w:pPr>
        <w:rPr>
          <w:rFonts w:cs="굴림체"/>
          <w:color w:val="6A3E3E"/>
          <w:kern w:val="0"/>
          <w:szCs w:val="20"/>
          <w:shd w:val="clear" w:color="auto" w:fill="FFFFCC"/>
        </w:rPr>
      </w:pPr>
      <w:r w:rsidRPr="007320EA">
        <w:rPr>
          <w:rFonts w:cs="굴림체"/>
          <w:color w:val="6A3E3E"/>
          <w:kern w:val="0"/>
          <w:szCs w:val="20"/>
          <w:shd w:val="clear" w:color="auto" w:fill="FFFFCC"/>
        </w:rPr>
        <w:t>N</w:t>
      </w:r>
      <w:r w:rsidRPr="007320EA">
        <w:rPr>
          <w:rFonts w:cs="굴림체"/>
          <w:color w:val="000000"/>
          <w:kern w:val="0"/>
          <w:szCs w:val="20"/>
          <w:shd w:val="clear" w:color="auto" w:fill="FFFFCC"/>
        </w:rPr>
        <w:t xml:space="preserve"> - </w:t>
      </w:r>
      <w:r w:rsidRPr="007320EA">
        <w:rPr>
          <w:rFonts w:cs="굴림체"/>
          <w:color w:val="6A3E3E"/>
          <w:kern w:val="0"/>
          <w:szCs w:val="20"/>
          <w:shd w:val="clear" w:color="auto" w:fill="FFFFCC"/>
        </w:rPr>
        <w:t xml:space="preserve">index2 </w:t>
      </w:r>
      <w:r w:rsidRPr="007320EA">
        <w:rPr>
          <w:rFonts w:cs="굴림체" w:hint="eastAsia"/>
          <w:color w:val="6A3E3E"/>
          <w:kern w:val="0"/>
          <w:szCs w:val="20"/>
          <w:shd w:val="clear" w:color="auto" w:fill="FFFFCC"/>
        </w:rPr>
        <w:t>횟수 이동</w:t>
      </w:r>
    </w:p>
    <w:p w14:paraId="73822BC5" w14:textId="77777777" w:rsidR="007320EA" w:rsidRDefault="007320EA" w:rsidP="00FC440C"/>
    <w:p w14:paraId="49E9C393" w14:textId="77777777" w:rsidR="00765BBB" w:rsidRDefault="00765BBB" w:rsidP="00765BBB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위 이동 횟수 계산은 아래 계산과 결과가 같다.</w:t>
      </w:r>
    </w:p>
    <w:p w14:paraId="5D908399" w14:textId="77777777" w:rsidR="00765BBB" w:rsidRDefault="00765BBB" w:rsidP="00FC440C"/>
    <w:p w14:paraId="0BB07864" w14:textId="42EFE0D4" w:rsidR="00765BBB" w:rsidRDefault="00765BBB" w:rsidP="00765BBB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"</w:t>
      </w:r>
      <w:r w:rsidR="006B0C3A" w:rsidRPr="0051575F">
        <w:rPr>
          <w:rFonts w:cs="굴림체"/>
          <w:color w:val="000000"/>
          <w:kern w:val="0"/>
          <w:szCs w:val="20"/>
          <w:highlight w:val="green"/>
        </w:rPr>
        <w:t>Z</w:t>
      </w:r>
      <w:r w:rsidR="00F934F4">
        <w:rPr>
          <w:rFonts w:cs="굴림체"/>
          <w:color w:val="000000"/>
          <w:kern w:val="0"/>
          <w:szCs w:val="20"/>
        </w:rPr>
        <w:t>AAAA</w:t>
      </w:r>
      <w:r w:rsidRPr="006B0C3A">
        <w:rPr>
          <w:rFonts w:cs="굴림체"/>
          <w:color w:val="000000"/>
          <w:kern w:val="0"/>
          <w:szCs w:val="20"/>
          <w:highlight w:val="yellow"/>
        </w:rPr>
        <w:t>Z</w:t>
      </w:r>
      <w:r>
        <w:rPr>
          <w:rFonts w:cs="굴림체"/>
          <w:color w:val="000000"/>
          <w:kern w:val="0"/>
          <w:szCs w:val="20"/>
        </w:rPr>
        <w:t>Z</w:t>
      </w:r>
      <w:r w:rsidR="006B0C3A">
        <w:rPr>
          <w:rFonts w:cs="굴림체"/>
          <w:color w:val="000000"/>
          <w:kern w:val="0"/>
          <w:szCs w:val="20"/>
        </w:rPr>
        <w:t>Z"</w:t>
      </w:r>
    </w:p>
    <w:p w14:paraId="0C0748DB" w14:textId="1F5B241E" w:rsidR="00765BBB" w:rsidRDefault="00765BBB" w:rsidP="00765BBB">
      <w:r>
        <w:t xml:space="preserve">    i </w:t>
      </w:r>
      <w:r>
        <w:rPr>
          <w:rFonts w:hint="eastAsia"/>
        </w:rPr>
        <w:t xml:space="preserve">값이 </w:t>
      </w:r>
      <w:r w:rsidR="006B0C3A" w:rsidRPr="006B0C3A">
        <w:rPr>
          <w:highlight w:val="green"/>
        </w:rPr>
        <w:t>0</w:t>
      </w:r>
      <w:r>
        <w:rPr>
          <w:rFonts w:hint="eastAsia"/>
        </w:rPr>
        <w:t>일때,</w:t>
      </w:r>
      <w:r>
        <w:t xml:space="preserve"> index3</w:t>
      </w:r>
      <w:r>
        <w:rPr>
          <w:rFonts w:hint="eastAsia"/>
        </w:rPr>
        <w:t xml:space="preserve">은 </w:t>
      </w:r>
      <w:r w:rsidR="00F5231E" w:rsidRPr="00F5231E">
        <w:rPr>
          <w:highlight w:val="yellow"/>
        </w:rPr>
        <w:t>5</w:t>
      </w:r>
      <w:r>
        <w:t xml:space="preserve"> </w:t>
      </w:r>
      <w:r>
        <w:rPr>
          <w:rFonts w:hint="eastAsia"/>
        </w:rPr>
        <w:t>이다.</w:t>
      </w:r>
    </w:p>
    <w:p w14:paraId="2EA85ACF" w14:textId="77777777" w:rsidR="00765BBB" w:rsidRDefault="00765BBB" w:rsidP="00FC440C"/>
    <w:p w14:paraId="39FF4E6F" w14:textId="650F1E45" w:rsidR="00765BBB" w:rsidRDefault="00F5231E" w:rsidP="00FC440C"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, </w:t>
      </w:r>
      <w:r w:rsidRPr="00F5231E">
        <w:rPr>
          <w:rFonts w:cs="굴림체"/>
          <w:color w:val="6A3E3E"/>
          <w:kern w:val="0"/>
          <w:szCs w:val="20"/>
          <w:shd w:val="clear" w:color="auto" w:fill="FFFFCC"/>
        </w:rPr>
        <w:t>i</w:t>
      </w:r>
      <w:r w:rsidRPr="00F5231E">
        <w:rPr>
          <w:rFonts w:cs="굴림체"/>
          <w:color w:val="000000"/>
          <w:kern w:val="0"/>
          <w:szCs w:val="20"/>
          <w:shd w:val="clear" w:color="auto" w:fill="FFFFCC"/>
        </w:rPr>
        <w:t xml:space="preserve"> * 2 + (</w:t>
      </w:r>
      <w:r w:rsidRPr="00F5231E">
        <w:rPr>
          <w:rFonts w:cs="굴림체"/>
          <w:color w:val="6A3E3E"/>
          <w:kern w:val="0"/>
          <w:szCs w:val="20"/>
          <w:shd w:val="clear" w:color="auto" w:fill="FFFFCC"/>
        </w:rPr>
        <w:t>N</w:t>
      </w:r>
      <w:r w:rsidRPr="00F5231E">
        <w:rPr>
          <w:rFonts w:cs="굴림체"/>
          <w:color w:val="000000"/>
          <w:kern w:val="0"/>
          <w:szCs w:val="20"/>
          <w:shd w:val="clear" w:color="auto" w:fill="FFFFCC"/>
        </w:rPr>
        <w:t xml:space="preserve"> - </w:t>
      </w:r>
      <w:r w:rsidRPr="00F5231E">
        <w:rPr>
          <w:rFonts w:cs="굴림체"/>
          <w:color w:val="6A3E3E"/>
          <w:kern w:val="0"/>
          <w:szCs w:val="20"/>
          <w:shd w:val="clear" w:color="auto" w:fill="FFFFCC"/>
        </w:rPr>
        <w:t>index3</w:t>
      </w:r>
      <w:r w:rsidRPr="00F5231E">
        <w:rPr>
          <w:rFonts w:cs="굴림체"/>
          <w:color w:val="000000"/>
          <w:kern w:val="0"/>
          <w:szCs w:val="20"/>
          <w:shd w:val="clear" w:color="auto" w:fill="FFFFCC"/>
        </w:rPr>
        <w:t>)</w:t>
      </w:r>
      <w:r>
        <w:rPr>
          <w:rFonts w:cs="굴림체"/>
          <w:color w:val="000000"/>
          <w:kern w:val="0"/>
          <w:szCs w:val="20"/>
        </w:rPr>
        <w:t>);</w:t>
      </w:r>
    </w:p>
    <w:p w14:paraId="0DF63E87" w14:textId="0E8379B5" w:rsidR="00765BBB" w:rsidRDefault="00F5231E" w:rsidP="00FC440C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이</w:t>
      </w:r>
      <w:r w:rsidR="007320EA">
        <w:rPr>
          <w:rFonts w:hint="eastAsia"/>
        </w:rPr>
        <w:t>동</w:t>
      </w:r>
      <w:r>
        <w:rPr>
          <w:rFonts w:hint="eastAsia"/>
        </w:rPr>
        <w:t xml:space="preserve"> </w:t>
      </w:r>
      <w:r w:rsidR="007320EA">
        <w:rPr>
          <w:rFonts w:hint="eastAsia"/>
        </w:rPr>
        <w:t>횟수</w:t>
      </w:r>
    </w:p>
    <w:p w14:paraId="4B468F62" w14:textId="77777777" w:rsidR="00F5231E" w:rsidRDefault="00F5231E" w:rsidP="00FC440C"/>
    <w:p w14:paraId="24C8ECAE" w14:textId="77777777" w:rsidR="007320EA" w:rsidRDefault="007320EA" w:rsidP="00FC440C"/>
    <w:p w14:paraId="0B1EEC3E" w14:textId="691F57D9" w:rsidR="007320EA" w:rsidRDefault="007320EA" w:rsidP="007320EA">
      <w:pPr>
        <w:pStyle w:val="Heading3"/>
      </w:pPr>
      <w:r>
        <w:rPr>
          <w:rFonts w:hint="eastAsia"/>
        </w:rPr>
        <w:t>요약</w:t>
      </w:r>
    </w:p>
    <w:p w14:paraId="07899DC5" w14:textId="77777777" w:rsidR="007320EA" w:rsidRDefault="007320EA" w:rsidP="007320E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- 1;</w:t>
      </w:r>
    </w:p>
    <w:p w14:paraId="4576445D" w14:textId="2C547EEC" w:rsidR="007320EA" w:rsidRDefault="007320EA" w:rsidP="007320E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 &gt; 0 &amp;&amp; </w:t>
      </w:r>
      <w:r>
        <w:rPr>
          <w:rFonts w:cs="굴림체"/>
          <w:color w:val="6A3E3E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) == </w:t>
      </w:r>
      <w:r>
        <w:rPr>
          <w:rFonts w:cs="굴림체"/>
          <w:color w:val="2A00FF"/>
          <w:kern w:val="0"/>
          <w:szCs w:val="20"/>
        </w:rPr>
        <w:t>'A'</w:t>
      </w:r>
      <w:r>
        <w:rPr>
          <w:rFonts w:cs="굴림체"/>
          <w:color w:val="000000"/>
          <w:kern w:val="0"/>
          <w:szCs w:val="20"/>
        </w:rPr>
        <w:t>)</w:t>
      </w:r>
    </w:p>
    <w:p w14:paraId="65298DA8" w14:textId="4095FDCC" w:rsidR="007320EA" w:rsidRDefault="007320EA" w:rsidP="007320E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--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>;</w:t>
      </w:r>
    </w:p>
    <w:p w14:paraId="062C5920" w14:textId="553661AF" w:rsidR="007320EA" w:rsidRDefault="007320EA" w:rsidP="007320E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 xml:space="preserve"> = 1;</w:t>
      </w:r>
    </w:p>
    <w:p w14:paraId="6E63D419" w14:textId="224E69F7" w:rsidR="007320EA" w:rsidRDefault="007320EA" w:rsidP="007320E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&amp;&amp; </w:t>
      </w:r>
      <w:r>
        <w:rPr>
          <w:rFonts w:cs="굴림체"/>
          <w:color w:val="6A3E3E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 xml:space="preserve">) == </w:t>
      </w:r>
      <w:r>
        <w:rPr>
          <w:rFonts w:cs="굴림체"/>
          <w:color w:val="2A00FF"/>
          <w:kern w:val="0"/>
          <w:szCs w:val="20"/>
        </w:rPr>
        <w:t>'A'</w:t>
      </w:r>
      <w:r>
        <w:rPr>
          <w:rFonts w:cs="굴림체"/>
          <w:color w:val="000000"/>
          <w:kern w:val="0"/>
          <w:szCs w:val="20"/>
        </w:rPr>
        <w:t>)</w:t>
      </w:r>
    </w:p>
    <w:p w14:paraId="06CCBB1F" w14:textId="3543F815" w:rsidR="007320EA" w:rsidRDefault="007320EA" w:rsidP="007320EA">
      <w:pPr>
        <w:pStyle w:val="a0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++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>;</w:t>
      </w:r>
    </w:p>
    <w:p w14:paraId="4DC7DD82" w14:textId="0B90FED2" w:rsidR="007320EA" w:rsidRDefault="007320EA" w:rsidP="007320EA">
      <w:pPr>
        <w:rPr>
          <w:rFonts w:cs="굴림체"/>
          <w:color w:val="000000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index1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index2</w:t>
      </w:r>
      <w:r>
        <w:rPr>
          <w:rFonts w:cs="굴림체"/>
          <w:color w:val="000000"/>
          <w:kern w:val="0"/>
          <w:szCs w:val="20"/>
        </w:rPr>
        <w:t>);</w:t>
      </w:r>
    </w:p>
    <w:p w14:paraId="2B1D7C11" w14:textId="77777777" w:rsidR="007320EA" w:rsidRDefault="007320EA" w:rsidP="007320EA">
      <w:pPr>
        <w:rPr>
          <w:rFonts w:cs="굴림체"/>
          <w:color w:val="000000"/>
          <w:kern w:val="0"/>
          <w:szCs w:val="20"/>
        </w:rPr>
      </w:pPr>
    </w:p>
    <w:p w14:paraId="5884F744" w14:textId="22443CD2" w:rsidR="007320EA" w:rsidRDefault="007320EA" w:rsidP="007320EA">
      <w:pPr>
        <w:rPr>
          <w:rFonts w:cs="굴림체"/>
          <w:color w:val="000000"/>
          <w:kern w:val="0"/>
          <w:szCs w:val="20"/>
        </w:rPr>
      </w:pPr>
      <w:r>
        <w:rPr>
          <w:rFonts w:cs="굴림체" w:hint="eastAsia"/>
          <w:color w:val="000000"/>
          <w:kern w:val="0"/>
          <w:szCs w:val="20"/>
        </w:rPr>
        <w:t>위 계산은 아래 계산에 포함된다.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 w:hint="eastAsia"/>
          <w:color w:val="000000"/>
          <w:kern w:val="0"/>
          <w:szCs w:val="20"/>
        </w:rPr>
        <w:t>따라서 위 계산은 군더더기 코드이다.</w:t>
      </w:r>
    </w:p>
    <w:p w14:paraId="5016F638" w14:textId="77777777" w:rsidR="007320EA" w:rsidRDefault="007320EA" w:rsidP="007320EA"/>
    <w:p w14:paraId="0052B9EF" w14:textId="77777777" w:rsidR="007320EA" w:rsidRDefault="007320EA" w:rsidP="007320E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7F0055"/>
          <w:kern w:val="0"/>
          <w:szCs w:val="20"/>
        </w:rPr>
        <w:t>for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= 0;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>; ++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>) {</w:t>
      </w:r>
    </w:p>
    <w:p w14:paraId="00B3AEAA" w14:textId="3CA127CA" w:rsidR="007320EA" w:rsidRDefault="007320EA" w:rsidP="007320E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55"/>
          <w:kern w:val="0"/>
          <w:szCs w:val="20"/>
        </w:rPr>
        <w:t>int</w:t>
      </w:r>
      <w:r>
        <w:rPr>
          <w:rFonts w:cs="굴림체"/>
          <w:color w:val="000000"/>
          <w:kern w:val="0"/>
          <w:szCs w:val="20"/>
        </w:rPr>
        <w:t xml:space="preserve"> 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 xml:space="preserve"> =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+ 1;</w:t>
      </w:r>
    </w:p>
    <w:p w14:paraId="08406304" w14:textId="0D803AA4" w:rsidR="007320EA" w:rsidRDefault="007320EA" w:rsidP="007320E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7F0055"/>
          <w:kern w:val="0"/>
          <w:szCs w:val="20"/>
        </w:rPr>
        <w:t>while</w:t>
      </w:r>
      <w:r>
        <w:rPr>
          <w:rFonts w:cs="굴림체"/>
          <w:color w:val="000000"/>
          <w:kern w:val="0"/>
          <w:szCs w:val="20"/>
        </w:rPr>
        <w:t xml:space="preserve"> (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 xml:space="preserve"> &lt; 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&amp;&amp; </w:t>
      </w:r>
      <w:r>
        <w:rPr>
          <w:rFonts w:cs="굴림체"/>
          <w:color w:val="6A3E3E"/>
          <w:kern w:val="0"/>
          <w:szCs w:val="20"/>
        </w:rPr>
        <w:t>name</w:t>
      </w:r>
      <w:r>
        <w:rPr>
          <w:rFonts w:cs="굴림체"/>
          <w:color w:val="000000"/>
          <w:kern w:val="0"/>
          <w:szCs w:val="20"/>
        </w:rPr>
        <w:t>.charAt(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 xml:space="preserve">) == </w:t>
      </w:r>
      <w:r>
        <w:rPr>
          <w:rFonts w:cs="굴림체"/>
          <w:color w:val="2A00FF"/>
          <w:kern w:val="0"/>
          <w:szCs w:val="20"/>
        </w:rPr>
        <w:t>'A'</w:t>
      </w:r>
      <w:r>
        <w:rPr>
          <w:rFonts w:cs="굴림체"/>
          <w:color w:val="000000"/>
          <w:kern w:val="0"/>
          <w:szCs w:val="20"/>
        </w:rPr>
        <w:t>)</w:t>
      </w:r>
    </w:p>
    <w:p w14:paraId="2923353B" w14:textId="0B565948" w:rsidR="007320EA" w:rsidRDefault="007320EA" w:rsidP="007320E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    ++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>;</w:t>
      </w:r>
    </w:p>
    <w:p w14:paraId="46BDEE00" w14:textId="0AABDF60" w:rsidR="007320EA" w:rsidRDefault="007320EA" w:rsidP="007320EA">
      <w:pPr>
        <w:pStyle w:val="a0"/>
        <w:shd w:val="clear" w:color="auto" w:fill="FFFFCC"/>
        <w:rPr>
          <w:rFonts w:cs="굴림체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* 2 + (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>));</w:t>
      </w:r>
    </w:p>
    <w:p w14:paraId="51EE705E" w14:textId="77777777" w:rsidR="007320EA" w:rsidRDefault="007320EA" w:rsidP="007320EA">
      <w:pPr>
        <w:pStyle w:val="a0"/>
        <w:shd w:val="clear" w:color="auto" w:fill="FFFFCC"/>
        <w:rPr>
          <w:rFonts w:cs="굴림체"/>
          <w:color w:val="000000"/>
          <w:kern w:val="0"/>
          <w:szCs w:val="20"/>
        </w:rPr>
      </w:pPr>
      <w:r>
        <w:rPr>
          <w:rFonts w:cs="굴림체"/>
          <w:color w:val="000000"/>
          <w:kern w:val="0"/>
          <w:szCs w:val="20"/>
        </w:rPr>
        <w:t xml:space="preserve">   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 = Math.min(</w:t>
      </w:r>
      <w:r>
        <w:rPr>
          <w:rFonts w:cs="굴림체"/>
          <w:color w:val="6A3E3E"/>
          <w:kern w:val="0"/>
          <w:szCs w:val="20"/>
        </w:rPr>
        <w:t>count2</w:t>
      </w:r>
      <w:r>
        <w:rPr>
          <w:rFonts w:cs="굴림체"/>
          <w:color w:val="000000"/>
          <w:kern w:val="0"/>
          <w:szCs w:val="20"/>
        </w:rPr>
        <w:t xml:space="preserve">, </w:t>
      </w:r>
      <w:r>
        <w:rPr>
          <w:rFonts w:cs="굴림체"/>
          <w:color w:val="6A3E3E"/>
          <w:kern w:val="0"/>
          <w:szCs w:val="20"/>
        </w:rPr>
        <w:t>i</w:t>
      </w:r>
      <w:r>
        <w:rPr>
          <w:rFonts w:cs="굴림체"/>
          <w:color w:val="000000"/>
          <w:kern w:val="0"/>
          <w:szCs w:val="20"/>
        </w:rPr>
        <w:t xml:space="preserve"> + (</w:t>
      </w:r>
      <w:r>
        <w:rPr>
          <w:rFonts w:cs="굴림체"/>
          <w:color w:val="6A3E3E"/>
          <w:kern w:val="0"/>
          <w:szCs w:val="20"/>
        </w:rPr>
        <w:t>N</w:t>
      </w:r>
      <w:r>
        <w:rPr>
          <w:rFonts w:cs="굴림체"/>
          <w:color w:val="000000"/>
          <w:kern w:val="0"/>
          <w:szCs w:val="20"/>
        </w:rPr>
        <w:t xml:space="preserve"> - </w:t>
      </w:r>
      <w:r>
        <w:rPr>
          <w:rFonts w:cs="굴림체"/>
          <w:color w:val="6A3E3E"/>
          <w:kern w:val="0"/>
          <w:szCs w:val="20"/>
        </w:rPr>
        <w:t>index3</w:t>
      </w:r>
      <w:r>
        <w:rPr>
          <w:rFonts w:cs="굴림체"/>
          <w:color w:val="000000"/>
          <w:kern w:val="0"/>
          <w:szCs w:val="20"/>
        </w:rPr>
        <w:t>) * 2);</w:t>
      </w:r>
    </w:p>
    <w:p w14:paraId="1F224235" w14:textId="07653D54" w:rsidR="007320EA" w:rsidRPr="007320EA" w:rsidRDefault="007320EA" w:rsidP="007320EA">
      <w:pPr>
        <w:pStyle w:val="a0"/>
        <w:shd w:val="clear" w:color="auto" w:fill="FFFFCC"/>
      </w:pPr>
      <w:r>
        <w:rPr>
          <w:rFonts w:cs="굴림체"/>
          <w:color w:val="000000"/>
          <w:kern w:val="0"/>
          <w:szCs w:val="20"/>
        </w:rPr>
        <w:t>}</w:t>
      </w:r>
    </w:p>
    <w:p w14:paraId="4AA63E0D" w14:textId="77777777" w:rsidR="00F5231E" w:rsidRPr="00765BBB" w:rsidRDefault="00F5231E" w:rsidP="00FC440C"/>
    <w:p w14:paraId="6C471E5E" w14:textId="529F92A7" w:rsidR="006F3357" w:rsidRDefault="006F335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EC9F226" w14:textId="0D777DDE" w:rsidR="00C77ED1" w:rsidRDefault="006F3357" w:rsidP="006F3357">
      <w:pPr>
        <w:pStyle w:val="Heading2"/>
      </w:pPr>
      <w:r>
        <w:rPr>
          <w:rFonts w:hint="eastAsia"/>
        </w:rPr>
        <w:lastRenderedPageBreak/>
        <w:t xml:space="preserve">답 </w:t>
      </w:r>
      <w:r>
        <w:t>#2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F3357" w14:paraId="4CA1D902" w14:textId="77777777" w:rsidTr="00092BDE">
        <w:tc>
          <w:tcPr>
            <w:tcW w:w="426" w:type="dxa"/>
          </w:tcPr>
          <w:p w14:paraId="1255ADCA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7BF8E88F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6FEAF69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39C138E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5A70234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30C7A02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10B14E89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7D1E8CE6" w14:textId="77777777" w:rsidR="006F3357" w:rsidRPr="00185935" w:rsidRDefault="006F3357" w:rsidP="00D55E0B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104E11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48F950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355FA60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47308DF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C281E3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A1CF216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23800D70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02903431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12EFF9C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3310EC46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4519D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4FE045C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6FFA056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5AF15CA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8E3D581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278277A7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3350793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34707E4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AAA1907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A8EFF34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6AE149A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5FD45F3E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7156AEDA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257EDF87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F51FB1D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71B3C6F" w14:textId="77777777" w:rsidR="006F3357" w:rsidRDefault="006F3357" w:rsidP="00D55E0B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689DE0A1" w14:textId="358002FC" w:rsidR="006F3357" w:rsidRPr="00185935" w:rsidRDefault="006F3357" w:rsidP="00D55E0B">
            <w:pPr>
              <w:pStyle w:val="a0"/>
            </w:pPr>
          </w:p>
        </w:tc>
        <w:tc>
          <w:tcPr>
            <w:tcW w:w="10631" w:type="dxa"/>
          </w:tcPr>
          <w:p w14:paraId="27609FD5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programmers.e42860;</w:t>
            </w:r>
          </w:p>
          <w:p w14:paraId="40E06FB7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D2AA84D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Main3 {</w:t>
            </w:r>
          </w:p>
          <w:p w14:paraId="68879698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34A9328A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solution(String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A04B27F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final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.length();</w:t>
            </w:r>
          </w:p>
          <w:p w14:paraId="01408E3A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249D039D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char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.toCharArray())</w:t>
            </w:r>
          </w:p>
          <w:p w14:paraId="36A06EE3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2A00FF"/>
                <w:kern w:val="0"/>
                <w:szCs w:val="20"/>
              </w:rPr>
              <w:t>'Z'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ch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+ 1);</w:t>
            </w:r>
          </w:p>
          <w:p w14:paraId="43CAB911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532AA4FB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60808ED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1D4B3A7A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+ 1;</w:t>
            </w:r>
          </w:p>
          <w:p w14:paraId="6A0F0DA5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while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&amp;&amp; </w:t>
            </w:r>
            <w:r>
              <w:rPr>
                <w:rFonts w:cs="굴림체"/>
                <w:color w:val="6A3E3E"/>
                <w:kern w:val="0"/>
                <w:szCs w:val="20"/>
              </w:rPr>
              <w:t>name</w:t>
            </w:r>
            <w:r>
              <w:rPr>
                <w:rFonts w:cs="굴림체"/>
                <w:color w:val="000000"/>
                <w:kern w:val="0"/>
                <w:szCs w:val="20"/>
              </w:rPr>
              <w:t>.charAt(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) == </w:t>
            </w:r>
            <w:r>
              <w:rPr>
                <w:rFonts w:cs="굴림체"/>
                <w:color w:val="2A00FF"/>
                <w:kern w:val="0"/>
                <w:szCs w:val="20"/>
              </w:rPr>
              <w:t>'A'</w:t>
            </w:r>
            <w:r>
              <w:rPr>
                <w:rFonts w:cs="굴림체"/>
                <w:color w:val="000000"/>
                <w:kern w:val="0"/>
                <w:szCs w:val="20"/>
              </w:rPr>
              <w:t>)</w:t>
            </w:r>
          </w:p>
          <w:p w14:paraId="5E8B5D0A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++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237D2A44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2 + (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3CB402F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Math.min(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i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(</w:t>
            </w:r>
            <w:r>
              <w:rPr>
                <w:rFonts w:cs="굴림체"/>
                <w:color w:val="6A3E3E"/>
                <w:kern w:val="0"/>
                <w:szCs w:val="20"/>
              </w:rPr>
              <w:t>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- </w:t>
            </w:r>
            <w:r>
              <w:rPr>
                <w:rFonts w:cs="굴림체"/>
                <w:color w:val="6A3E3E"/>
                <w:kern w:val="0"/>
                <w:szCs w:val="20"/>
              </w:rPr>
              <w:t>index</w:t>
            </w:r>
            <w:r>
              <w:rPr>
                <w:rFonts w:cs="굴림체"/>
                <w:color w:val="000000"/>
                <w:kern w:val="0"/>
                <w:szCs w:val="20"/>
              </w:rPr>
              <w:t>) * 2);</w:t>
            </w:r>
          </w:p>
          <w:p w14:paraId="7769F781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3749050D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count1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 </w:t>
            </w:r>
            <w:r>
              <w:rPr>
                <w:rFonts w:cs="굴림체"/>
                <w:color w:val="6A3E3E"/>
                <w:kern w:val="0"/>
                <w:szCs w:val="20"/>
              </w:rPr>
              <w:t>count2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0753A0DD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2E4EE94C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2458C621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7CB59855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5DA1E57F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var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26EE1347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"JEROEN"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66651FA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"JAN"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E63ACB9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0E62B4C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"A"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1917C047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"B"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F382A14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68B30EC7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"ZAZ"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384AD1CB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2A00FF"/>
                <w:kern w:val="0"/>
                <w:szCs w:val="20"/>
              </w:rPr>
              <w:t>"ZAAAAZ"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95F28FF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42B486B8" w14:textId="77777777" w:rsidR="00D55E0B" w:rsidRDefault="00D55E0B" w:rsidP="00D55E0B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0BBF8018" w14:textId="77777777" w:rsidR="006F3357" w:rsidRDefault="006F3357" w:rsidP="00D55E0B">
            <w:pPr>
              <w:pStyle w:val="a0"/>
            </w:pPr>
          </w:p>
        </w:tc>
      </w:tr>
    </w:tbl>
    <w:p w14:paraId="5CDC8135" w14:textId="77777777" w:rsidR="006F3357" w:rsidRDefault="006F3357" w:rsidP="006F3357"/>
    <w:p w14:paraId="0157FC2D" w14:textId="77777777" w:rsidR="006D2F0A" w:rsidRPr="006F3357" w:rsidRDefault="006D2F0A" w:rsidP="006F3357"/>
    <w:sectPr w:rsidR="006D2F0A" w:rsidRPr="006F3357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560C0"/>
    <w:rsid w:val="00060E9D"/>
    <w:rsid w:val="000639B9"/>
    <w:rsid w:val="00070454"/>
    <w:rsid w:val="00070AC8"/>
    <w:rsid w:val="00071D5E"/>
    <w:rsid w:val="00075027"/>
    <w:rsid w:val="000828C5"/>
    <w:rsid w:val="00083E20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07288"/>
    <w:rsid w:val="00107A36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BFE"/>
    <w:rsid w:val="00194CA8"/>
    <w:rsid w:val="0019772E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523D5"/>
    <w:rsid w:val="00266991"/>
    <w:rsid w:val="00271942"/>
    <w:rsid w:val="00275589"/>
    <w:rsid w:val="00281FEC"/>
    <w:rsid w:val="002836CF"/>
    <w:rsid w:val="00286616"/>
    <w:rsid w:val="00290C13"/>
    <w:rsid w:val="002926E2"/>
    <w:rsid w:val="00294997"/>
    <w:rsid w:val="002968E9"/>
    <w:rsid w:val="002B099B"/>
    <w:rsid w:val="002B3AE9"/>
    <w:rsid w:val="002B7CDB"/>
    <w:rsid w:val="002C4D8F"/>
    <w:rsid w:val="002C78D5"/>
    <w:rsid w:val="002E17CE"/>
    <w:rsid w:val="002E5C4A"/>
    <w:rsid w:val="002E6FCE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438F6"/>
    <w:rsid w:val="003601EA"/>
    <w:rsid w:val="003658A5"/>
    <w:rsid w:val="00374A83"/>
    <w:rsid w:val="003769DF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3DE8"/>
    <w:rsid w:val="003E003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34EC2"/>
    <w:rsid w:val="00445A61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D179B"/>
    <w:rsid w:val="004E4CD1"/>
    <w:rsid w:val="004E541C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75F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2EB5"/>
    <w:rsid w:val="0059675C"/>
    <w:rsid w:val="005A37A4"/>
    <w:rsid w:val="005A5EC7"/>
    <w:rsid w:val="005C3C39"/>
    <w:rsid w:val="005D01BD"/>
    <w:rsid w:val="005D26E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55E26"/>
    <w:rsid w:val="00660709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9466D"/>
    <w:rsid w:val="006A1101"/>
    <w:rsid w:val="006A44B3"/>
    <w:rsid w:val="006A642D"/>
    <w:rsid w:val="006B0C3A"/>
    <w:rsid w:val="006B3C2E"/>
    <w:rsid w:val="006C0D66"/>
    <w:rsid w:val="006C2D55"/>
    <w:rsid w:val="006C3413"/>
    <w:rsid w:val="006D2F0A"/>
    <w:rsid w:val="006E0B71"/>
    <w:rsid w:val="006E7642"/>
    <w:rsid w:val="006F1AB8"/>
    <w:rsid w:val="006F306A"/>
    <w:rsid w:val="006F3357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20EA"/>
    <w:rsid w:val="007352F3"/>
    <w:rsid w:val="00746D61"/>
    <w:rsid w:val="00753A16"/>
    <w:rsid w:val="00753C76"/>
    <w:rsid w:val="00762A88"/>
    <w:rsid w:val="00765BBB"/>
    <w:rsid w:val="00766B88"/>
    <w:rsid w:val="0077221F"/>
    <w:rsid w:val="00785E43"/>
    <w:rsid w:val="00794BCB"/>
    <w:rsid w:val="007954DA"/>
    <w:rsid w:val="00795CB8"/>
    <w:rsid w:val="007A3960"/>
    <w:rsid w:val="007A41B0"/>
    <w:rsid w:val="007B0EA3"/>
    <w:rsid w:val="007C69BB"/>
    <w:rsid w:val="007D4019"/>
    <w:rsid w:val="007D463C"/>
    <w:rsid w:val="007D53DC"/>
    <w:rsid w:val="007D690A"/>
    <w:rsid w:val="007E0A12"/>
    <w:rsid w:val="007E2E65"/>
    <w:rsid w:val="008023C8"/>
    <w:rsid w:val="008024DD"/>
    <w:rsid w:val="0080510E"/>
    <w:rsid w:val="00806D63"/>
    <w:rsid w:val="0080790E"/>
    <w:rsid w:val="00820810"/>
    <w:rsid w:val="008234F6"/>
    <w:rsid w:val="008257B6"/>
    <w:rsid w:val="00831C3D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85260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06F"/>
    <w:rsid w:val="0091538E"/>
    <w:rsid w:val="009172CD"/>
    <w:rsid w:val="0092459C"/>
    <w:rsid w:val="00925615"/>
    <w:rsid w:val="00925D5B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566B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47C9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B74E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274"/>
    <w:rsid w:val="00BE3660"/>
    <w:rsid w:val="00BF11A4"/>
    <w:rsid w:val="00BF14E8"/>
    <w:rsid w:val="00BF34CE"/>
    <w:rsid w:val="00BF5CCA"/>
    <w:rsid w:val="00C0361F"/>
    <w:rsid w:val="00C1234B"/>
    <w:rsid w:val="00C170F1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77ED1"/>
    <w:rsid w:val="00C817F1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55E0B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523D"/>
    <w:rsid w:val="00D97399"/>
    <w:rsid w:val="00DA032C"/>
    <w:rsid w:val="00DA0928"/>
    <w:rsid w:val="00DA112D"/>
    <w:rsid w:val="00DA1C31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393D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2F19"/>
    <w:rsid w:val="00EA356C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EF7FF5"/>
    <w:rsid w:val="00F01150"/>
    <w:rsid w:val="00F018F0"/>
    <w:rsid w:val="00F067AE"/>
    <w:rsid w:val="00F12F8A"/>
    <w:rsid w:val="00F15256"/>
    <w:rsid w:val="00F16252"/>
    <w:rsid w:val="00F162A3"/>
    <w:rsid w:val="00F16DD6"/>
    <w:rsid w:val="00F17127"/>
    <w:rsid w:val="00F20D0F"/>
    <w:rsid w:val="00F255F3"/>
    <w:rsid w:val="00F27942"/>
    <w:rsid w:val="00F5231E"/>
    <w:rsid w:val="00F56E2D"/>
    <w:rsid w:val="00F579D5"/>
    <w:rsid w:val="00F57BA4"/>
    <w:rsid w:val="00F60D28"/>
    <w:rsid w:val="00F73468"/>
    <w:rsid w:val="00F76341"/>
    <w:rsid w:val="00F80A28"/>
    <w:rsid w:val="00F85753"/>
    <w:rsid w:val="00F933F2"/>
    <w:rsid w:val="00F934F4"/>
    <w:rsid w:val="00F93C1D"/>
    <w:rsid w:val="00FA4360"/>
    <w:rsid w:val="00FA714C"/>
    <w:rsid w:val="00FB0BC8"/>
    <w:rsid w:val="00FB20CE"/>
    <w:rsid w:val="00FC2BB9"/>
    <w:rsid w:val="00FC3958"/>
    <w:rsid w:val="00FC440C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41C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41C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1C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41C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541C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4E541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E541C"/>
  </w:style>
  <w:style w:type="character" w:customStyle="1" w:styleId="Heading1Char">
    <w:name w:val="Heading 1 Char"/>
    <w:basedOn w:val="DefaultParagraphFont"/>
    <w:link w:val="Heading1"/>
    <w:uiPriority w:val="9"/>
    <w:rsid w:val="004E541C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41C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41C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4E541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4E541C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4E541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4E54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4E541C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4E541C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4E541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E541C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4E541C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4E541C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4E541C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4E541C"/>
    <w:rPr>
      <w:rFonts w:ascii="굴림체" w:eastAsia="굴림체"/>
      <w:b/>
      <w:bCs/>
    </w:rPr>
  </w:style>
  <w:style w:type="table" w:styleId="TableGrid">
    <w:name w:val="Table Grid"/>
    <w:basedOn w:val="TableNormal"/>
    <w:uiPriority w:val="39"/>
    <w:rsid w:val="004E5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541C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E541C"/>
  </w:style>
  <w:style w:type="character" w:customStyle="1" w:styleId="DateChar">
    <w:name w:val="Date Char"/>
    <w:basedOn w:val="DefaultParagraphFont"/>
    <w:link w:val="Date"/>
    <w:uiPriority w:val="99"/>
    <w:semiHidden/>
    <w:rsid w:val="004E541C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4E541C"/>
  </w:style>
  <w:style w:type="paragraph" w:styleId="TOC2">
    <w:name w:val="toc 2"/>
    <w:basedOn w:val="Normal"/>
    <w:next w:val="Normal"/>
    <w:autoRedefine/>
    <w:uiPriority w:val="39"/>
    <w:unhideWhenUsed/>
    <w:rsid w:val="004E541C"/>
    <w:pPr>
      <w:ind w:leftChars="200" w:left="425"/>
    </w:pPr>
  </w:style>
  <w:style w:type="character" w:customStyle="1" w:styleId="ng-binding">
    <w:name w:val="ng-binding"/>
    <w:basedOn w:val="DefaultParagraphFont"/>
    <w:rsid w:val="004E541C"/>
  </w:style>
  <w:style w:type="paragraph" w:styleId="NormalWeb">
    <w:name w:val="Normal (Web)"/>
    <w:basedOn w:val="Normal"/>
    <w:uiPriority w:val="99"/>
    <w:unhideWhenUsed/>
    <w:rsid w:val="004E54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4E541C"/>
  </w:style>
  <w:style w:type="paragraph" w:customStyle="1" w:styleId="a1">
    <w:name w:val="코드표"/>
    <w:basedOn w:val="Normal"/>
    <w:link w:val="Char1"/>
    <w:qFormat/>
    <w:rsid w:val="004E541C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4E541C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4E541C"/>
  </w:style>
  <w:style w:type="character" w:customStyle="1" w:styleId="im">
    <w:name w:val="im"/>
    <w:basedOn w:val="DefaultParagraphFont"/>
    <w:rsid w:val="004E541C"/>
  </w:style>
  <w:style w:type="paragraph" w:customStyle="1" w:styleId="a2">
    <w:name w:val="바탕글"/>
    <w:basedOn w:val="Normal"/>
    <w:rsid w:val="004E541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4E541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4E541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4E541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4E541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4E541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4E541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4E541C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4E541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4E541C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4E541C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4E541C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4E541C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10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428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1221</TotalTime>
  <Pages>6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574</cp:revision>
  <dcterms:created xsi:type="dcterms:W3CDTF">2016-08-29T22:19:00Z</dcterms:created>
  <dcterms:modified xsi:type="dcterms:W3CDTF">2022-02-18T10:58:00Z</dcterms:modified>
</cp:coreProperties>
</file>