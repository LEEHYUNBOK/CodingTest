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4319595C" w:rsidR="00623BD1" w:rsidRDefault="00CC59D1" w:rsidP="00A61874">
      <w:pPr>
        <w:rPr>
          <w:sz w:val="44"/>
          <w:szCs w:val="48"/>
        </w:rPr>
      </w:pPr>
      <w:r w:rsidRPr="00D91CC1">
        <w:rPr>
          <w:rFonts w:hint="eastAsia"/>
          <w:sz w:val="44"/>
          <w:szCs w:val="48"/>
        </w:rPr>
        <w:t>스타수열</w:t>
      </w:r>
    </w:p>
    <w:p w14:paraId="3AECF95C" w14:textId="6A14D64D" w:rsidR="00D91CC1" w:rsidRDefault="00D91CC1" w:rsidP="00A61874">
      <w:r w:rsidRPr="00D91CC1">
        <w:t>2022-01-11</w:t>
      </w:r>
    </w:p>
    <w:p w14:paraId="19CFD0B6" w14:textId="77777777" w:rsidR="00D91CC1" w:rsidRPr="00D91CC1" w:rsidRDefault="00D91CC1" w:rsidP="00A61874"/>
    <w:p w14:paraId="0D081E10" w14:textId="7B4AE8A8" w:rsidR="00CC59D1" w:rsidRDefault="00566A68" w:rsidP="00A61874">
      <w:r w:rsidRPr="00D91CC1">
        <w:rPr>
          <w:rFonts w:hint="eastAsia"/>
          <w:sz w:val="24"/>
          <w:szCs w:val="28"/>
        </w:rPr>
        <w:t>L</w:t>
      </w:r>
      <w:r w:rsidRPr="00D91CC1">
        <w:rPr>
          <w:sz w:val="24"/>
          <w:szCs w:val="28"/>
        </w:rPr>
        <w:t>evel 3</w:t>
      </w:r>
    </w:p>
    <w:p w14:paraId="6B787489" w14:textId="77777777" w:rsidR="00566A68" w:rsidRDefault="00566A68" w:rsidP="00A61874"/>
    <w:p w14:paraId="6E34B1CE" w14:textId="1C8218E9" w:rsidR="00CC59D1" w:rsidRDefault="007F5CA1" w:rsidP="00A61874">
      <w:hyperlink r:id="rId8" w:history="1">
        <w:r w:rsidR="00CC59D1" w:rsidRPr="00CC59D1">
          <w:rPr>
            <w:rStyle w:val="Hyperlink"/>
          </w:rPr>
          <w:t>https://programmers.co.kr/learn/courses/30/lessons/70130</w:t>
        </w:r>
      </w:hyperlink>
    </w:p>
    <w:p w14:paraId="672F23DC" w14:textId="77777777" w:rsidR="00A61874" w:rsidRDefault="00A61874" w:rsidP="00A61874"/>
    <w:p w14:paraId="5416A36D" w14:textId="77777777" w:rsidR="00566A68" w:rsidRDefault="00566A68" w:rsidP="00A61874"/>
    <w:p w14:paraId="21F71210" w14:textId="77777777" w:rsidR="00566A68" w:rsidRDefault="00566A68" w:rsidP="00A61874"/>
    <w:p w14:paraId="2ED33C95" w14:textId="05D40645" w:rsidR="00566A68" w:rsidRDefault="00566A68" w:rsidP="00566A68">
      <w:pPr>
        <w:pStyle w:val="Heading2"/>
      </w:pPr>
      <w:r>
        <w:rPr>
          <w:rFonts w:hint="eastAsia"/>
        </w:rPr>
        <w:t>설계</w:t>
      </w:r>
    </w:p>
    <w:p w14:paraId="74D4734D" w14:textId="7085D720" w:rsidR="00566A68" w:rsidRDefault="00566A68" w:rsidP="00566A68"/>
    <w:p w14:paraId="37A75585" w14:textId="31517B3E" w:rsidR="001E3204" w:rsidRDefault="006A4C47" w:rsidP="001E3204">
      <w:pPr>
        <w:pStyle w:val="Heading3"/>
      </w:pP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부분수열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</w:p>
    <w:p w14:paraId="78454967" w14:textId="4EA9A423" w:rsidR="001E3204" w:rsidRDefault="001E3204" w:rsidP="001E3204">
      <w:r>
        <w:rPr>
          <w:rFonts w:hint="eastAsia"/>
        </w:rPr>
        <w:t>가능한 모든 부분수열 각각에 대해서</w:t>
      </w:r>
    </w:p>
    <w:p w14:paraId="665D6F8C" w14:textId="1C209238" w:rsidR="001E3204" w:rsidRDefault="00FD4F29" w:rsidP="001E3204">
      <w:r>
        <w:rPr>
          <w:rFonts w:hint="eastAsia"/>
        </w:rPr>
        <w:t xml:space="preserve"> </w:t>
      </w:r>
      <w:r>
        <w:t xml:space="preserve"> </w:t>
      </w:r>
      <w:r w:rsidR="001E3204">
        <w:rPr>
          <w:rFonts w:hint="eastAsia"/>
        </w:rPr>
        <w:t>그 부분수열이 스타수열인지 검사하</w:t>
      </w:r>
      <w:r w:rsidR="000875E0">
        <w:rPr>
          <w:rFonts w:hint="eastAsia"/>
        </w:rPr>
        <w:t>고</w:t>
      </w:r>
    </w:p>
    <w:p w14:paraId="19E8AFC1" w14:textId="2DB4F5A9" w:rsidR="000875E0" w:rsidRDefault="00FD4F29" w:rsidP="001E32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스타수열이라면 그 길이의 최대값을 구한다.</w:t>
      </w:r>
    </w:p>
    <w:p w14:paraId="654D76DF" w14:textId="77777777" w:rsidR="00FD4F29" w:rsidRDefault="00FD4F29" w:rsidP="001E3204"/>
    <w:p w14:paraId="1D265551" w14:textId="36396DB7" w:rsidR="00FD4F29" w:rsidRDefault="005D08A0" w:rsidP="001E3204">
      <w:r>
        <w:rPr>
          <w:rFonts w:hint="eastAsia"/>
        </w:rPr>
        <w:t xml:space="preserve">이렇게 </w:t>
      </w:r>
      <w:r w:rsidR="00F236C2">
        <w:rPr>
          <w:rFonts w:hint="eastAsia"/>
        </w:rPr>
        <w:t xml:space="preserve">풀어야 하는 문제가 </w:t>
      </w:r>
      <w:r>
        <w:rPr>
          <w:rFonts w:hint="eastAsia"/>
        </w:rPr>
        <w:t>자주 나온</w:t>
      </w:r>
      <w:r w:rsidR="00F236C2">
        <w:rPr>
          <w:rFonts w:hint="eastAsia"/>
        </w:rPr>
        <w:t>다.</w:t>
      </w:r>
    </w:p>
    <w:p w14:paraId="12AB0F90" w14:textId="46BBC939" w:rsidR="00F236C2" w:rsidRDefault="005D08A0" w:rsidP="001E32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그렇데 이 문제는 이렇게 풀 수 없다.</w:t>
      </w:r>
    </w:p>
    <w:p w14:paraId="33DF7E1C" w14:textId="77777777" w:rsidR="0014576B" w:rsidRDefault="0014576B" w:rsidP="001E3204"/>
    <w:p w14:paraId="42D14ED1" w14:textId="5BD9214D" w:rsidR="005D08A0" w:rsidRDefault="005D08A0" w:rsidP="001E3204">
      <w:r>
        <w:rPr>
          <w:rFonts w:hint="eastAsia"/>
        </w:rPr>
        <w:t xml:space="preserve"> </w:t>
      </w:r>
      <w:r>
        <w:t xml:space="preserve"> </w:t>
      </w:r>
      <w:r w:rsidR="001F1E39">
        <w:rPr>
          <w:rFonts w:hint="eastAsia"/>
        </w:rPr>
        <w:t xml:space="preserve">주어진 수열의 길이가 </w:t>
      </w:r>
      <w:r w:rsidR="001F1E39">
        <w:t xml:space="preserve">500,000 </w:t>
      </w:r>
      <w:r w:rsidR="001F1E39">
        <w:rPr>
          <w:rFonts w:hint="eastAsia"/>
        </w:rPr>
        <w:t>이므로,</w:t>
      </w:r>
      <w:r w:rsidR="001F1E39">
        <w:t xml:space="preserve"> </w:t>
      </w:r>
      <w:r w:rsidR="001F1E39">
        <w:rPr>
          <w:rFonts w:hint="eastAsia"/>
        </w:rPr>
        <w:t>가능한 모든 부분수열의 수가 너무나 많다.</w:t>
      </w:r>
    </w:p>
    <w:p w14:paraId="633C76EF" w14:textId="77777777" w:rsidR="001F1E39" w:rsidRDefault="001F1E39" w:rsidP="001E3204"/>
    <w:p w14:paraId="7B533F19" w14:textId="48A86227" w:rsidR="0029043B" w:rsidRDefault="0029043B" w:rsidP="0029043B">
      <w:pPr>
        <w:pStyle w:val="Heading3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1799E69" w14:textId="1E8B5C65" w:rsidR="0029043B" w:rsidRDefault="0029043B" w:rsidP="0029043B">
      <w:r>
        <w:rPr>
          <w:rFonts w:hint="eastAsia"/>
        </w:rPr>
        <w:t xml:space="preserve">스타 수열의 각각의 두 쌍의 수 집합에는 </w:t>
      </w:r>
      <w:r w:rsidR="0014576B">
        <w:rPr>
          <w:rFonts w:hint="eastAsia"/>
        </w:rPr>
        <w:t>공통 수가 한 개 이상이어야 한다.</w:t>
      </w:r>
    </w:p>
    <w:p w14:paraId="1BD1D4B0" w14:textId="77777777" w:rsidR="0014576B" w:rsidRPr="0029043B" w:rsidRDefault="0014576B" w:rsidP="0029043B"/>
    <w:p w14:paraId="4E899DB4" w14:textId="77777777" w:rsidR="001F1E39" w:rsidRPr="001E3204" w:rsidRDefault="001F1E39" w:rsidP="001E3204"/>
    <w:p w14:paraId="5F150BA7" w14:textId="53E32572" w:rsidR="00CC59D1" w:rsidRDefault="006A4C47" w:rsidP="00C004C2">
      <w:pPr>
        <w:pStyle w:val="Heading3"/>
      </w:pP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E3321E">
        <w:rPr>
          <w:rFonts w:hint="eastAsia"/>
        </w:rPr>
        <w:t xml:space="preserve"> </w:t>
      </w:r>
      <w:r w:rsidR="00E3321E">
        <w:rPr>
          <w:rFonts w:hint="eastAsia"/>
        </w:rPr>
        <w:t>각각에</w:t>
      </w:r>
      <w:r w:rsidR="00E3321E">
        <w:rPr>
          <w:rFonts w:hint="eastAsia"/>
        </w:rPr>
        <w:t xml:space="preserve"> </w:t>
      </w:r>
      <w:r w:rsidR="00E3321E">
        <w:rPr>
          <w:rFonts w:hint="eastAsia"/>
        </w:rPr>
        <w:t>대해</w:t>
      </w:r>
    </w:p>
    <w:p w14:paraId="1386535B" w14:textId="7405DE2E" w:rsidR="00E3321E" w:rsidRDefault="00E3321E" w:rsidP="00E3321E">
      <w:r>
        <w:rPr>
          <w:rFonts w:hint="eastAsia"/>
        </w:rPr>
        <w:t>주어진 수열에 등장하는 수들의 출현 빈도 수를 구한다.</w:t>
      </w:r>
      <w:r>
        <w:t xml:space="preserve"> O(N)</w:t>
      </w:r>
    </w:p>
    <w:p w14:paraId="5FA17F75" w14:textId="449153BD" w:rsidR="00CC59D1" w:rsidRDefault="00227A1D" w:rsidP="00A61874">
      <w:r>
        <w:rPr>
          <w:rFonts w:hint="eastAsia"/>
        </w:rPr>
        <w:t>등장 수들을 출현 빈도 수 내림차순으로 정렬한다.</w:t>
      </w:r>
    </w:p>
    <w:p w14:paraId="4D95F907" w14:textId="77777777" w:rsidR="00705C7B" w:rsidRDefault="00705C7B" w:rsidP="00A61874"/>
    <w:p w14:paraId="5A792EB7" w14:textId="6E1604BE" w:rsidR="00227A1D" w:rsidRDefault="00705C7B" w:rsidP="00A61874">
      <w:r>
        <w:rPr>
          <w:rFonts w:hint="eastAsia"/>
        </w:rPr>
        <w:t>그 등장 수 각각에 대해서</w:t>
      </w:r>
    </w:p>
    <w:p w14:paraId="5D005BCA" w14:textId="4131AD45" w:rsidR="00705C7B" w:rsidRDefault="00705C7B" w:rsidP="00A61874">
      <w:r>
        <w:rPr>
          <w:rFonts w:hint="eastAsia"/>
        </w:rPr>
        <w:t xml:space="preserve"> </w:t>
      </w:r>
      <w:r>
        <w:t xml:space="preserve">  </w:t>
      </w:r>
      <w:r w:rsidR="009D6E3A">
        <w:rPr>
          <w:rFonts w:hint="eastAsia"/>
        </w:rPr>
        <w:t xml:space="preserve">그 등장 수가 </w:t>
      </w:r>
      <w:r w:rsidR="00E57A8E">
        <w:rPr>
          <w:rFonts w:hint="eastAsia"/>
        </w:rPr>
        <w:t>공통 수인</w:t>
      </w:r>
      <w:r w:rsidR="002E4EB4">
        <w:t xml:space="preserve">, </w:t>
      </w:r>
      <w:r w:rsidR="002E4EB4">
        <w:rPr>
          <w:rFonts w:hint="eastAsia"/>
        </w:rPr>
        <w:t>가능한 모든 부분수열 각각에 대해서</w:t>
      </w:r>
    </w:p>
    <w:p w14:paraId="2277C9C6" w14:textId="0917DA35" w:rsidR="002E4EB4" w:rsidRDefault="002E4EB4" w:rsidP="002E4EB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 부분수열이 스타수열인지 검사하고</w:t>
      </w:r>
    </w:p>
    <w:p w14:paraId="6884794F" w14:textId="731AD78D" w:rsidR="002E4EB4" w:rsidRDefault="002E4EB4" w:rsidP="002E4EB4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스타수열이라면 그 길이의 최대값을 구한다.</w:t>
      </w:r>
    </w:p>
    <w:p w14:paraId="53000041" w14:textId="77777777" w:rsidR="002E4EB4" w:rsidRDefault="002E4EB4" w:rsidP="00A61874"/>
    <w:p w14:paraId="1FFAC193" w14:textId="172702CC" w:rsidR="002E4EB4" w:rsidRDefault="00990F2B" w:rsidP="00A61874"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높이기 전략</w:t>
      </w:r>
    </w:p>
    <w:p w14:paraId="6086F464" w14:textId="364D0963" w:rsidR="00990F2B" w:rsidRDefault="00990F2B" w:rsidP="00A618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지금까지 찾은 스타수열 길이 최대값 보다,</w:t>
      </w:r>
      <w:r>
        <w:t xml:space="preserve"> </w:t>
      </w:r>
      <w:r w:rsidR="005C10B2">
        <w:t>(</w:t>
      </w:r>
      <w:r w:rsidR="005C10B2">
        <w:rPr>
          <w:rFonts w:hint="eastAsia"/>
        </w:rPr>
        <w:t xml:space="preserve">출현 빈도 수 </w:t>
      </w:r>
      <w:r w:rsidR="005C10B2">
        <w:t>* 2)</w:t>
      </w:r>
      <w:r w:rsidR="005C10B2">
        <w:rPr>
          <w:rFonts w:hint="eastAsia"/>
        </w:rPr>
        <w:t>가 작은 공통 수는 시도해 볼 필요가 없다.</w:t>
      </w:r>
    </w:p>
    <w:p w14:paraId="0AC93C69" w14:textId="3D5D23C3" w:rsidR="005C10B2" w:rsidRDefault="005C10B2" w:rsidP="00A618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공통 수의 </w:t>
      </w:r>
      <w:r>
        <w:t>(</w:t>
      </w:r>
      <w:r>
        <w:rPr>
          <w:rFonts w:hint="eastAsia"/>
        </w:rPr>
        <w:t xml:space="preserve">출현 빈도 수 </w:t>
      </w:r>
      <w:r>
        <w:t xml:space="preserve">* 2) </w:t>
      </w:r>
      <w:r>
        <w:rPr>
          <w:rFonts w:hint="eastAsia"/>
        </w:rPr>
        <w:t xml:space="preserve">보다 </w:t>
      </w:r>
      <w:r w:rsidR="00390A00">
        <w:rPr>
          <w:rFonts w:hint="eastAsia"/>
        </w:rPr>
        <w:t>그 공통 수의 스타 수열 길이기 클 수 없기 때문이다.</w:t>
      </w:r>
    </w:p>
    <w:p w14:paraId="47CD95F7" w14:textId="77777777" w:rsidR="00390A00" w:rsidRDefault="00390A00" w:rsidP="00A61874"/>
    <w:p w14:paraId="38085B3A" w14:textId="1349901F" w:rsidR="00E5685F" w:rsidRDefault="00E5685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2AC0CB" w14:textId="47D2E4C9" w:rsidR="00390A00" w:rsidRDefault="00E5685F" w:rsidP="00E5685F">
      <w:pPr>
        <w:pStyle w:val="Heading2"/>
      </w:pPr>
      <w:r>
        <w:rPr>
          <w:rFonts w:hint="eastAsia"/>
        </w:rPr>
        <w:lastRenderedPageBreak/>
        <w:t xml:space="preserve">풀이 </w:t>
      </w:r>
      <w:r>
        <w:t>#1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5685F" w14:paraId="509F813A" w14:textId="77777777" w:rsidTr="00092BDE">
        <w:tc>
          <w:tcPr>
            <w:tcW w:w="426" w:type="dxa"/>
          </w:tcPr>
          <w:p w14:paraId="6CC49E21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DF35A70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BE15DAC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FD340EF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66F0C88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D4092FA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15344EF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2883C93" w14:textId="77777777" w:rsidR="00E5685F" w:rsidRPr="00185935" w:rsidRDefault="00E5685F" w:rsidP="00E5685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F888C4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47A2E1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E4758A9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221349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EEB85F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C7EE0A5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A7CEF4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5F49916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3A1CB7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1077258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5BA52D8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808D6C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6245902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B779992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64B779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837B7F0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C987B76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0C5085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1DE3E29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603801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F55B9FD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6CCEB43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E6A46B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E27274F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F1BB2D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4A9350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A643399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11C3731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27E3F00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043A192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D9A04DB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8B8FC7B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BBAD9FF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A49C0E9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A7A8A1B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A10F105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6FB2409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BA2313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7847749B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85145C8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0EF040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C79D8AF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97A7323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99FDD1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4F14086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64542FA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A2732AE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CD03073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9DF93B3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13237C2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E91DF60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7D332DCE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2F712010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21E7D2C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58D7195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E4B4CCD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9CE2EFD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15ED6393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4F11B2B4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750174FC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3F1E055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lastRenderedPageBreak/>
              <w:t>69</w:t>
            </w:r>
          </w:p>
          <w:p w14:paraId="0137EF3B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9E14F72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33B1BE47" w14:textId="77777777" w:rsidR="00E5685F" w:rsidRDefault="00E5685F" w:rsidP="00E5685F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40709DCD" w14:textId="629383FC" w:rsidR="00E5685F" w:rsidRPr="00185935" w:rsidRDefault="00E5685F" w:rsidP="00E5685F">
            <w:pPr>
              <w:pStyle w:val="a0"/>
            </w:pPr>
          </w:p>
        </w:tc>
        <w:tc>
          <w:tcPr>
            <w:tcW w:w="10631" w:type="dxa"/>
          </w:tcPr>
          <w:p w14:paraId="52057587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programmers.c30.e70130;</w:t>
            </w:r>
          </w:p>
          <w:p w14:paraId="367AAB2A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B052C0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0778E4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java.util.Collections;</w:t>
            </w:r>
          </w:p>
          <w:p w14:paraId="7599B299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658701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Main2 {</w:t>
            </w:r>
          </w:p>
          <w:p w14:paraId="65F8E8B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905570E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7CE976FE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86F658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 {</w:t>
            </w:r>
          </w:p>
          <w:p w14:paraId="0BA5626B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BD4B2E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FA1947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FA86C0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45C521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A84260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78075056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BA1EFE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7E142B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65D86A8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7B534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837626D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C7C4F0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index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위치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뒤의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공통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</w:p>
          <w:p w14:paraId="5DDB271E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B789486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이상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공통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수가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없다면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스타수열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개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완성</w:t>
            </w:r>
          </w:p>
          <w:p w14:paraId="1BE69E5E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최대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값을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구한다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79562CC6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A00A3B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59559A8" w14:textId="74CCF834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 - 1, i}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4D9D4218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</w:p>
          <w:p w14:paraId="24FD782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{i, i + 1}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2AF80794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</w:p>
          <w:p w14:paraId="0847793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현재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위치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무시하고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</w:p>
          <w:p w14:paraId="3901A1D3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EA9DEA4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CEFBE4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0A22A28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답</w:t>
            </w:r>
          </w:p>
          <w:p w14:paraId="3837E938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FAD50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빈도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구하기</w:t>
            </w:r>
          </w:p>
          <w:p w14:paraId="58CB0C30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009F7272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]++;</w:t>
            </w:r>
          </w:p>
          <w:p w14:paraId="7FF62D31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30B05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빈도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내림차순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정렬</w:t>
            </w:r>
          </w:p>
          <w:p w14:paraId="40E971BD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ArrayList&lt;Entry&gt;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56BD36BA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3E959F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 &gt; 0)</w:t>
            </w:r>
          </w:p>
          <w:p w14:paraId="1A2CE46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]));</w:t>
            </w:r>
          </w:p>
          <w:p w14:paraId="4743C399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Collections.sort(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, 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-&gt;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DB39F8C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FC84F7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공통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각각에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대해서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스타수열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</w:p>
          <w:p w14:paraId="7885E007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(Entry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2F066C0" w14:textId="5D673325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 w:rsidR="00AD5E39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//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지금까지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찾은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스타수열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최대값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보다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(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출현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빈도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수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* 2)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가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작은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공통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수는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시도할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필요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 xml:space="preserve"> </w:t>
            </w:r>
            <w:r w:rsidRPr="00AD5E39">
              <w:rPr>
                <w:rFonts w:cs="굴림체" w:hint="eastAsia"/>
                <w:color w:val="3F7F5F"/>
                <w:kern w:val="0"/>
                <w:sz w:val="18"/>
                <w:szCs w:val="18"/>
              </w:rPr>
              <w:t>없다</w:t>
            </w:r>
            <w:r w:rsidRPr="00AD5E39">
              <w:rPr>
                <w:rFonts w:cs="굴림체"/>
                <w:color w:val="3F7F5F"/>
                <w:kern w:val="0"/>
                <w:sz w:val="18"/>
                <w:szCs w:val="18"/>
              </w:rPr>
              <w:t>.</w:t>
            </w:r>
          </w:p>
          <w:p w14:paraId="1BA2B77B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2 &lt;=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65BA7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AEECFF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0,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52C6F250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54AD4AF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CE0D73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5E6C062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6F2DA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436D5B4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6B12E2A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5644C30B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26FB694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{5,2,3,3,5,3}));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1602419A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{0,3,3,0,7,2,0,2,2,0})); </w:t>
            </w:r>
            <w:r>
              <w:rPr>
                <w:rFonts w:cs="굴림체"/>
                <w:color w:val="3F7F5F"/>
                <w:kern w:val="0"/>
                <w:szCs w:val="20"/>
              </w:rPr>
              <w:t>// 8</w:t>
            </w:r>
          </w:p>
          <w:p w14:paraId="6F9B79FF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A42FA9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1}));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47C54255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2</w:t>
            </w:r>
          </w:p>
          <w:p w14:paraId="758E8BD8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1, 2}));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7897DCEB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 1, 1, 2, 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6</w:t>
            </w:r>
          </w:p>
          <w:p w14:paraId="75032286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5051F6" w14:textId="77777777" w:rsidR="00E5685F" w:rsidRDefault="00E5685F" w:rsidP="00E568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B62994A" w14:textId="77777777" w:rsidR="00E5685F" w:rsidRDefault="00E5685F" w:rsidP="00E5685F">
            <w:pPr>
              <w:pStyle w:val="a0"/>
            </w:pPr>
          </w:p>
        </w:tc>
      </w:tr>
    </w:tbl>
    <w:p w14:paraId="0B525ED1" w14:textId="77777777" w:rsidR="00E5685F" w:rsidRPr="00E5685F" w:rsidRDefault="00E5685F" w:rsidP="00E5685F"/>
    <w:p w14:paraId="4CCE5584" w14:textId="111C494A" w:rsidR="00AD5E39" w:rsidRDefault="00AD5E39" w:rsidP="00A61874">
      <w:r>
        <w:rPr>
          <w:rFonts w:hint="eastAsia"/>
        </w:rPr>
        <w:t>시간 초과 오류 발생</w:t>
      </w:r>
      <w:r w:rsidR="004E2358">
        <w:rPr>
          <w:rFonts w:hint="eastAsia"/>
        </w:rPr>
        <w:t>한다.</w:t>
      </w:r>
    </w:p>
    <w:p w14:paraId="116E2E59" w14:textId="133507A2" w:rsidR="00AD5E39" w:rsidRDefault="0028504A" w:rsidP="00A61874">
      <w:r>
        <w:rPr>
          <w:rFonts w:hint="eastAsia"/>
        </w:rPr>
        <w:t>성능을 개선하자.</w:t>
      </w:r>
    </w:p>
    <w:p w14:paraId="62BF362A" w14:textId="77777777" w:rsidR="004E2358" w:rsidRDefault="004E2358" w:rsidP="00A61874"/>
    <w:p w14:paraId="603D0931" w14:textId="77777777" w:rsidR="004E2358" w:rsidRDefault="004E2358" w:rsidP="00A61874"/>
    <w:p w14:paraId="76C20BC4" w14:textId="77777777" w:rsidR="00CE0775" w:rsidRDefault="00CE0775" w:rsidP="00CE0775">
      <w:r>
        <w:rPr>
          <w:rFonts w:hint="eastAsia"/>
        </w:rPr>
        <w:t>그 등장 수 각각에 대해서</w:t>
      </w:r>
    </w:p>
    <w:p w14:paraId="0D4A56EB" w14:textId="77777777" w:rsidR="00CE0775" w:rsidRDefault="00CE0775" w:rsidP="00CE07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 등장 수가 공통 수인</w:t>
      </w:r>
      <w:r>
        <w:t xml:space="preserve">, </w:t>
      </w:r>
      <w:r w:rsidRPr="00CE0775">
        <w:rPr>
          <w:rFonts w:hint="eastAsia"/>
          <w:shd w:val="clear" w:color="auto" w:fill="FFFFCC"/>
        </w:rPr>
        <w:t>가능한 모든 부분수열 각각에 대해서</w:t>
      </w:r>
    </w:p>
    <w:p w14:paraId="77F51A75" w14:textId="77777777" w:rsidR="00CE0775" w:rsidRDefault="00CE0775" w:rsidP="00CE07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 부분수열이 스타수열인지 검사하고</w:t>
      </w:r>
    </w:p>
    <w:p w14:paraId="1104F756" w14:textId="77777777" w:rsidR="00CE0775" w:rsidRDefault="00CE0775" w:rsidP="00CE0775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스타수열이라면 그 길이의 최대값을 구한다.</w:t>
      </w:r>
    </w:p>
    <w:p w14:paraId="6B4BD856" w14:textId="77777777" w:rsidR="0028504A" w:rsidRDefault="0028504A" w:rsidP="00A61874"/>
    <w:p w14:paraId="43B01E9B" w14:textId="3C6027A7" w:rsidR="00CE0775" w:rsidRDefault="00CE0775" w:rsidP="00A61874">
      <w:r>
        <w:rPr>
          <w:rFonts w:hint="eastAsia"/>
        </w:rPr>
        <w:t>시간 초과 오류를 피하려면</w:t>
      </w:r>
    </w:p>
    <w:p w14:paraId="4B3252C9" w14:textId="08F1C5FE" w:rsidR="00CE0775" w:rsidRDefault="00CE0775" w:rsidP="00A6187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가능한 모든 부분수열을 다 시도하지 않아야 한다.</w:t>
      </w:r>
    </w:p>
    <w:p w14:paraId="1A81730B" w14:textId="77777777" w:rsidR="00CE0775" w:rsidRPr="00CE0775" w:rsidRDefault="00CE0775" w:rsidP="00A61874"/>
    <w:p w14:paraId="2E8709D2" w14:textId="77777777" w:rsidR="0028504A" w:rsidRDefault="0028504A" w:rsidP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04A" w14:paraId="177F7915" w14:textId="77777777" w:rsidTr="0028504A">
        <w:tc>
          <w:tcPr>
            <w:tcW w:w="10456" w:type="dxa"/>
          </w:tcPr>
          <w:p w14:paraId="1054CD82" w14:textId="77777777" w:rsidR="0028504A" w:rsidRDefault="0028504A" w:rsidP="0028504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 - 1, i}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205CB484" w14:textId="274B4312" w:rsidR="0028504A" w:rsidRDefault="0028504A" w:rsidP="0028504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  <w:r w:rsidR="004E2358">
              <w:rPr>
                <w:rFonts w:cs="굴림체" w:hint="eastAsia"/>
                <w:color w:val="3F7F5F"/>
                <w:kern w:val="0"/>
                <w:szCs w:val="20"/>
              </w:rPr>
              <w:t xml:space="preserve"> </w:t>
            </w:r>
            <w:r w:rsidR="004E2358"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="004E2358"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가)</w:t>
            </w:r>
          </w:p>
          <w:p w14:paraId="1F85FFF3" w14:textId="47B4217B" w:rsidR="0028504A" w:rsidRDefault="0028504A" w:rsidP="0028504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{i, i + 1}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72B8D881" w14:textId="07DABDE7" w:rsidR="0028504A" w:rsidRDefault="0028504A" w:rsidP="0028504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  <w:r w:rsidR="004E2358">
              <w:rPr>
                <w:rFonts w:cs="굴림체" w:hint="eastAsia"/>
                <w:color w:val="3F7F5F"/>
                <w:kern w:val="0"/>
                <w:szCs w:val="20"/>
              </w:rPr>
              <w:t xml:space="preserve"> </w:t>
            </w:r>
            <w:r w:rsidR="004E2358"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="004E2358"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나)</w:t>
            </w:r>
          </w:p>
          <w:p w14:paraId="3856B4CA" w14:textId="529230CD" w:rsidR="0028504A" w:rsidRDefault="0028504A" w:rsidP="0028504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현재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위치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무시하고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재귀호출</w:t>
            </w:r>
            <w:r w:rsidR="004E2358">
              <w:rPr>
                <w:rFonts w:cs="굴림체" w:hint="eastAsia"/>
                <w:color w:val="3F7F5F"/>
                <w:kern w:val="0"/>
                <w:szCs w:val="20"/>
              </w:rPr>
              <w:t xml:space="preserve"> </w:t>
            </w:r>
            <w:r w:rsidR="004E2358"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="004E2358"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다)</w:t>
            </w:r>
          </w:p>
          <w:p w14:paraId="28531CAA" w14:textId="77777777" w:rsidR="0028504A" w:rsidRPr="0028504A" w:rsidRDefault="0028504A" w:rsidP="00A61874"/>
        </w:tc>
      </w:tr>
    </w:tbl>
    <w:p w14:paraId="59B28550" w14:textId="77777777" w:rsidR="002E4EB4" w:rsidRDefault="002E4EB4" w:rsidP="00A61874"/>
    <w:p w14:paraId="6186D310" w14:textId="3131B5A7" w:rsidR="004E2358" w:rsidRDefault="003D7EA1" w:rsidP="00A61874">
      <w:r>
        <w:rPr>
          <w:rFonts w:hint="eastAsia"/>
        </w:rPr>
        <w:t>(가)</w:t>
      </w:r>
      <w:r>
        <w:t>, (</w:t>
      </w:r>
      <w:r>
        <w:rPr>
          <w:rFonts w:hint="eastAsia"/>
        </w:rPr>
        <w:t>나)</w:t>
      </w:r>
      <w:r>
        <w:t>, (</w:t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>에서 구한 최대 수열 길이는</w:t>
      </w:r>
    </w:p>
    <w:p w14:paraId="746ECE09" w14:textId="27B27ED9" w:rsidR="003D7EA1" w:rsidRDefault="00AD2750" w:rsidP="00A61874">
      <w:r>
        <w:t xml:space="preserve">  </w:t>
      </w:r>
      <w:r w:rsidR="003D7EA1">
        <w:rPr>
          <w:rFonts w:hint="eastAsia"/>
        </w:rPr>
        <w:t>(가)</w:t>
      </w:r>
      <w:r w:rsidR="003D7EA1">
        <w:t xml:space="preserve"> &gt;= (</w:t>
      </w:r>
      <w:r w:rsidR="003D7EA1">
        <w:rPr>
          <w:rFonts w:hint="eastAsia"/>
        </w:rPr>
        <w:t>나)</w:t>
      </w:r>
      <w:r w:rsidR="003D7EA1">
        <w:t xml:space="preserve"> &gt;= (</w:t>
      </w:r>
      <w:r w:rsidR="003D7EA1">
        <w:rPr>
          <w:rFonts w:hint="eastAsia"/>
        </w:rPr>
        <w:t>다)</w:t>
      </w:r>
      <w:r w:rsidR="003D7EA1">
        <w:t xml:space="preserve"> </w:t>
      </w:r>
      <w:r w:rsidR="003D7EA1">
        <w:rPr>
          <w:rFonts w:hint="eastAsia"/>
        </w:rPr>
        <w:t>이다.</w:t>
      </w:r>
    </w:p>
    <w:p w14:paraId="0AA84AF7" w14:textId="77777777" w:rsidR="00AD2750" w:rsidRDefault="00AD2750" w:rsidP="00A61874"/>
    <w:p w14:paraId="7AB32F51" w14:textId="756A50BD" w:rsidR="003D7EA1" w:rsidRDefault="00AD2750" w:rsidP="00A61874"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가)를 호출했다면,</w:t>
      </w:r>
      <w:r>
        <w:t xml:space="preserve"> (</w:t>
      </w:r>
      <w:r>
        <w:rPr>
          <w:rFonts w:hint="eastAsia"/>
        </w:rPr>
        <w:t>나)</w:t>
      </w:r>
      <w:r>
        <w:t xml:space="preserve"> (</w:t>
      </w:r>
      <w:r>
        <w:rPr>
          <w:rFonts w:hint="eastAsia"/>
        </w:rPr>
        <w:t>다)를 생략하자</w:t>
      </w:r>
    </w:p>
    <w:p w14:paraId="7ACF8763" w14:textId="2F2C6246" w:rsidR="00AD2750" w:rsidRDefault="00AD2750" w:rsidP="00A61874">
      <w:r>
        <w:t xml:space="preserve">  </w:t>
      </w:r>
      <w:r>
        <w:rPr>
          <w:rFonts w:hint="eastAsia"/>
        </w:rPr>
        <w:t>(가)를 호출하지 못했고,</w:t>
      </w:r>
      <w:r>
        <w:t xml:space="preserve"> (</w:t>
      </w:r>
      <w:r>
        <w:rPr>
          <w:rFonts w:hint="eastAsia"/>
        </w:rPr>
        <w:t>나)를 호출했다면,</w:t>
      </w:r>
      <w:r>
        <w:t xml:space="preserve"> (</w:t>
      </w:r>
      <w:r>
        <w:rPr>
          <w:rFonts w:hint="eastAsia"/>
        </w:rPr>
        <w:t>다)를 생략하자.</w:t>
      </w:r>
    </w:p>
    <w:p w14:paraId="5CEC5C10" w14:textId="534D5128" w:rsidR="00AD2750" w:rsidRDefault="00AD2750" w:rsidP="00A61874">
      <w:r>
        <w:t xml:space="preserve">  </w:t>
      </w:r>
      <w:r>
        <w:rPr>
          <w:rFonts w:hint="eastAsia"/>
        </w:rPr>
        <w:t>(가)</w:t>
      </w:r>
      <w:r>
        <w:t>, (</w:t>
      </w:r>
      <w:r>
        <w:rPr>
          <w:rFonts w:hint="eastAsia"/>
        </w:rPr>
        <w:t>나)를 호춣하지 못한 경우에만,</w:t>
      </w:r>
      <w:r>
        <w:t xml:space="preserve"> (</w:t>
      </w:r>
      <w:r>
        <w:rPr>
          <w:rFonts w:hint="eastAsia"/>
        </w:rPr>
        <w:t>다)를 호출하자.</w:t>
      </w:r>
    </w:p>
    <w:p w14:paraId="533234C4" w14:textId="77777777" w:rsidR="00AD2750" w:rsidRDefault="00AD2750" w:rsidP="00A61874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AD2750" w14:paraId="1A7B823B" w14:textId="77777777" w:rsidTr="00AD2750">
        <w:tc>
          <w:tcPr>
            <w:tcW w:w="10456" w:type="dxa"/>
          </w:tcPr>
          <w:p w14:paraId="06C44F2E" w14:textId="77777777" w:rsidR="00AD2750" w:rsidRDefault="00AD2750" w:rsidP="00AD275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 - 1, i}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341E52FB" w14:textId="77777777" w:rsidR="00AD2750" w:rsidRDefault="00AD2750" w:rsidP="00AD275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재귀호출 </w:t>
            </w:r>
            <w:r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가)</w:t>
            </w:r>
          </w:p>
          <w:p w14:paraId="0A6234AA" w14:textId="40C6F458" w:rsidR="00AD2750" w:rsidRDefault="00AD2750" w:rsidP="00AD2750">
            <w:pPr>
              <w:pStyle w:val="a0"/>
              <w:rPr>
                <w:rFonts w:cs="굴림체"/>
                <w:kern w:val="0"/>
                <w:szCs w:val="20"/>
              </w:rPr>
            </w:pPr>
            <w:r w:rsidRPr="00AD2750">
              <w:rPr>
                <w:rFonts w:cs="굴림체"/>
                <w:color w:val="7F0055"/>
                <w:kern w:val="0"/>
                <w:szCs w:val="20"/>
                <w:highlight w:val="yellow"/>
              </w:rPr>
              <w:t>else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 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{i, i + 1}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한쌍을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수열에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추가하고</w:t>
            </w:r>
          </w:p>
          <w:p w14:paraId="748B0A30" w14:textId="77777777" w:rsidR="00AD2750" w:rsidRDefault="00AD2750" w:rsidP="00AD275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재귀호출 </w:t>
            </w:r>
            <w:r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나)</w:t>
            </w:r>
          </w:p>
          <w:p w14:paraId="1512C8A1" w14:textId="1A67DA59" w:rsidR="00AD2750" w:rsidRDefault="00AD2750" w:rsidP="00AD2750">
            <w:pPr>
              <w:pStyle w:val="a0"/>
              <w:rPr>
                <w:rFonts w:cs="굴림체"/>
                <w:kern w:val="0"/>
                <w:szCs w:val="20"/>
              </w:rPr>
            </w:pPr>
            <w:r w:rsidRPr="00AD2750">
              <w:rPr>
                <w:rFonts w:cs="굴림체"/>
                <w:color w:val="7F0055"/>
                <w:kern w:val="0"/>
                <w:szCs w:val="20"/>
                <w:highlight w:val="yellow"/>
              </w:rPr>
              <w:t>else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현재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위치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무시하고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다음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쌍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찾기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재귀호출 </w:t>
            </w:r>
            <w:r w:rsidRPr="004E2358">
              <w:rPr>
                <w:rFonts w:cs="굴림체"/>
                <w:color w:val="3F7F5F"/>
                <w:kern w:val="0"/>
                <w:szCs w:val="20"/>
                <w:highlight w:val="yellow"/>
              </w:rPr>
              <w:t>(</w:t>
            </w:r>
            <w:r w:rsidRPr="004E2358">
              <w:rPr>
                <w:rFonts w:cs="굴림체" w:hint="eastAsia"/>
                <w:color w:val="3F7F5F"/>
                <w:kern w:val="0"/>
                <w:szCs w:val="20"/>
                <w:highlight w:val="yellow"/>
              </w:rPr>
              <w:t>다)</w:t>
            </w:r>
          </w:p>
          <w:p w14:paraId="15383BFC" w14:textId="77777777" w:rsidR="00AD2750" w:rsidRDefault="00AD2750" w:rsidP="00AD2750"/>
        </w:tc>
      </w:tr>
    </w:tbl>
    <w:p w14:paraId="4744E3E3" w14:textId="77777777" w:rsidR="00AD2750" w:rsidRPr="00AD2750" w:rsidRDefault="00AD2750" w:rsidP="00A61874"/>
    <w:p w14:paraId="6E19F01D" w14:textId="1F4E54AF" w:rsidR="00AD2750" w:rsidRDefault="00AD275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1388F4" w14:textId="54044914" w:rsidR="00AD2750" w:rsidRDefault="00AD2750" w:rsidP="00AD2750">
      <w:pPr>
        <w:pStyle w:val="Heading2"/>
      </w:pPr>
      <w:r>
        <w:rPr>
          <w:rFonts w:hint="eastAsia"/>
        </w:rPr>
        <w:lastRenderedPageBreak/>
        <w:t xml:space="preserve">풀이 </w:t>
      </w:r>
      <w:r>
        <w:t>#2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D2750" w14:paraId="6F458621" w14:textId="77777777" w:rsidTr="00092BDE">
        <w:tc>
          <w:tcPr>
            <w:tcW w:w="426" w:type="dxa"/>
          </w:tcPr>
          <w:p w14:paraId="72342D01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6AF66B0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2035A5C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5AE4EE4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B156801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F43CCD9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7167C8C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4B4C6ED" w14:textId="77777777" w:rsidR="00AD2750" w:rsidRPr="00185935" w:rsidRDefault="00AD2750" w:rsidP="005E0BC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640313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7ABD60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63EB15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E265EE7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11386E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52B349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58D7B8A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FC9528C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970908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E65C324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0FC2115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38DF6C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840E31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C54EF67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1711A8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B13C4A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06AF33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201243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0D7951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97F9342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E412724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487539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69E949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CB6F1F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16D88C4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224A09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231B572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80AA22B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AFC179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422297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D9D8ED4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07D1143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90C24AA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1E741D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FD56B7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987601D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97EE365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3E66FA3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A5580CE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D3B285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18772B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448998B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03732C7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0A3C87F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64F7F9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2DD7F7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66FF55D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1024B14E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AB2B08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42A11C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CF8D769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316CA200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2F8F9F16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33D6D49A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3A6E7F8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51DEEA2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28589904" w14:textId="77777777" w:rsidR="00AD2750" w:rsidRDefault="00AD2750" w:rsidP="005E0BCC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490E0281" w14:textId="3BA72600" w:rsidR="00AD2750" w:rsidRPr="00185935" w:rsidRDefault="00AD2750" w:rsidP="005E0BCC">
            <w:pPr>
              <w:pStyle w:val="a0"/>
            </w:pPr>
          </w:p>
        </w:tc>
        <w:tc>
          <w:tcPr>
            <w:tcW w:w="10631" w:type="dxa"/>
          </w:tcPr>
          <w:p w14:paraId="137F7F50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programmers.c30.e70130;</w:t>
            </w:r>
          </w:p>
          <w:p w14:paraId="1D43D3D7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22A649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22522DCA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java.util.Collections;</w:t>
            </w:r>
          </w:p>
          <w:p w14:paraId="45B36E1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F93E5D7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Main3 {</w:t>
            </w:r>
          </w:p>
          <w:p w14:paraId="37E52F64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57D156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3A06D16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9CD568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 {</w:t>
            </w:r>
          </w:p>
          <w:p w14:paraId="45B3C0F6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FE7077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2D4992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6C0C53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21C563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9E3CC3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E8DB77E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DC52E86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096902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0B25E71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1F9D06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FD7BB14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30EE8C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A3C2322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01CCAF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BA3F44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DFDDD9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4ED0A8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8A79C91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</w:t>
            </w:r>
          </w:p>
          <w:p w14:paraId="412E30D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</w:t>
            </w:r>
          </w:p>
          <w:p w14:paraId="241514A8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7722D6">
              <w:rPr>
                <w:rFonts w:cs="굴림체"/>
                <w:color w:val="7F0055"/>
                <w:kern w:val="0"/>
                <w:szCs w:val="20"/>
                <w:highlight w:val="yellow"/>
              </w:rPr>
              <w:t>else</w:t>
            </w:r>
            <w:r w:rsidRPr="007722D6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</w:t>
            </w:r>
          </w:p>
          <w:p w14:paraId="57C6355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+ 2);</w:t>
            </w:r>
          </w:p>
          <w:p w14:paraId="69FA23CC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7722D6">
              <w:rPr>
                <w:rFonts w:cs="굴림체"/>
                <w:color w:val="7F0055"/>
                <w:kern w:val="0"/>
                <w:szCs w:val="20"/>
                <w:highlight w:val="yellow"/>
              </w:rPr>
              <w:t>else</w:t>
            </w:r>
            <w:r w:rsidRPr="007722D6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3C4258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EC9FFC2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65B4DB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6D8074F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789D1BB1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+ 1];</w:t>
            </w:r>
          </w:p>
          <w:p w14:paraId="3E3C45C5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]++;</w:t>
            </w:r>
          </w:p>
          <w:p w14:paraId="294D62C5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ArrayList&lt;Entry&gt;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18D2EEFE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F274E6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 &gt; 0)</w:t>
            </w:r>
          </w:p>
          <w:p w14:paraId="51F8A8BA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]));</w:t>
            </w:r>
          </w:p>
          <w:p w14:paraId="4B6DCE99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Collections.sort(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, 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-&gt;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E9B940E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(Entry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18BBA12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2 &lt;=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86E2E57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0,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25F4855E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0AD1EBF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8156AE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8E7547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DA0FBE1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EBB09F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E37AFC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58F1EA5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53B8E34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{5,2,3,3,5,3}));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76F4E1ED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{0,3,3,0,7,2,0,2,2,0})); </w:t>
            </w:r>
            <w:r>
              <w:rPr>
                <w:rFonts w:cs="굴림체"/>
                <w:color w:val="3F7F5F"/>
                <w:kern w:val="0"/>
                <w:szCs w:val="20"/>
              </w:rPr>
              <w:t>// 8</w:t>
            </w:r>
          </w:p>
          <w:p w14:paraId="2B8C42F3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F135E0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1}));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46ACA4CC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2</w:t>
            </w:r>
          </w:p>
          <w:p w14:paraId="683AF874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1, 2}));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395A6BE2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 1, 1, 2, 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6</w:t>
            </w:r>
          </w:p>
          <w:p w14:paraId="5CE98C99" w14:textId="77777777" w:rsidR="005E0BCC" w:rsidRDefault="005E0BCC" w:rsidP="005E0BCC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[100000]));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06C3BF13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E85E830" w14:textId="77777777" w:rsidR="005E0BCC" w:rsidRDefault="005E0BCC" w:rsidP="005E0B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982F032" w14:textId="77777777" w:rsidR="00AD2750" w:rsidRDefault="00AD2750" w:rsidP="005E0BCC">
            <w:pPr>
              <w:pStyle w:val="a0"/>
            </w:pPr>
          </w:p>
        </w:tc>
      </w:tr>
    </w:tbl>
    <w:p w14:paraId="66477591" w14:textId="77777777" w:rsidR="00AD2750" w:rsidRPr="00AD2750" w:rsidRDefault="00AD2750" w:rsidP="00AD2750"/>
    <w:p w14:paraId="27006454" w14:textId="77777777" w:rsidR="00227A1D" w:rsidRDefault="00227A1D" w:rsidP="00A61874"/>
    <w:p w14:paraId="0C4DD1F7" w14:textId="218BEA8D" w:rsidR="005E0BCC" w:rsidRDefault="005E0BCC" w:rsidP="00A61874">
      <w:r>
        <w:rPr>
          <w:rFonts w:hint="eastAsia"/>
        </w:rPr>
        <w:t>채점 도중 한 케이스에서 런타임 오류가 발생해서,</w:t>
      </w:r>
      <w:r>
        <w:t xml:space="preserve"> (</w:t>
      </w:r>
      <w:r>
        <w:rPr>
          <w:rFonts w:hint="eastAsia"/>
        </w:rPr>
        <w:t>줄6</w:t>
      </w:r>
      <w:r>
        <w:t>3)</w:t>
      </w:r>
      <w:r>
        <w:rPr>
          <w:rFonts w:hint="eastAsia"/>
        </w:rPr>
        <w:t xml:space="preserve">의 테스트에서 </w:t>
      </w:r>
    </w:p>
    <w:p w14:paraId="36272FF3" w14:textId="0CD9763C" w:rsidR="005E0BCC" w:rsidRDefault="005E0BCC" w:rsidP="00A61874">
      <w:r>
        <w:rPr>
          <w:rFonts w:hint="eastAsia"/>
        </w:rPr>
        <w:t>s</w:t>
      </w:r>
      <w:r>
        <w:t xml:space="preserve">tack </w:t>
      </w:r>
      <w:r w:rsidR="007722D6">
        <w:t xml:space="preserve">overflow </w:t>
      </w:r>
      <w:r w:rsidR="00EF26B2">
        <w:rPr>
          <w:rFonts w:hint="eastAsia"/>
        </w:rPr>
        <w:t>e</w:t>
      </w:r>
      <w:r w:rsidR="00EF26B2">
        <w:t>rror</w:t>
      </w:r>
      <w:r w:rsidR="00EF26B2">
        <w:rPr>
          <w:rFonts w:hint="eastAsia"/>
        </w:rPr>
        <w:t>가</w:t>
      </w:r>
      <w:r w:rsidR="007722D6">
        <w:rPr>
          <w:rFonts w:hint="eastAsia"/>
        </w:rPr>
        <w:t xml:space="preserve"> 발생한다.</w:t>
      </w:r>
    </w:p>
    <w:p w14:paraId="66D86106" w14:textId="6443CC0B" w:rsidR="004B78F1" w:rsidRDefault="004B78F1" w:rsidP="00A61874">
      <w:r>
        <w:rPr>
          <w:rFonts w:hint="eastAsia"/>
        </w:rPr>
        <w:t>너무 많은 재귀호출 때문에 발생한 에러이다.</w:t>
      </w:r>
    </w:p>
    <w:p w14:paraId="22B05586" w14:textId="77777777" w:rsidR="007722D6" w:rsidRDefault="007722D6" w:rsidP="00A61874"/>
    <w:p w14:paraId="59170B36" w14:textId="1CC8EA65" w:rsidR="00EF26B2" w:rsidRDefault="00EF26B2" w:rsidP="00A61874">
      <w:r>
        <w:rPr>
          <w:rFonts w:hint="eastAsia"/>
        </w:rPr>
        <w:t>재귀호출을 반복문으로 수정하자.</w:t>
      </w:r>
    </w:p>
    <w:p w14:paraId="725B6D8C" w14:textId="77777777" w:rsidR="00EF26B2" w:rsidRDefault="00EF26B2" w:rsidP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26B2" w14:paraId="5C5A8878" w14:textId="77777777" w:rsidTr="00EF26B2">
        <w:tc>
          <w:tcPr>
            <w:tcW w:w="10456" w:type="dxa"/>
          </w:tcPr>
          <w:p w14:paraId="0F8131FD" w14:textId="77777777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A677D57" w14:textId="3886829B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4068EB" w14:textId="1B4D39C5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05D1F2" w14:textId="7CADFCA6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53EAD5" w14:textId="39C27473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D64D6E0" w14:textId="73FA3B43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9445FC" w14:textId="61C07139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4DC310" w14:textId="2EC48986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94139F2" w14:textId="44DCB026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</w:t>
            </w:r>
          </w:p>
          <w:p w14:paraId="1658B96E" w14:textId="7C7BDCFA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i</w:t>
            </w:r>
            <w:r w:rsidRPr="00772BC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+ 1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 w:hint="eastAsia"/>
                <w:color w:val="6A3E3E"/>
                <w:kern w:val="0"/>
                <w:szCs w:val="20"/>
                <w:shd w:val="clear" w:color="auto" w:fill="FFFFCC"/>
              </w:rPr>
              <w:t>길이</w:t>
            </w:r>
            <w:r w:rsidRPr="00772BC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+ 2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4CE737F" w14:textId="40F2F037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 w:rsidRPr="00772BC9">
              <w:rPr>
                <w:rFonts w:cs="굴림체"/>
                <w:color w:val="7F0055"/>
                <w:kern w:val="0"/>
                <w:szCs w:val="20"/>
              </w:rPr>
              <w:t>else</w:t>
            </w:r>
            <w:r w:rsidRPr="00772BC9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</w:t>
            </w:r>
          </w:p>
          <w:p w14:paraId="5F31B45D" w14:textId="36D95589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i</w:t>
            </w:r>
            <w:r w:rsidRPr="00772BC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+ 2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 w:hint="eastAsia"/>
                <w:color w:val="6A3E3E"/>
                <w:kern w:val="0"/>
                <w:szCs w:val="20"/>
                <w:shd w:val="clear" w:color="auto" w:fill="FFFFCC"/>
              </w:rPr>
              <w:t>길이</w:t>
            </w:r>
            <w:r w:rsidRPr="00772BC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+ 2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0E13CD6" w14:textId="3C22D5C5" w:rsid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 w:rsidRPr="00772BC9">
              <w:rPr>
                <w:rFonts w:cs="굴림체"/>
                <w:color w:val="7F0055"/>
                <w:kern w:val="0"/>
                <w:szCs w:val="20"/>
              </w:rPr>
              <w:t>else</w:t>
            </w:r>
            <w:r w:rsidRPr="00772BC9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/>
                <w:color w:val="6A3E3E"/>
                <w:kern w:val="0"/>
                <w:szCs w:val="20"/>
                <w:shd w:val="clear" w:color="auto" w:fill="FFFFCC"/>
              </w:rPr>
              <w:t>i</w:t>
            </w:r>
            <w:r w:rsidRPr="00772BC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+ 1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72BC9">
              <w:rPr>
                <w:rFonts w:cs="굴림체" w:hint="eastAsia"/>
                <w:color w:val="6A3E3E"/>
                <w:kern w:val="0"/>
                <w:szCs w:val="20"/>
                <w:shd w:val="clear" w:color="auto" w:fill="FFFFCC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4F46C3" w14:textId="46A25ED4" w:rsidR="00EF26B2" w:rsidRPr="00EF26B2" w:rsidRDefault="00EF26B2" w:rsidP="00EF26B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A253EEB" w14:textId="77777777" w:rsidR="00EF26B2" w:rsidRDefault="00EF26B2" w:rsidP="00A61874"/>
    <w:p w14:paraId="3C1CF550" w14:textId="77777777" w:rsidR="00772BC9" w:rsidRDefault="00772BC9" w:rsidP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BC9" w14:paraId="0C077747" w14:textId="77777777" w:rsidTr="00772BC9">
        <w:tc>
          <w:tcPr>
            <w:tcW w:w="10456" w:type="dxa"/>
          </w:tcPr>
          <w:p w14:paraId="2677F7E4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6DB4CD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BE078D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344EFD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4C7248B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6D1B0CE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5788D2D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CCD5FB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39E7D6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D7FB4B8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 {</w:t>
            </w:r>
          </w:p>
          <w:p w14:paraId="77449E41" w14:textId="77777777" w:rsidR="00772BC9" w:rsidRDefault="00772BC9" w:rsidP="00772BC9">
            <w:pPr>
              <w:shd w:val="clear" w:color="auto" w:fill="FFFFCC"/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</w:t>
            </w:r>
          </w:p>
          <w:p w14:paraId="1E781249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 {</w:t>
            </w:r>
          </w:p>
          <w:p w14:paraId="7F6238EE" w14:textId="77777777" w:rsidR="00772BC9" w:rsidRDefault="00772BC9" w:rsidP="00772BC9">
            <w:pPr>
              <w:shd w:val="clear" w:color="auto" w:fill="FFFFCC"/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</w:t>
            </w:r>
          </w:p>
          <w:p w14:paraId="762F0E6D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06495121" w14:textId="77777777" w:rsidR="00772BC9" w:rsidRDefault="00772BC9" w:rsidP="00772BC9">
            <w:pPr>
              <w:shd w:val="clear" w:color="auto" w:fill="FFFFCC"/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</w:t>
            </w:r>
          </w:p>
          <w:p w14:paraId="45BA1742" w14:textId="77777777" w:rsid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F877E5B" w14:textId="17E0D0C0" w:rsidR="00772BC9" w:rsidRPr="00772BC9" w:rsidRDefault="00772BC9" w:rsidP="00772BC9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676A3ED2" w14:textId="77777777" w:rsidR="005E0BCC" w:rsidRDefault="005E0BCC" w:rsidP="00A61874"/>
    <w:p w14:paraId="70BC3AD7" w14:textId="77777777" w:rsidR="00772BC9" w:rsidRDefault="00772BC9" w:rsidP="00772BC9">
      <w:r>
        <w:rPr>
          <w:rFonts w:hint="eastAsia"/>
        </w:rPr>
        <w:t>이렇게 재귀호출을 반복문으로 수정하는 기법이</w:t>
      </w:r>
    </w:p>
    <w:p w14:paraId="18C24ACC" w14:textId="7702F7E1" w:rsidR="00772BC9" w:rsidRDefault="00772BC9" w:rsidP="00A61874">
      <w:r>
        <w:t xml:space="preserve">   </w:t>
      </w:r>
      <w:r w:rsidR="004A7FF9">
        <w:rPr>
          <w:rFonts w:hint="eastAsia"/>
        </w:rPr>
        <w:t>꼬리 재귀 제거 최적화(</w:t>
      </w:r>
      <w:r w:rsidR="004A7FF9">
        <w:t xml:space="preserve">tail recursion elimination optimization) </w:t>
      </w:r>
      <w:r w:rsidR="004A7FF9">
        <w:rPr>
          <w:rFonts w:hint="eastAsia"/>
        </w:rPr>
        <w:t>이다.</w:t>
      </w:r>
    </w:p>
    <w:p w14:paraId="4A8A03E1" w14:textId="0F161F9C" w:rsidR="004A7FF9" w:rsidRDefault="00ED75C9" w:rsidP="00A6187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 기법을 공부하자.</w:t>
      </w:r>
      <w:r>
        <w:t xml:space="preserve"> (</w:t>
      </w:r>
      <w:r>
        <w:rPr>
          <w:rFonts w:hint="eastAsia"/>
        </w:rPr>
        <w:t>구글링</w:t>
      </w:r>
      <w:r>
        <w:t>)</w:t>
      </w:r>
    </w:p>
    <w:p w14:paraId="573FC646" w14:textId="77777777" w:rsidR="00ED75C9" w:rsidRDefault="00ED75C9" w:rsidP="00A61874"/>
    <w:p w14:paraId="3C48BC62" w14:textId="72BDFF27" w:rsidR="003A097B" w:rsidRDefault="003A097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F264D0" w14:textId="1BF1EF4F" w:rsidR="00ED75C9" w:rsidRDefault="003A097B" w:rsidP="003A097B">
      <w:pPr>
        <w:pStyle w:val="Heading2"/>
      </w:pPr>
      <w:r>
        <w:rPr>
          <w:rFonts w:hint="eastAsia"/>
        </w:rPr>
        <w:lastRenderedPageBreak/>
        <w:t>답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A097B" w14:paraId="4A1E28EC" w14:textId="77777777" w:rsidTr="00092BDE">
        <w:tc>
          <w:tcPr>
            <w:tcW w:w="426" w:type="dxa"/>
          </w:tcPr>
          <w:p w14:paraId="34AB29DD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571D2F0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AB5F7E3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1F389DE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6FCF1A7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0CF4BA4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B95A05B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6358B5D" w14:textId="77777777" w:rsidR="003A097B" w:rsidRPr="00185935" w:rsidRDefault="003A097B" w:rsidP="003A097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F30537D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BFFC10B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D9DACA4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4F5142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911F5E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113766E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2B3602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67CC4AA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B9150F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0DC488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DD76EC8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CC1E5A4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593AF80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DC0A32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23F1CD3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A41C3F7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807912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55773E3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705773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7BBA28C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4578A5C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D63B96B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5CD417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E548AC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C5BEDE0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DC1631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F037CD0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3D8236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5D24F0E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02F878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A6E3B48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1E4DD5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40C6EE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C07905F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93A816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4830DAE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2B0AE24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F15846E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786324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24377C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155F629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9D174F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437FF74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F3E1B5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2CAB8317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4AD0E2D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A9A677B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080C7AE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7792A9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E62B3AC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B93B3C3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2C64175C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6E0DDE5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BAD59E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45DF5B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3A8335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6C568FD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6E59A57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002D0A11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5AE7E732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0D9D4BC6" w14:textId="77777777" w:rsidR="003A097B" w:rsidRDefault="003A097B" w:rsidP="003A097B">
            <w:pPr>
              <w:pStyle w:val="a0"/>
            </w:pPr>
            <w:r>
              <w:rPr>
                <w:rFonts w:hint="eastAsia"/>
              </w:rPr>
              <w:lastRenderedPageBreak/>
              <w:t>69</w:t>
            </w:r>
          </w:p>
          <w:p w14:paraId="0895B98D" w14:textId="2238B269" w:rsidR="003A097B" w:rsidRPr="00185935" w:rsidRDefault="003A097B" w:rsidP="003A097B">
            <w:pPr>
              <w:pStyle w:val="a0"/>
            </w:pPr>
          </w:p>
        </w:tc>
        <w:tc>
          <w:tcPr>
            <w:tcW w:w="10631" w:type="dxa"/>
          </w:tcPr>
          <w:p w14:paraId="28B47DC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programmers.c30.e70130;</w:t>
            </w:r>
          </w:p>
          <w:p w14:paraId="2F4969FF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74326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ABE804C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java.util.Collections;</w:t>
            </w:r>
          </w:p>
          <w:p w14:paraId="394CA625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C8EBEAB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Main4 {</w:t>
            </w:r>
          </w:p>
          <w:p w14:paraId="1B358F2C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C257C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6AAE9AD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76849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 {</w:t>
            </w:r>
          </w:p>
          <w:p w14:paraId="28C8887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2721C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846C69F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E3EB5F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D8071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895047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7D89CB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C01431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77BA0D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37293F64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471C1C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B24096B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08A401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C878C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공통수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FCD873C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CA040F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30A5F4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F630F6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C1251C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26B9888D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 {</w:t>
            </w:r>
          </w:p>
          <w:p w14:paraId="36B859D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</w:t>
            </w:r>
          </w:p>
          <w:p w14:paraId="595B9E64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+ 1]) {</w:t>
            </w:r>
          </w:p>
          <w:p w14:paraId="2AD843E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+ 2;</w:t>
            </w:r>
          </w:p>
          <w:p w14:paraId="45B121F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37712460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</w:t>
            </w:r>
          </w:p>
          <w:p w14:paraId="0A8D4554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68A961CF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51A282D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84285B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40CF50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402058A5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+ 1];</w:t>
            </w:r>
          </w:p>
          <w:p w14:paraId="33F582A4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]++;</w:t>
            </w:r>
          </w:p>
          <w:p w14:paraId="6CA1991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ArrayList&lt;Entry&gt;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0E7B7E3F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2A6FDD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 &gt; 0)</w:t>
            </w:r>
          </w:p>
          <w:p w14:paraId="4B6521D5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Entry(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]));</w:t>
            </w:r>
          </w:p>
          <w:p w14:paraId="01CFC47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Collections.sort(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, 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-&gt;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AB0EC2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(Entry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05FCB9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2 &lt;=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1143C8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스타수열찾기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0, </w:t>
            </w:r>
            <w:r>
              <w:rPr>
                <w:rFonts w:cs="굴림체"/>
                <w:color w:val="6A3E3E"/>
                <w:kern w:val="0"/>
                <w:szCs w:val="20"/>
              </w:rPr>
              <w:t>entry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, 0);</w:t>
            </w:r>
          </w:p>
          <w:p w14:paraId="1F621BC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11D0B67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C0"/>
                <w:kern w:val="0"/>
                <w:szCs w:val="20"/>
              </w:rPr>
              <w:t>최대길이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F5329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FA2EDF9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89053DB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3EDCFB4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545E962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261728E6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6188C04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{5,2,3,3,5,3}));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5645D4B0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{0,3,3,0,7,2,0,2,2,0})); </w:t>
            </w:r>
            <w:r>
              <w:rPr>
                <w:rFonts w:cs="굴림체"/>
                <w:color w:val="3F7F5F"/>
                <w:kern w:val="0"/>
                <w:szCs w:val="20"/>
              </w:rPr>
              <w:t>// 8</w:t>
            </w:r>
          </w:p>
          <w:p w14:paraId="4FFD3CCD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126EA5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1}));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7B2B988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2</w:t>
            </w:r>
          </w:p>
          <w:p w14:paraId="5287D5DA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{1, 2, 1, 2})); </w:t>
            </w:r>
            <w:r>
              <w:rPr>
                <w:rFonts w:cs="굴림체"/>
                <w:color w:val="3F7F5F"/>
                <w:kern w:val="0"/>
                <w:szCs w:val="20"/>
              </w:rPr>
              <w:t>// 4</w:t>
            </w:r>
          </w:p>
          <w:p w14:paraId="4023DF7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{0, 1, 1, 2, 1, 2, 1})); </w:t>
            </w:r>
            <w:r>
              <w:rPr>
                <w:rFonts w:cs="굴림체"/>
                <w:color w:val="3F7F5F"/>
                <w:kern w:val="0"/>
                <w:szCs w:val="20"/>
              </w:rPr>
              <w:t>// 6</w:t>
            </w:r>
          </w:p>
          <w:p w14:paraId="3B3FC453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[100000])); </w:t>
            </w:r>
            <w:r>
              <w:rPr>
                <w:rFonts w:cs="굴림체"/>
                <w:color w:val="3F7F5F"/>
                <w:kern w:val="0"/>
                <w:szCs w:val="20"/>
              </w:rPr>
              <w:t>// 0</w:t>
            </w:r>
          </w:p>
          <w:p w14:paraId="185B6891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C72FF0" w14:textId="77777777" w:rsidR="003A097B" w:rsidRDefault="003A097B" w:rsidP="003A097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2FC0A25" w14:textId="77777777" w:rsidR="003A097B" w:rsidRDefault="003A097B" w:rsidP="003A097B">
            <w:pPr>
              <w:pStyle w:val="a0"/>
            </w:pPr>
          </w:p>
        </w:tc>
      </w:tr>
    </w:tbl>
    <w:p w14:paraId="77A7B018" w14:textId="73F0D39E" w:rsidR="003A097B" w:rsidRPr="003A097B" w:rsidRDefault="003A097B" w:rsidP="003A097B"/>
    <w:p w14:paraId="0DD3542C" w14:textId="77777777" w:rsidR="004A7FF9" w:rsidRPr="00772BC9" w:rsidRDefault="004A7FF9" w:rsidP="00A61874"/>
    <w:p w14:paraId="73BEADB1" w14:textId="77777777" w:rsidR="005E0BCC" w:rsidRPr="00A61874" w:rsidRDefault="005E0BCC" w:rsidP="00A61874"/>
    <w:sectPr w:rsidR="005E0BCC" w:rsidRPr="00A61874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DEB7" w14:textId="77777777" w:rsidR="007F5CA1" w:rsidRDefault="007F5CA1" w:rsidP="00B12C18">
      <w:r>
        <w:separator/>
      </w:r>
    </w:p>
  </w:endnote>
  <w:endnote w:type="continuationSeparator" w:id="0">
    <w:p w14:paraId="15AFF97E" w14:textId="77777777" w:rsidR="007F5CA1" w:rsidRDefault="007F5CA1" w:rsidP="00B12C18">
      <w:r>
        <w:continuationSeparator/>
      </w:r>
    </w:p>
  </w:endnote>
  <w:endnote w:type="continuationNotice" w:id="1">
    <w:p w14:paraId="62C91B96" w14:textId="77777777" w:rsidR="007F5CA1" w:rsidRDefault="007F5C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8F27" w14:textId="77777777" w:rsidR="007F5CA1" w:rsidRDefault="007F5CA1" w:rsidP="00B12C18">
      <w:r>
        <w:separator/>
      </w:r>
    </w:p>
  </w:footnote>
  <w:footnote w:type="continuationSeparator" w:id="0">
    <w:p w14:paraId="5A829E66" w14:textId="77777777" w:rsidR="007F5CA1" w:rsidRDefault="007F5CA1" w:rsidP="00B12C18">
      <w:r>
        <w:continuationSeparator/>
      </w:r>
    </w:p>
  </w:footnote>
  <w:footnote w:type="continuationNotice" w:id="1">
    <w:p w14:paraId="053CAD1F" w14:textId="77777777" w:rsidR="007F5CA1" w:rsidRDefault="007F5C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875E0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4576B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204"/>
    <w:rsid w:val="001E34EE"/>
    <w:rsid w:val="001E52F5"/>
    <w:rsid w:val="001F1E39"/>
    <w:rsid w:val="0020772B"/>
    <w:rsid w:val="002161B8"/>
    <w:rsid w:val="002162CC"/>
    <w:rsid w:val="00224B5D"/>
    <w:rsid w:val="00227A1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8504A"/>
    <w:rsid w:val="0029043B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4EB4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A00"/>
    <w:rsid w:val="00390C52"/>
    <w:rsid w:val="0039576C"/>
    <w:rsid w:val="003A097B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7EA1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A7FF9"/>
    <w:rsid w:val="004B78F1"/>
    <w:rsid w:val="004B7EEF"/>
    <w:rsid w:val="004C32F4"/>
    <w:rsid w:val="004C4953"/>
    <w:rsid w:val="004C5012"/>
    <w:rsid w:val="004D08A8"/>
    <w:rsid w:val="004E235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6A68"/>
    <w:rsid w:val="00567EA1"/>
    <w:rsid w:val="005714C7"/>
    <w:rsid w:val="00574501"/>
    <w:rsid w:val="005874F3"/>
    <w:rsid w:val="0059675C"/>
    <w:rsid w:val="005A37A4"/>
    <w:rsid w:val="005A5EC7"/>
    <w:rsid w:val="005C10B2"/>
    <w:rsid w:val="005C3C39"/>
    <w:rsid w:val="005D08A0"/>
    <w:rsid w:val="005D3A15"/>
    <w:rsid w:val="005D79F6"/>
    <w:rsid w:val="005E0BCC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4C47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05C7B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722D6"/>
    <w:rsid w:val="00772BC9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7F5CA1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8E2F88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0F2B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D6E3A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1874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750"/>
    <w:rsid w:val="00AD28FA"/>
    <w:rsid w:val="00AD391E"/>
    <w:rsid w:val="00AD5E39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04C2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5EA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59D1"/>
    <w:rsid w:val="00CC6834"/>
    <w:rsid w:val="00CD09DD"/>
    <w:rsid w:val="00CD799D"/>
    <w:rsid w:val="00CE0775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1CC1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321E"/>
    <w:rsid w:val="00E35E02"/>
    <w:rsid w:val="00E370C0"/>
    <w:rsid w:val="00E37306"/>
    <w:rsid w:val="00E422CC"/>
    <w:rsid w:val="00E50655"/>
    <w:rsid w:val="00E5685F"/>
    <w:rsid w:val="00E57A8E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75C9"/>
    <w:rsid w:val="00EE047E"/>
    <w:rsid w:val="00EF137D"/>
    <w:rsid w:val="00EF26B2"/>
    <w:rsid w:val="00EF37B7"/>
    <w:rsid w:val="00F01150"/>
    <w:rsid w:val="00F12F8A"/>
    <w:rsid w:val="00F162A3"/>
    <w:rsid w:val="00F16DD6"/>
    <w:rsid w:val="00F17127"/>
    <w:rsid w:val="00F20D0F"/>
    <w:rsid w:val="00F236C2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4F29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F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8F1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8F1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8F1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B78F1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B78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B78F1"/>
  </w:style>
  <w:style w:type="character" w:customStyle="1" w:styleId="Heading1Char">
    <w:name w:val="Heading 1 Char"/>
    <w:basedOn w:val="DefaultParagraphFont"/>
    <w:link w:val="Heading1"/>
    <w:uiPriority w:val="9"/>
    <w:rsid w:val="004B78F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8F1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8F1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4B78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4B78F1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4B78F1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4B7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4B78F1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4B78F1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4B78F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8F1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4B78F1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4B78F1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4B78F1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B78F1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4B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8F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78F1"/>
  </w:style>
  <w:style w:type="character" w:customStyle="1" w:styleId="DateChar">
    <w:name w:val="Date Char"/>
    <w:basedOn w:val="DefaultParagraphFont"/>
    <w:link w:val="Date"/>
    <w:uiPriority w:val="99"/>
    <w:semiHidden/>
    <w:rsid w:val="004B78F1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B78F1"/>
  </w:style>
  <w:style w:type="paragraph" w:styleId="TOC2">
    <w:name w:val="toc 2"/>
    <w:basedOn w:val="Normal"/>
    <w:next w:val="Normal"/>
    <w:autoRedefine/>
    <w:uiPriority w:val="39"/>
    <w:unhideWhenUsed/>
    <w:rsid w:val="004B78F1"/>
    <w:pPr>
      <w:ind w:leftChars="200" w:left="425"/>
    </w:pPr>
  </w:style>
  <w:style w:type="character" w:customStyle="1" w:styleId="ng-binding">
    <w:name w:val="ng-binding"/>
    <w:basedOn w:val="DefaultParagraphFont"/>
    <w:rsid w:val="004B78F1"/>
  </w:style>
  <w:style w:type="paragraph" w:styleId="NormalWeb">
    <w:name w:val="Normal (Web)"/>
    <w:basedOn w:val="Normal"/>
    <w:uiPriority w:val="99"/>
    <w:unhideWhenUsed/>
    <w:rsid w:val="004B78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4B78F1"/>
  </w:style>
  <w:style w:type="paragraph" w:customStyle="1" w:styleId="a1">
    <w:name w:val="코드표"/>
    <w:basedOn w:val="Normal"/>
    <w:link w:val="Char1"/>
    <w:qFormat/>
    <w:rsid w:val="004B78F1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B78F1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B78F1"/>
  </w:style>
  <w:style w:type="character" w:customStyle="1" w:styleId="im">
    <w:name w:val="im"/>
    <w:basedOn w:val="DefaultParagraphFont"/>
    <w:rsid w:val="004B78F1"/>
  </w:style>
  <w:style w:type="paragraph" w:customStyle="1" w:styleId="a2">
    <w:name w:val="바탕글"/>
    <w:basedOn w:val="Normal"/>
    <w:rsid w:val="004B78F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4B78F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4B78F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4B78F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4B78F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4B78F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4B78F1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4B78F1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CC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701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1244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551</cp:revision>
  <dcterms:created xsi:type="dcterms:W3CDTF">2016-08-29T22:19:00Z</dcterms:created>
  <dcterms:modified xsi:type="dcterms:W3CDTF">2022-01-13T09:39:00Z</dcterms:modified>
</cp:coreProperties>
</file>