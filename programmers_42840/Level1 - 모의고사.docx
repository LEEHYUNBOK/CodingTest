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739A" w14:textId="77777777" w:rsidR="00623BD1" w:rsidRDefault="00623BD1" w:rsidP="00563368"/>
    <w:p w14:paraId="1992FF19" w14:textId="5C811B8D" w:rsidR="00563368" w:rsidRDefault="00563368" w:rsidP="00563368">
      <w:hyperlink r:id="rId8" w:history="1">
        <w:r w:rsidRPr="00563368">
          <w:rPr>
            <w:rStyle w:val="Hyperlink"/>
          </w:rPr>
          <w:t>https://programmers.co.kr/learn/courses/30/lessons/42840</w:t>
        </w:r>
      </w:hyperlink>
    </w:p>
    <w:p w14:paraId="007983D7" w14:textId="77777777" w:rsidR="00563368" w:rsidRDefault="00563368" w:rsidP="00563368"/>
    <w:p w14:paraId="19FF0D97" w14:textId="77777777" w:rsidR="00563368" w:rsidRDefault="00563368" w:rsidP="00563368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563368" w14:paraId="1A7BDA78" w14:textId="77777777" w:rsidTr="00092BDE">
        <w:tc>
          <w:tcPr>
            <w:tcW w:w="426" w:type="dxa"/>
          </w:tcPr>
          <w:p w14:paraId="6D39DBE6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FB5F885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30BEACB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B3B5DD6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F8BD0C2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1D4592E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A6DDDC0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3E0F6C0" w14:textId="77777777" w:rsidR="00563368" w:rsidRPr="00185935" w:rsidRDefault="00563368" w:rsidP="003450D4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671917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63A4C37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458AB10C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4B6F5BE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9FE78CE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26D3734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2EB7A7D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2EC6FAE2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293720A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D8ABD7B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E93D4FA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85E44A0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37B84BE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4A045F6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3A8DF82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09362DB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1444339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2D3CF7A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2CB5934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E2A1094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ECB052A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D91D86D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F28A1F8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74DA6ECC" w14:textId="77777777" w:rsidR="00563368" w:rsidRDefault="00563368" w:rsidP="003450D4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F9A54CF" w14:textId="2C3734D2" w:rsidR="00563368" w:rsidRPr="00185935" w:rsidRDefault="00563368" w:rsidP="003450D4">
            <w:pPr>
              <w:pStyle w:val="a0"/>
            </w:pPr>
          </w:p>
        </w:tc>
        <w:tc>
          <w:tcPr>
            <w:tcW w:w="10631" w:type="dxa"/>
          </w:tcPr>
          <w:p w14:paraId="4C8642ED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programmers.c30.e42840;</w:t>
            </w:r>
          </w:p>
          <w:p w14:paraId="55C24C9F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025764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java.util.ArrayList;</w:t>
            </w:r>
          </w:p>
          <w:p w14:paraId="66DF52D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java.util.Arrays;</w:t>
            </w:r>
          </w:p>
          <w:p w14:paraId="207924AC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280A0EA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Main1 {</w:t>
            </w:r>
          </w:p>
          <w:p w14:paraId="7BAA2751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9B3475C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7DC574DA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answers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B20C6A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패턴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{{1,2,3,4,5}, {2,1,2,3,2,4,2,5}, {3,3,1,1,2,2,4,4,5,5}};</w:t>
            </w:r>
          </w:p>
          <w:p w14:paraId="5370FD0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[3];</w:t>
            </w:r>
          </w:p>
          <w:p w14:paraId="30A70C7F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139724A7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865DD35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answers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6E3F91E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answers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패턴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%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패턴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])</w:t>
            </w:r>
          </w:p>
          <w:p w14:paraId="52D8DCF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++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64A12314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&gt;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14CB9713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616F8174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ArrayList&lt;Integer&gt;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ArrayList&lt;&gt;();</w:t>
            </w:r>
          </w:p>
          <w:p w14:paraId="0DC618E8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3B646FD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+ 1);</w:t>
            </w:r>
          </w:p>
          <w:p w14:paraId="02CE0F10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.stream().mapToInt(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).toArray();</w:t>
            </w:r>
          </w:p>
          <w:p w14:paraId="3624804D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315AD940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54D3D7A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F3C20E5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0C6FE8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2D1E8AE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{1,2,3,4,5})));</w:t>
            </w:r>
          </w:p>
          <w:p w14:paraId="07C2C8C9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.println(Arrays.toString(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{1,3,2,4,2})));</w:t>
            </w:r>
          </w:p>
          <w:p w14:paraId="569D81D6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38ADF22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9F06E0" w14:textId="77777777" w:rsidR="003450D4" w:rsidRDefault="003450D4" w:rsidP="003450D4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EB46B0E" w14:textId="77777777" w:rsidR="00563368" w:rsidRDefault="00563368" w:rsidP="003450D4">
            <w:pPr>
              <w:pStyle w:val="a0"/>
            </w:pPr>
          </w:p>
        </w:tc>
      </w:tr>
    </w:tbl>
    <w:p w14:paraId="1EDC8092" w14:textId="77777777" w:rsidR="00563368" w:rsidRDefault="00563368" w:rsidP="005633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337" w14:paraId="3BA0A937" w14:textId="77777777" w:rsidTr="00A74337">
        <w:tc>
          <w:tcPr>
            <w:tcW w:w="10456" w:type="dxa"/>
          </w:tcPr>
          <w:p w14:paraId="39BEDEF6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6A7C4CDF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[]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answers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D9DE81F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패턴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{{1,2,3,4,5}, {2,1,2,3,2,4,2,5}, {3,3,1,1,2,2,4,4,5,5}};</w:t>
            </w:r>
          </w:p>
          <w:p w14:paraId="6DDEB052" w14:textId="61D0A241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[3];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>//</w:t>
            </w:r>
            <w:r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 3</w:t>
            </w:r>
            <w:r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명 학생의 점수</w:t>
            </w:r>
          </w:p>
          <w:p w14:paraId="131F296F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2D8553AD" w14:textId="4F839A0B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// 3 </w:t>
            </w:r>
            <w:r w:rsidRPr="003450D4"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명의 학생 각각에 대해서</w:t>
            </w:r>
          </w:p>
          <w:p w14:paraId="6EE7F135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answers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31D6488" w14:textId="1A4B835C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answers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패턴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%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패턴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])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>//</w:t>
            </w:r>
            <w:r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정답이면</w:t>
            </w:r>
          </w:p>
          <w:p w14:paraId="29A68D00" w14:textId="7E257155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     </w:t>
            </w:r>
            <w:r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>//</w:t>
            </w:r>
            <w:r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점수+</w:t>
            </w:r>
            <w:r>
              <w:rPr>
                <w:rFonts w:cs="굴림체"/>
                <w:color w:val="385623" w:themeColor="accent6" w:themeShade="80"/>
                <w:kern w:val="0"/>
                <w:szCs w:val="20"/>
              </w:rPr>
              <w:t>+</w:t>
            </w:r>
          </w:p>
          <w:p w14:paraId="757BF96F" w14:textId="2D8619D8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&gt;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s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>//</w:t>
            </w:r>
            <w:r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최대점수 찾기</w:t>
            </w:r>
          </w:p>
          <w:p w14:paraId="301D1F9F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852D9D2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 w:rsidRPr="003450D4">
              <w:rPr>
                <w:rFonts w:cs="굴림체"/>
                <w:color w:val="000000"/>
                <w:kern w:val="0"/>
                <w:szCs w:val="20"/>
              </w:rPr>
              <w:t>ArrayList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&lt;Integer&gt;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Pr="003450D4">
              <w:rPr>
                <w:rFonts w:cs="굴림체"/>
                <w:color w:val="000000"/>
                <w:kern w:val="0"/>
                <w:szCs w:val="20"/>
              </w:rPr>
              <w:t>ArrayList</w:t>
            </w:r>
            <w:r>
              <w:rPr>
                <w:rFonts w:cs="굴림체"/>
                <w:color w:val="000000"/>
                <w:kern w:val="0"/>
                <w:szCs w:val="20"/>
              </w:rPr>
              <w:t>&lt;&gt;();</w:t>
            </w:r>
          </w:p>
          <w:p w14:paraId="4D7B3CEF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3;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0BDD6908" w14:textId="7145F953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점수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==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최대점수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.add(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+ 1);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330FB3">
              <w:rPr>
                <w:rFonts w:cs="굴림체"/>
                <w:color w:val="000000"/>
                <w:kern w:val="0"/>
                <w:szCs w:val="20"/>
              </w:rPr>
              <w:t xml:space="preserve">   </w:t>
            </w:r>
            <w:r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>//</w:t>
            </w:r>
            <w:r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최대점수 학생 번호 추가</w:t>
            </w:r>
          </w:p>
          <w:p w14:paraId="481300F7" w14:textId="5FBD2CA8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list</w:t>
            </w:r>
            <w:r>
              <w:rPr>
                <w:rFonts w:cs="굴림체"/>
                <w:color w:val="000000"/>
                <w:kern w:val="0"/>
                <w:szCs w:val="20"/>
              </w:rPr>
              <w:t>.stream().mapToInt(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-&gt;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).toArray();</w:t>
            </w:r>
            <w:r w:rsidR="00960D16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960D16" w:rsidRPr="003450D4">
              <w:rPr>
                <w:rFonts w:cs="굴림체"/>
                <w:color w:val="385623" w:themeColor="accent6" w:themeShade="80"/>
                <w:kern w:val="0"/>
                <w:szCs w:val="20"/>
              </w:rPr>
              <w:t>//</w:t>
            </w:r>
            <w:r w:rsidR="00960D16"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 ArrayList&lt;Integer&gt;</w:t>
            </w:r>
            <w:r w:rsidR="00960D16"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 xml:space="preserve">에서 </w:t>
            </w:r>
            <w:r w:rsidR="00960D16">
              <w:rPr>
                <w:rFonts w:cs="굴림체"/>
                <w:color w:val="385623" w:themeColor="accent6" w:themeShade="80"/>
                <w:kern w:val="0"/>
                <w:szCs w:val="20"/>
              </w:rPr>
              <w:t xml:space="preserve">int[] </w:t>
            </w:r>
            <w:r w:rsidR="00330FB3">
              <w:rPr>
                <w:rFonts w:cs="굴림체" w:hint="eastAsia"/>
                <w:color w:val="385623" w:themeColor="accent6" w:themeShade="80"/>
                <w:kern w:val="0"/>
                <w:szCs w:val="20"/>
              </w:rPr>
              <w:t>생성하여 리턴</w:t>
            </w:r>
          </w:p>
          <w:p w14:paraId="1C18F241" w14:textId="77777777" w:rsidR="003450D4" w:rsidRDefault="003450D4" w:rsidP="003450D4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487DFC8" w14:textId="04125805" w:rsidR="00A74337" w:rsidRDefault="003450D4" w:rsidP="003450D4">
            <w:pPr>
              <w:rPr>
                <w:rFonts w:hint="eastAsia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2D332249" w14:textId="77777777" w:rsidR="00A74337" w:rsidRDefault="00A74337" w:rsidP="00563368">
      <w:pPr>
        <w:rPr>
          <w:rFonts w:hint="eastAsia"/>
        </w:rPr>
      </w:pPr>
    </w:p>
    <w:p w14:paraId="3C1107FE" w14:textId="77777777" w:rsidR="00563368" w:rsidRPr="00563368" w:rsidRDefault="00563368" w:rsidP="00563368">
      <w:pPr>
        <w:rPr>
          <w:rFonts w:hint="eastAsia"/>
        </w:rPr>
      </w:pPr>
    </w:p>
    <w:sectPr w:rsidR="00563368" w:rsidRPr="00563368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30FB3"/>
    <w:rsid w:val="003450D4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3368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0D16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4337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368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368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368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68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63368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5633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63368"/>
  </w:style>
  <w:style w:type="character" w:customStyle="1" w:styleId="Heading1Char">
    <w:name w:val="Heading 1 Char"/>
    <w:basedOn w:val="DefaultParagraphFont"/>
    <w:link w:val="Heading1"/>
    <w:uiPriority w:val="9"/>
    <w:rsid w:val="00563368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3368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3368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5633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563368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563368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563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563368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56336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56336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6336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563368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563368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563368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563368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56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368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3368"/>
  </w:style>
  <w:style w:type="character" w:customStyle="1" w:styleId="DateChar">
    <w:name w:val="Date Char"/>
    <w:basedOn w:val="DefaultParagraphFont"/>
    <w:link w:val="Date"/>
    <w:uiPriority w:val="99"/>
    <w:semiHidden/>
    <w:rsid w:val="00563368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563368"/>
  </w:style>
  <w:style w:type="paragraph" w:styleId="TOC2">
    <w:name w:val="toc 2"/>
    <w:basedOn w:val="Normal"/>
    <w:next w:val="Normal"/>
    <w:autoRedefine/>
    <w:uiPriority w:val="39"/>
    <w:unhideWhenUsed/>
    <w:rsid w:val="00563368"/>
    <w:pPr>
      <w:ind w:leftChars="200" w:left="425"/>
    </w:pPr>
  </w:style>
  <w:style w:type="character" w:customStyle="1" w:styleId="ng-binding">
    <w:name w:val="ng-binding"/>
    <w:basedOn w:val="DefaultParagraphFont"/>
    <w:rsid w:val="00563368"/>
  </w:style>
  <w:style w:type="paragraph" w:styleId="NormalWeb">
    <w:name w:val="Normal (Web)"/>
    <w:basedOn w:val="Normal"/>
    <w:uiPriority w:val="99"/>
    <w:unhideWhenUsed/>
    <w:rsid w:val="0056336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563368"/>
  </w:style>
  <w:style w:type="paragraph" w:customStyle="1" w:styleId="a1">
    <w:name w:val="코드표"/>
    <w:basedOn w:val="Normal"/>
    <w:link w:val="Char1"/>
    <w:qFormat/>
    <w:rsid w:val="0056336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56336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563368"/>
  </w:style>
  <w:style w:type="character" w:customStyle="1" w:styleId="im">
    <w:name w:val="im"/>
    <w:basedOn w:val="DefaultParagraphFont"/>
    <w:rsid w:val="00563368"/>
  </w:style>
  <w:style w:type="paragraph" w:customStyle="1" w:styleId="a2">
    <w:name w:val="바탕글"/>
    <w:basedOn w:val="Normal"/>
    <w:rsid w:val="0056336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563368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56336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56336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56336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56336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56336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56336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563368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563368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563368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563368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563368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563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1149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516</cp:revision>
  <dcterms:created xsi:type="dcterms:W3CDTF">2016-08-29T22:19:00Z</dcterms:created>
  <dcterms:modified xsi:type="dcterms:W3CDTF">2022-01-11T07:59:00Z</dcterms:modified>
</cp:coreProperties>
</file>