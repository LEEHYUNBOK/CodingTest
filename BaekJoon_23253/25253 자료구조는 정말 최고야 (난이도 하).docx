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739A" w14:textId="3C9D73FD" w:rsidR="00623BD1" w:rsidRDefault="001247DF" w:rsidP="001247DF">
      <w:hyperlink r:id="rId8" w:history="1">
        <w:r w:rsidRPr="001247DF">
          <w:rPr>
            <w:rStyle w:val="Hyperlink"/>
          </w:rPr>
          <w:t>https://www.acmicpc.net/problem/23253</w:t>
        </w:r>
      </w:hyperlink>
    </w:p>
    <w:p w14:paraId="28325800" w14:textId="77777777" w:rsidR="001247DF" w:rsidRDefault="001247DF" w:rsidP="001247DF"/>
    <w:p w14:paraId="2434A3D0" w14:textId="096C12BA" w:rsidR="00EA3561" w:rsidRDefault="00EA3561" w:rsidP="001247DF">
      <w:r w:rsidRPr="00EA3561">
        <w:drawing>
          <wp:inline distT="0" distB="0" distL="0" distR="0" wp14:anchorId="12171F99" wp14:editId="6E158DF4">
            <wp:extent cx="1945326" cy="723418"/>
            <wp:effectExtent l="0" t="0" r="0" b="635"/>
            <wp:docPr id="1" name="Picture 1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546" cy="7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881A" w14:textId="6373BCF8" w:rsidR="00EA3561" w:rsidRDefault="00EA3561" w:rsidP="001247DF">
      <w:r>
        <w:rPr>
          <w:rFonts w:hint="eastAsia"/>
        </w:rPr>
        <w:t xml:space="preserve">이 경우가 </w:t>
      </w:r>
      <w:r>
        <w:t xml:space="preserve">No </w:t>
      </w:r>
      <w:r>
        <w:rPr>
          <w:rFonts w:hint="eastAsia"/>
        </w:rPr>
        <w:t>인 이유는, 3</w:t>
      </w:r>
      <w:r>
        <w:t xml:space="preserve"> </w:t>
      </w:r>
      <w:r>
        <w:rPr>
          <w:rFonts w:hint="eastAsia"/>
        </w:rPr>
        <w:t xml:space="preserve">위에 </w:t>
      </w:r>
      <w:r>
        <w:t>5</w:t>
      </w:r>
      <w:r>
        <w:rPr>
          <w:rFonts w:hint="eastAsia"/>
        </w:rPr>
        <w:t>가 있기 때문이다.</w:t>
      </w:r>
    </w:p>
    <w:p w14:paraId="388EA66C" w14:textId="7821E791" w:rsidR="00EA3561" w:rsidRPr="00EA3561" w:rsidRDefault="00EA3561" w:rsidP="001247DF">
      <w:pPr>
        <w:rPr>
          <w:rFonts w:hint="eastAsia"/>
        </w:rPr>
      </w:pPr>
      <w:r>
        <w:rPr>
          <w:rFonts w:hint="eastAsia"/>
        </w:rPr>
        <w:t xml:space="preserve">즉 </w:t>
      </w:r>
      <w:r w:rsidR="00F73EA3">
        <w:rPr>
          <w:rFonts w:hint="eastAsia"/>
        </w:rPr>
        <w:t>스택에</w:t>
      </w:r>
      <w:r w:rsidR="00C81FC2">
        <w:rPr>
          <w:rFonts w:hint="eastAsia"/>
        </w:rPr>
        <w:t>서 위의 수가 아래의 수보다 작아야 한다.</w:t>
      </w:r>
    </w:p>
    <w:p w14:paraId="38734374" w14:textId="77777777" w:rsidR="001247DF" w:rsidRDefault="001247DF" w:rsidP="001247DF"/>
    <w:p w14:paraId="571D98ED" w14:textId="3A4F3E68" w:rsidR="001247DF" w:rsidRDefault="001247DF" w:rsidP="001247DF">
      <w:r>
        <w:rPr>
          <w:rFonts w:hint="eastAsia"/>
        </w:rPr>
        <w:t xml:space="preserve">교과서 번호는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까지의 정수가 한 번씩만 등장한다고 한다.</w:t>
      </w:r>
    </w:p>
    <w:p w14:paraId="50F36186" w14:textId="712AAAB9" w:rsidR="00C81FC2" w:rsidRDefault="00C81FC2" w:rsidP="001247DF">
      <w:r>
        <w:rPr>
          <w:rFonts w:hint="eastAsia"/>
        </w:rPr>
        <w:t>따라서 같은 수가 여러 개 들어있는지,</w:t>
      </w:r>
      <w:r>
        <w:t xml:space="preserve"> </w:t>
      </w:r>
      <w:r>
        <w:rPr>
          <w:rFonts w:hint="eastAsia"/>
        </w:rPr>
        <w:t>빠진 수는 없는지 검사할 필요 없다.</w:t>
      </w:r>
    </w:p>
    <w:p w14:paraId="33178BA3" w14:textId="77777777" w:rsidR="00C81FC2" w:rsidRDefault="00C81FC2" w:rsidP="001247DF"/>
    <w:p w14:paraId="351A0DC8" w14:textId="79E56F75" w:rsidR="00C76877" w:rsidRDefault="00C76877" w:rsidP="00C76877">
      <w:r>
        <w:rPr>
          <w:rFonts w:hint="eastAsia"/>
        </w:rPr>
        <w:t>스택에서 위의 수가 아래의 수보다 작</w:t>
      </w:r>
      <w:r>
        <w:rPr>
          <w:rFonts w:hint="eastAsia"/>
        </w:rPr>
        <w:t>은지만 검사하면 된다.</w:t>
      </w:r>
    </w:p>
    <w:p w14:paraId="762A6DA5" w14:textId="77777777" w:rsidR="00636E4F" w:rsidRDefault="00636E4F" w:rsidP="00C76877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36E4F" w14:paraId="30A8FCD1" w14:textId="77777777" w:rsidTr="00092BDE">
        <w:tc>
          <w:tcPr>
            <w:tcW w:w="426" w:type="dxa"/>
          </w:tcPr>
          <w:p w14:paraId="1090B12D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9E9D2D5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A49F3CB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21A9859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15373DD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9909D7B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BF65A5D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4F58417" w14:textId="77777777" w:rsidR="00636E4F" w:rsidRPr="00185935" w:rsidRDefault="00636E4F" w:rsidP="00A232D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9D94C30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04C7B25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11D0CA3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27AAD04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74C708F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A86EC52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52505D7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85DF335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747F386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E562928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A75B655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0E08357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01B7DBE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9B3B365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DF60D92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37378C0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FEC2801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1C7886D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EC9A42D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8AC1F5F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E3C7539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069F342" w14:textId="77777777" w:rsidR="00636E4F" w:rsidRDefault="00636E4F" w:rsidP="00A232D0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8952970" w14:textId="739D768E" w:rsidR="00636E4F" w:rsidRPr="00185935" w:rsidRDefault="00636E4F" w:rsidP="00A232D0">
            <w:pPr>
              <w:pStyle w:val="a0"/>
            </w:pPr>
          </w:p>
        </w:tc>
        <w:tc>
          <w:tcPr>
            <w:tcW w:w="10631" w:type="dxa"/>
          </w:tcPr>
          <w:p w14:paraId="7D7F013C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baekjoon.p23.p23253;</w:t>
            </w:r>
          </w:p>
          <w:p w14:paraId="0C5F5C34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60DEAE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java.io.BufferedReader;</w:t>
            </w:r>
          </w:p>
          <w:p w14:paraId="3C4B7DFF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java.io.IOException;</w:t>
            </w:r>
          </w:p>
          <w:p w14:paraId="372D6FBC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java.io.InputStreamReader;</w:t>
            </w:r>
          </w:p>
          <w:p w14:paraId="65245FCD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java.util.StringTokenizer;</w:t>
            </w:r>
          </w:p>
          <w:p w14:paraId="3F7C39E1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BC530A0" w14:textId="7ADA18BF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 {</w:t>
            </w:r>
          </w:p>
          <w:p w14:paraId="76E73354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A9091D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NumberFormatException, IOException {</w:t>
            </w:r>
          </w:p>
          <w:p w14:paraId="55CF7114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BufferedReader </w:t>
            </w:r>
            <w:r>
              <w:rPr>
                <w:rFonts w:cs="굴림체"/>
                <w:color w:val="6A3E3E"/>
                <w:kern w:val="0"/>
                <w:szCs w:val="20"/>
              </w:rPr>
              <w:t>reader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BufferedReader(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InputStreamReader(System.</w:t>
            </w:r>
            <w:r>
              <w:rPr>
                <w:rFonts w:cs="굴림체"/>
                <w:color w:val="0000C0"/>
                <w:kern w:val="0"/>
                <w:szCs w:val="20"/>
              </w:rPr>
              <w:t>in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231FA6A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StringTokenizer </w:t>
            </w:r>
            <w:r>
              <w:rPr>
                <w:rFonts w:cs="굴림체"/>
                <w:color w:val="6A3E3E"/>
                <w:kern w:val="0"/>
                <w:szCs w:val="20"/>
              </w:rPr>
              <w:t>tokenizer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StringTokenizer(</w:t>
            </w:r>
            <w:r>
              <w:rPr>
                <w:rFonts w:cs="굴림체"/>
                <w:color w:val="6A3E3E"/>
                <w:kern w:val="0"/>
                <w:szCs w:val="20"/>
              </w:rPr>
              <w:t>reader</w:t>
            </w:r>
            <w:r>
              <w:rPr>
                <w:rFonts w:cs="굴림체"/>
                <w:color w:val="000000"/>
                <w:kern w:val="0"/>
                <w:szCs w:val="20"/>
              </w:rPr>
              <w:t>.readLine());</w:t>
            </w:r>
          </w:p>
          <w:p w14:paraId="2260686F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  <w:u w:val="single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Integer.parseInt(</w:t>
            </w:r>
            <w:r>
              <w:rPr>
                <w:rFonts w:cs="굴림체"/>
                <w:color w:val="6A3E3E"/>
                <w:kern w:val="0"/>
                <w:szCs w:val="20"/>
              </w:rPr>
              <w:t>tokenizer</w:t>
            </w:r>
            <w:r>
              <w:rPr>
                <w:rFonts w:cs="굴림체"/>
                <w:color w:val="000000"/>
                <w:kern w:val="0"/>
                <w:szCs w:val="20"/>
              </w:rPr>
              <w:t>.nextToken());</w:t>
            </w:r>
          </w:p>
          <w:p w14:paraId="67933F71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Integer.parseInt(</w:t>
            </w:r>
            <w:r>
              <w:rPr>
                <w:rFonts w:cs="굴림체"/>
                <w:color w:val="6A3E3E"/>
                <w:kern w:val="0"/>
                <w:szCs w:val="20"/>
              </w:rPr>
              <w:t>tokenizer</w:t>
            </w:r>
            <w:r>
              <w:rPr>
                <w:rFonts w:cs="굴림체"/>
                <w:color w:val="000000"/>
                <w:kern w:val="0"/>
                <w:szCs w:val="20"/>
              </w:rPr>
              <w:t>.nextToken());</w:t>
            </w:r>
          </w:p>
          <w:p w14:paraId="16F5B914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M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m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BCA04BC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Integer.parseInt(</w:t>
            </w:r>
            <w:r>
              <w:rPr>
                <w:rFonts w:cs="굴림체"/>
                <w:color w:val="6A3E3E"/>
                <w:kern w:val="0"/>
                <w:szCs w:val="20"/>
              </w:rPr>
              <w:t>reader</w:t>
            </w:r>
            <w:r>
              <w:rPr>
                <w:rFonts w:cs="굴림체"/>
                <w:color w:val="000000"/>
                <w:kern w:val="0"/>
                <w:szCs w:val="20"/>
              </w:rPr>
              <w:t>.readLine());</w:t>
            </w:r>
          </w:p>
          <w:p w14:paraId="4024A3A6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prev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cs="굴림체"/>
                <w:color w:val="0000C0"/>
                <w:kern w:val="0"/>
                <w:szCs w:val="20"/>
              </w:rPr>
              <w:t>MAX_VALUE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8A6DAD0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tokenizer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StringTokenizer(</w:t>
            </w:r>
            <w:r>
              <w:rPr>
                <w:rFonts w:cs="굴림체"/>
                <w:color w:val="6A3E3E"/>
                <w:kern w:val="0"/>
                <w:szCs w:val="20"/>
              </w:rPr>
              <w:t>reader</w:t>
            </w:r>
            <w:r>
              <w:rPr>
                <w:rFonts w:cs="굴림체"/>
                <w:color w:val="000000"/>
                <w:kern w:val="0"/>
                <w:szCs w:val="20"/>
              </w:rPr>
              <w:t>.readLine());</w:t>
            </w:r>
          </w:p>
          <w:p w14:paraId="142550A8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693F081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Integer.parseInt(</w:t>
            </w:r>
            <w:r>
              <w:rPr>
                <w:rFonts w:cs="굴림체"/>
                <w:color w:val="6A3E3E"/>
                <w:kern w:val="0"/>
                <w:szCs w:val="20"/>
              </w:rPr>
              <w:t>tokenizer</w:t>
            </w:r>
            <w:r>
              <w:rPr>
                <w:rFonts w:cs="굴림체"/>
                <w:color w:val="000000"/>
                <w:kern w:val="0"/>
                <w:szCs w:val="20"/>
              </w:rPr>
              <w:t>.nextToken());</w:t>
            </w:r>
          </w:p>
          <w:p w14:paraId="247E7CE7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cs="굴림체"/>
                <w:color w:val="6A3E3E"/>
                <w:kern w:val="0"/>
                <w:szCs w:val="20"/>
              </w:rPr>
              <w:t>prev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38A5D19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"No"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E223DE2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ACCA9C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49E5B5C3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prev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C7AD3AF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F178BE2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255E367E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"Yes"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A5D4E00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88621C0" w14:textId="77777777" w:rsidR="00A232D0" w:rsidRDefault="00A232D0" w:rsidP="00A232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D63971D" w14:textId="77777777" w:rsidR="00636E4F" w:rsidRDefault="00636E4F" w:rsidP="00A232D0">
            <w:pPr>
              <w:pStyle w:val="a0"/>
            </w:pPr>
          </w:p>
        </w:tc>
      </w:tr>
    </w:tbl>
    <w:p w14:paraId="7F4DD70C" w14:textId="77777777" w:rsidR="00636E4F" w:rsidRDefault="00636E4F" w:rsidP="00C76877">
      <w:pPr>
        <w:rPr>
          <w:rFonts w:hint="eastAsia"/>
        </w:rPr>
      </w:pPr>
    </w:p>
    <w:p w14:paraId="30CBE118" w14:textId="397E8842" w:rsidR="00C76877" w:rsidRPr="00EA3561" w:rsidRDefault="00C76877" w:rsidP="00C76877">
      <w:pPr>
        <w:rPr>
          <w:rFonts w:hint="eastAsia"/>
        </w:rPr>
      </w:pPr>
    </w:p>
    <w:p w14:paraId="07C89573" w14:textId="77777777" w:rsidR="00C76877" w:rsidRPr="00C76877" w:rsidRDefault="00C76877" w:rsidP="001247DF">
      <w:pPr>
        <w:rPr>
          <w:rFonts w:hint="eastAsia"/>
        </w:rPr>
      </w:pPr>
    </w:p>
    <w:p w14:paraId="37135064" w14:textId="77777777" w:rsidR="001247DF" w:rsidRDefault="001247DF" w:rsidP="001247DF">
      <w:pPr>
        <w:rPr>
          <w:rFonts w:hint="eastAsia"/>
        </w:rPr>
      </w:pPr>
    </w:p>
    <w:p w14:paraId="751901F1" w14:textId="77777777" w:rsidR="001247DF" w:rsidRPr="001247DF" w:rsidRDefault="001247DF" w:rsidP="001247DF"/>
    <w:sectPr w:rsidR="001247DF" w:rsidRPr="001247DF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47DF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36E4F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32D0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6877"/>
    <w:rsid w:val="00C77795"/>
    <w:rsid w:val="00C817F1"/>
    <w:rsid w:val="00C81961"/>
    <w:rsid w:val="00C81FC2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3561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3EA3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7DF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7DF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7DF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7DF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247DF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1247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247DF"/>
  </w:style>
  <w:style w:type="character" w:customStyle="1" w:styleId="Heading1Char">
    <w:name w:val="Heading 1 Char"/>
    <w:basedOn w:val="DefaultParagraphFont"/>
    <w:link w:val="Heading1"/>
    <w:uiPriority w:val="9"/>
    <w:rsid w:val="001247DF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7DF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47DF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1247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1247DF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1247DF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1247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1247DF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1247DF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247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47DF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247DF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1247DF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247DF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247DF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24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47D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47DF"/>
  </w:style>
  <w:style w:type="character" w:customStyle="1" w:styleId="DateChar">
    <w:name w:val="Date Char"/>
    <w:basedOn w:val="DefaultParagraphFont"/>
    <w:link w:val="Date"/>
    <w:uiPriority w:val="99"/>
    <w:semiHidden/>
    <w:rsid w:val="001247DF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247DF"/>
  </w:style>
  <w:style w:type="paragraph" w:styleId="TOC2">
    <w:name w:val="toc 2"/>
    <w:basedOn w:val="Normal"/>
    <w:next w:val="Normal"/>
    <w:autoRedefine/>
    <w:uiPriority w:val="39"/>
    <w:unhideWhenUsed/>
    <w:rsid w:val="001247DF"/>
    <w:pPr>
      <w:ind w:leftChars="200" w:left="425"/>
    </w:pPr>
  </w:style>
  <w:style w:type="character" w:customStyle="1" w:styleId="ng-binding">
    <w:name w:val="ng-binding"/>
    <w:basedOn w:val="DefaultParagraphFont"/>
    <w:rsid w:val="001247DF"/>
  </w:style>
  <w:style w:type="paragraph" w:styleId="NormalWeb">
    <w:name w:val="Normal (Web)"/>
    <w:basedOn w:val="Normal"/>
    <w:uiPriority w:val="99"/>
    <w:unhideWhenUsed/>
    <w:rsid w:val="001247D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247DF"/>
  </w:style>
  <w:style w:type="paragraph" w:customStyle="1" w:styleId="a1">
    <w:name w:val="코드표"/>
    <w:basedOn w:val="Normal"/>
    <w:link w:val="Char1"/>
    <w:qFormat/>
    <w:rsid w:val="001247DF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1247DF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1247DF"/>
  </w:style>
  <w:style w:type="character" w:customStyle="1" w:styleId="im">
    <w:name w:val="im"/>
    <w:basedOn w:val="DefaultParagraphFont"/>
    <w:rsid w:val="001247DF"/>
  </w:style>
  <w:style w:type="paragraph" w:customStyle="1" w:styleId="a2">
    <w:name w:val="바탕글"/>
    <w:basedOn w:val="Normal"/>
    <w:rsid w:val="001247D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1247D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247D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247D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247D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247D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247D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247D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247D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247D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247D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1247DF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1247DF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124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232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1149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519</cp:revision>
  <dcterms:created xsi:type="dcterms:W3CDTF">2016-08-29T22:19:00Z</dcterms:created>
  <dcterms:modified xsi:type="dcterms:W3CDTF">2022-01-19T10:44:00Z</dcterms:modified>
</cp:coreProperties>
</file>