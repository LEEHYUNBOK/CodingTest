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D739A" w14:textId="77777777" w:rsidR="00623BD1" w:rsidRDefault="00623BD1" w:rsidP="00605FA8"/>
    <w:p w14:paraId="164A82A9" w14:textId="7D2F0C9B" w:rsidR="00605FA8" w:rsidRDefault="00605FA8" w:rsidP="00605FA8">
      <w:hyperlink r:id="rId8" w:history="1">
        <w:r w:rsidRPr="00605FA8">
          <w:rPr>
            <w:rStyle w:val="Hyperlink"/>
          </w:rPr>
          <w:t>https://programmers.co.kr/learn/courses/30/lessons/64061</w:t>
        </w:r>
      </w:hyperlink>
    </w:p>
    <w:p w14:paraId="6D6422B5" w14:textId="77777777" w:rsidR="00605FA8" w:rsidRDefault="00605FA8" w:rsidP="00605FA8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05FA8" w14:paraId="7130EE93" w14:textId="77777777" w:rsidTr="00092BDE">
        <w:tc>
          <w:tcPr>
            <w:tcW w:w="426" w:type="dxa"/>
          </w:tcPr>
          <w:p w14:paraId="46512BC8" w14:textId="77777777" w:rsidR="00605FA8" w:rsidRPr="00185935" w:rsidRDefault="00605FA8" w:rsidP="002B11B8">
            <w:pPr>
              <w:pStyle w:val="a0"/>
            </w:pPr>
            <w:r w:rsidRPr="00185935">
              <w:rPr>
                <w:rFonts w:hint="eastAsia"/>
              </w:rPr>
              <w:t>1</w:t>
            </w:r>
          </w:p>
          <w:p w14:paraId="330963B6" w14:textId="77777777" w:rsidR="00605FA8" w:rsidRPr="00185935" w:rsidRDefault="00605FA8" w:rsidP="002B11B8">
            <w:pPr>
              <w:pStyle w:val="a0"/>
            </w:pPr>
            <w:r w:rsidRPr="00185935">
              <w:rPr>
                <w:rFonts w:hint="eastAsia"/>
              </w:rPr>
              <w:t>2</w:t>
            </w:r>
          </w:p>
          <w:p w14:paraId="0A42FE9C" w14:textId="77777777" w:rsidR="00605FA8" w:rsidRPr="00185935" w:rsidRDefault="00605FA8" w:rsidP="002B11B8">
            <w:pPr>
              <w:pStyle w:val="a0"/>
            </w:pPr>
            <w:r w:rsidRPr="00185935">
              <w:rPr>
                <w:rFonts w:hint="eastAsia"/>
              </w:rPr>
              <w:t>3</w:t>
            </w:r>
          </w:p>
          <w:p w14:paraId="472E50B5" w14:textId="77777777" w:rsidR="00605FA8" w:rsidRPr="00185935" w:rsidRDefault="00605FA8" w:rsidP="002B11B8">
            <w:pPr>
              <w:pStyle w:val="a0"/>
            </w:pPr>
            <w:r w:rsidRPr="00185935">
              <w:rPr>
                <w:rFonts w:hint="eastAsia"/>
              </w:rPr>
              <w:t>4</w:t>
            </w:r>
          </w:p>
          <w:p w14:paraId="56DB05C5" w14:textId="77777777" w:rsidR="00605FA8" w:rsidRPr="00185935" w:rsidRDefault="00605FA8" w:rsidP="002B11B8">
            <w:pPr>
              <w:pStyle w:val="a0"/>
            </w:pPr>
            <w:r w:rsidRPr="00185935">
              <w:rPr>
                <w:rFonts w:hint="eastAsia"/>
              </w:rPr>
              <w:t>5</w:t>
            </w:r>
          </w:p>
          <w:p w14:paraId="2B79447D" w14:textId="77777777" w:rsidR="00605FA8" w:rsidRPr="00185935" w:rsidRDefault="00605FA8" w:rsidP="002B11B8">
            <w:pPr>
              <w:pStyle w:val="a0"/>
            </w:pPr>
            <w:r w:rsidRPr="00185935">
              <w:rPr>
                <w:rFonts w:hint="eastAsia"/>
              </w:rPr>
              <w:t>6</w:t>
            </w:r>
          </w:p>
          <w:p w14:paraId="664534CB" w14:textId="77777777" w:rsidR="00605FA8" w:rsidRPr="00185935" w:rsidRDefault="00605FA8" w:rsidP="002B11B8">
            <w:pPr>
              <w:pStyle w:val="a0"/>
            </w:pPr>
            <w:r w:rsidRPr="00185935">
              <w:rPr>
                <w:rFonts w:hint="eastAsia"/>
              </w:rPr>
              <w:t>7</w:t>
            </w:r>
          </w:p>
          <w:p w14:paraId="0807313B" w14:textId="77777777" w:rsidR="00605FA8" w:rsidRPr="00185935" w:rsidRDefault="00605FA8" w:rsidP="002B11B8">
            <w:pPr>
              <w:pStyle w:val="a0"/>
            </w:pPr>
            <w:r w:rsidRPr="00185935">
              <w:rPr>
                <w:rFonts w:hint="eastAsia"/>
              </w:rPr>
              <w:t>8</w:t>
            </w:r>
          </w:p>
          <w:p w14:paraId="16F863FA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9</w:t>
            </w:r>
          </w:p>
          <w:p w14:paraId="5220227E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10</w:t>
            </w:r>
          </w:p>
          <w:p w14:paraId="35D83037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11</w:t>
            </w:r>
          </w:p>
          <w:p w14:paraId="41BE6BCC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12</w:t>
            </w:r>
          </w:p>
          <w:p w14:paraId="413A4554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13</w:t>
            </w:r>
          </w:p>
          <w:p w14:paraId="738287A5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14</w:t>
            </w:r>
          </w:p>
          <w:p w14:paraId="719AC6DD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15</w:t>
            </w:r>
          </w:p>
          <w:p w14:paraId="59CC0B4A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16</w:t>
            </w:r>
          </w:p>
          <w:p w14:paraId="03D9EB3B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17</w:t>
            </w:r>
          </w:p>
          <w:p w14:paraId="5A21E5A3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617388B0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284FA60D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12A1F999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6AF110E3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3D21B80C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519E6745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44ECA3C6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4553B760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37AEAC8D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27</w:t>
            </w:r>
          </w:p>
          <w:p w14:paraId="431E6C6C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28</w:t>
            </w:r>
          </w:p>
          <w:p w14:paraId="013244DA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29</w:t>
            </w:r>
          </w:p>
          <w:p w14:paraId="00881BF7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30</w:t>
            </w:r>
          </w:p>
          <w:p w14:paraId="00A59220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31</w:t>
            </w:r>
          </w:p>
          <w:p w14:paraId="6AE387DC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32</w:t>
            </w:r>
          </w:p>
          <w:p w14:paraId="35DFF742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33</w:t>
            </w:r>
          </w:p>
          <w:p w14:paraId="6C1D6961" w14:textId="77777777" w:rsidR="00605FA8" w:rsidRDefault="00605FA8" w:rsidP="002B11B8">
            <w:pPr>
              <w:pStyle w:val="a0"/>
            </w:pPr>
            <w:r>
              <w:rPr>
                <w:rFonts w:hint="eastAsia"/>
              </w:rPr>
              <w:t>34</w:t>
            </w:r>
          </w:p>
          <w:p w14:paraId="22A03E80" w14:textId="4919842E" w:rsidR="00605FA8" w:rsidRPr="00185935" w:rsidRDefault="00605FA8" w:rsidP="002B11B8">
            <w:pPr>
              <w:pStyle w:val="a0"/>
            </w:pPr>
          </w:p>
        </w:tc>
        <w:tc>
          <w:tcPr>
            <w:tcW w:w="10631" w:type="dxa"/>
          </w:tcPr>
          <w:p w14:paraId="6328FAE7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package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programmers.c30.e64061;</w:t>
            </w:r>
          </w:p>
          <w:p w14:paraId="362E5406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2A5A376F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Main1 {</w:t>
            </w:r>
          </w:p>
          <w:p w14:paraId="620D5B37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3571282B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class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 {</w:t>
            </w:r>
          </w:p>
          <w:p w14:paraId="511ED5A2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moves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26F683CA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stack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* 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];</w:t>
            </w:r>
          </w:p>
          <w:p w14:paraId="5A2AB15A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0,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</w:p>
          <w:p w14:paraId="32E2A2C9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moves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B8BD1BC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--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열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7DF9F588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행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행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행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94D533F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행</w:t>
            </w:r>
            <w:r>
              <w:rPr>
                <w:rFonts w:cs="굴림체"/>
                <w:color w:val="000000"/>
                <w:kern w:val="0"/>
                <w:szCs w:val="20"/>
              </w:rPr>
              <w:t>][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열</w:t>
            </w:r>
            <w:r>
              <w:rPr>
                <w:rFonts w:cs="굴림체"/>
                <w:color w:val="000000"/>
                <w:kern w:val="0"/>
                <w:szCs w:val="20"/>
              </w:rPr>
              <w:t>] != 0) {</w:t>
            </w:r>
          </w:p>
          <w:p w14:paraId="267F8702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stack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!= 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행</w:t>
            </w:r>
            <w:r>
              <w:rPr>
                <w:rFonts w:cs="굴림체"/>
                <w:color w:val="000000"/>
                <w:kern w:val="0"/>
                <w:szCs w:val="20"/>
              </w:rPr>
              <w:t>][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열</w:t>
            </w:r>
            <w:r>
              <w:rPr>
                <w:rFonts w:cs="굴림체"/>
                <w:color w:val="000000"/>
                <w:kern w:val="0"/>
                <w:szCs w:val="20"/>
              </w:rPr>
              <w:t>])</w:t>
            </w:r>
          </w:p>
          <w:p w14:paraId="056B1998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stack</w:t>
            </w:r>
            <w:r>
              <w:rPr>
                <w:rFonts w:cs="굴림체"/>
                <w:color w:val="000000"/>
                <w:kern w:val="0"/>
                <w:szCs w:val="20"/>
              </w:rPr>
              <w:t>[++</w:t>
            </w:r>
            <w:r>
              <w:rPr>
                <w:rFonts w:cs="굴림체"/>
                <w:color w:val="6A3E3E"/>
                <w:kern w:val="0"/>
                <w:szCs w:val="20"/>
              </w:rPr>
              <w:t>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행</w:t>
            </w:r>
            <w:r>
              <w:rPr>
                <w:rFonts w:cs="굴림체"/>
                <w:color w:val="000000"/>
                <w:kern w:val="0"/>
                <w:szCs w:val="20"/>
              </w:rPr>
              <w:t>][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열</w:t>
            </w:r>
            <w:r>
              <w:rPr>
                <w:rFonts w:cs="굴림체"/>
                <w:color w:val="000000"/>
                <w:kern w:val="0"/>
                <w:szCs w:val="20"/>
              </w:rPr>
              <w:t>];</w:t>
            </w:r>
          </w:p>
          <w:p w14:paraId="78C182BB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else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{</w:t>
            </w:r>
          </w:p>
          <w:p w14:paraId="32C127B6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     --</w:t>
            </w:r>
            <w:r>
              <w:rPr>
                <w:rFonts w:cs="굴림체"/>
                <w:color w:val="6A3E3E"/>
                <w:kern w:val="0"/>
                <w:szCs w:val="20"/>
              </w:rPr>
              <w:t>top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71D3A9F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+= 2;</w:t>
            </w:r>
          </w:p>
          <w:p w14:paraId="775EC6DE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 }</w:t>
            </w:r>
          </w:p>
          <w:p w14:paraId="0A001C13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행</w:t>
            </w:r>
            <w:r>
              <w:rPr>
                <w:rFonts w:cs="굴림체"/>
                <w:color w:val="000000"/>
                <w:kern w:val="0"/>
                <w:szCs w:val="20"/>
              </w:rPr>
              <w:t>][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열</w:t>
            </w:r>
            <w:r>
              <w:rPr>
                <w:rFonts w:cs="굴림체"/>
                <w:color w:val="000000"/>
                <w:kern w:val="0"/>
                <w:szCs w:val="20"/>
              </w:rPr>
              <w:t>] = 0;</w:t>
            </w:r>
          </w:p>
          <w:p w14:paraId="4141CE42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break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4928D26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}</w:t>
            </w:r>
          </w:p>
          <w:p w14:paraId="553DB61B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}</w:t>
            </w:r>
          </w:p>
          <w:p w14:paraId="3B8018B4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3C4084A3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122D337D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6B1D06D1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539B79E8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</w:p>
          <w:p w14:paraId="0EA0AE66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static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void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cs="굴림체"/>
                <w:color w:val="6A3E3E"/>
                <w:kern w:val="0"/>
                <w:szCs w:val="20"/>
              </w:rPr>
              <w:t>args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454F2EDC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{{0,0,0,0,0}, {0,0,1,0,3}, {0,2,5,0,1}, {4,2,4,4,2}, {3,5,1,3,1}};</w:t>
            </w:r>
          </w:p>
          <w:p w14:paraId="09C5836B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moves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{1,5,3,5,1,2,1,4};</w:t>
            </w:r>
          </w:p>
          <w:p w14:paraId="794F5D02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Solution 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Solution();</w:t>
            </w:r>
          </w:p>
          <w:p w14:paraId="74B01E51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System.</w:t>
            </w:r>
            <w:r>
              <w:rPr>
                <w:rFonts w:cs="굴림체"/>
                <w:color w:val="0000C0"/>
                <w:kern w:val="0"/>
                <w:szCs w:val="20"/>
              </w:rPr>
              <w:t>out</w:t>
            </w:r>
            <w:r>
              <w:rPr>
                <w:rFonts w:cs="굴림체"/>
                <w:color w:val="000000"/>
                <w:kern w:val="0"/>
                <w:szCs w:val="20"/>
              </w:rPr>
              <w:t>.println(</w:t>
            </w:r>
            <w:r>
              <w:rPr>
                <w:rFonts w:cs="굴림체"/>
                <w:color w:val="6A3E3E"/>
                <w:kern w:val="0"/>
                <w:szCs w:val="20"/>
              </w:rPr>
              <w:t>sol</w:t>
            </w:r>
            <w:r>
              <w:rPr>
                <w:rFonts w:cs="굴림체"/>
                <w:color w:val="000000"/>
                <w:kern w:val="0"/>
                <w:szCs w:val="20"/>
              </w:rPr>
              <w:t>.solution(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6A3E3E"/>
                <w:kern w:val="0"/>
                <w:szCs w:val="20"/>
              </w:rPr>
              <w:t>moves</w:t>
            </w:r>
            <w:r>
              <w:rPr>
                <w:rFonts w:cs="굴림체"/>
                <w:color w:val="000000"/>
                <w:kern w:val="0"/>
                <w:szCs w:val="20"/>
              </w:rPr>
              <w:t>));</w:t>
            </w:r>
          </w:p>
          <w:p w14:paraId="23880EBA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35A9AE71" w14:textId="77777777" w:rsidR="002B11B8" w:rsidRDefault="002B11B8" w:rsidP="002B11B8">
            <w:pPr>
              <w:pStyle w:val="a0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  <w:p w14:paraId="788A6AD2" w14:textId="77777777" w:rsidR="00605FA8" w:rsidRDefault="00605FA8" w:rsidP="002B11B8">
            <w:pPr>
              <w:pStyle w:val="a0"/>
            </w:pPr>
          </w:p>
        </w:tc>
      </w:tr>
    </w:tbl>
    <w:p w14:paraId="199F1A34" w14:textId="77777777" w:rsidR="00605FA8" w:rsidRDefault="00605FA8" w:rsidP="00605F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76E18" w14:paraId="099FDC73" w14:textId="77777777" w:rsidTr="00676E18">
        <w:tc>
          <w:tcPr>
            <w:tcW w:w="10456" w:type="dxa"/>
          </w:tcPr>
          <w:p w14:paraId="66198DBB" w14:textId="77777777" w:rsidR="00676E18" w:rsidRDefault="00676E18" w:rsidP="00676E1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>public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solution(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[][] 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,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moves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7D5F2069" w14:textId="02D71C5F" w:rsidR="00676E18" w:rsidRDefault="00676E18" w:rsidP="00676E1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[] </w:t>
            </w:r>
            <w:r>
              <w:rPr>
                <w:rFonts w:cs="굴림체"/>
                <w:color w:val="6A3E3E"/>
                <w:kern w:val="0"/>
                <w:szCs w:val="20"/>
              </w:rPr>
              <w:t>stack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</w:t>
            </w:r>
            <w:r>
              <w:rPr>
                <w:rFonts w:cs="굴림체"/>
                <w:color w:val="7F0055"/>
                <w:kern w:val="0"/>
                <w:szCs w:val="20"/>
              </w:rPr>
              <w:t>new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* 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];</w:t>
            </w:r>
            <w:r w:rsidRPr="000501D3">
              <w:rPr>
                <w:rFonts w:cs="굴림체"/>
                <w:color w:val="005400"/>
                <w:kern w:val="0"/>
                <w:szCs w:val="20"/>
              </w:rPr>
              <w:t xml:space="preserve"> // </w:t>
            </w:r>
            <w:r w:rsidR="000501D3" w:rsidRPr="000501D3">
              <w:rPr>
                <w:rFonts w:cs="굴림체" w:hint="eastAsia"/>
                <w:color w:val="005400"/>
                <w:kern w:val="0"/>
                <w:szCs w:val="20"/>
              </w:rPr>
              <w:t>바구니</w:t>
            </w:r>
            <w:r w:rsidR="003C38F8">
              <w:rPr>
                <w:rFonts w:cs="굴림체" w:hint="eastAsia"/>
                <w:color w:val="005400"/>
                <w:kern w:val="0"/>
                <w:szCs w:val="20"/>
              </w:rPr>
              <w:t>.</w:t>
            </w:r>
            <w:r w:rsidR="003C38F8">
              <w:rPr>
                <w:rFonts w:cs="굴림체"/>
                <w:color w:val="005400"/>
                <w:kern w:val="0"/>
                <w:szCs w:val="20"/>
              </w:rPr>
              <w:t xml:space="preserve"> </w:t>
            </w:r>
            <w:r w:rsidR="003C38F8">
              <w:rPr>
                <w:rFonts w:cs="굴림체" w:hint="eastAsia"/>
                <w:color w:val="005400"/>
                <w:kern w:val="0"/>
                <w:szCs w:val="20"/>
              </w:rPr>
              <w:t>바구니 최대 크기는 게임판 크기</w:t>
            </w:r>
          </w:p>
          <w:p w14:paraId="456B6869" w14:textId="315350BD" w:rsidR="00676E18" w:rsidRDefault="00676E18" w:rsidP="00676E18">
            <w:pPr>
              <w:wordWrap/>
              <w:adjustRightInd w:val="0"/>
              <w:jc w:val="left"/>
              <w:rPr>
                <w:rFonts w:cs="굴림체" w:hint="eastAsia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0,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</w:t>
            </w:r>
            <w:r w:rsidR="003C38F8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3C38F8" w:rsidRPr="000501D3">
              <w:rPr>
                <w:rFonts w:cs="굴림체"/>
                <w:color w:val="005400"/>
                <w:kern w:val="0"/>
                <w:szCs w:val="20"/>
              </w:rPr>
              <w:t>//</w:t>
            </w:r>
            <w:r w:rsidR="003C38F8">
              <w:rPr>
                <w:rFonts w:cs="굴림체"/>
                <w:color w:val="005400"/>
                <w:kern w:val="0"/>
                <w:szCs w:val="20"/>
              </w:rPr>
              <w:t xml:space="preserve"> </w:t>
            </w:r>
            <w:r w:rsidR="00392DC4">
              <w:rPr>
                <w:rFonts w:cs="굴림체"/>
                <w:color w:val="005400"/>
                <w:kern w:val="0"/>
                <w:szCs w:val="20"/>
              </w:rPr>
              <w:t xml:space="preserve">top: </w:t>
            </w:r>
            <w:r w:rsidR="003C38F8">
              <w:rPr>
                <w:rFonts w:cs="굴림체" w:hint="eastAsia"/>
                <w:color w:val="005400"/>
                <w:kern w:val="0"/>
                <w:szCs w:val="20"/>
              </w:rPr>
              <w:t xml:space="preserve">바구니의 </w:t>
            </w:r>
            <w:r w:rsidR="003C38F8">
              <w:rPr>
                <w:rFonts w:cs="굴림체"/>
                <w:color w:val="005400"/>
                <w:kern w:val="0"/>
                <w:szCs w:val="20"/>
              </w:rPr>
              <w:t xml:space="preserve">top index, </w:t>
            </w:r>
            <w:r w:rsidR="00392DC4">
              <w:rPr>
                <w:rFonts w:cs="굴림체"/>
                <w:color w:val="005400"/>
                <w:kern w:val="0"/>
                <w:szCs w:val="20"/>
              </w:rPr>
              <w:t xml:space="preserve"> count: </w:t>
            </w:r>
            <w:r w:rsidR="00392DC4">
              <w:rPr>
                <w:rFonts w:cs="굴림체" w:hint="eastAsia"/>
                <w:color w:val="005400"/>
                <w:kern w:val="0"/>
                <w:szCs w:val="20"/>
              </w:rPr>
              <w:t>제거된 인형 수</w:t>
            </w:r>
          </w:p>
          <w:p w14:paraId="44915F2F" w14:textId="644D1F46" w:rsidR="00676E18" w:rsidRDefault="00676E18" w:rsidP="00676E1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: </w:t>
            </w:r>
            <w:r>
              <w:rPr>
                <w:rFonts w:cs="굴림체"/>
                <w:color w:val="6A3E3E"/>
                <w:kern w:val="0"/>
                <w:szCs w:val="20"/>
              </w:rPr>
              <w:t>moves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  <w:r w:rsidR="00392DC4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</w:p>
          <w:p w14:paraId="17FD5C27" w14:textId="605944DE" w:rsidR="00676E18" w:rsidRDefault="00676E18" w:rsidP="00676E18">
            <w:pPr>
              <w:wordWrap/>
              <w:adjustRightInd w:val="0"/>
              <w:jc w:val="left"/>
              <w:rPr>
                <w:rFonts w:cs="굴림체"/>
                <w:color w:val="005400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--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열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r w:rsidR="00392DC4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392DC4" w:rsidRPr="000501D3">
              <w:rPr>
                <w:rFonts w:cs="굴림체"/>
                <w:color w:val="005400"/>
                <w:kern w:val="0"/>
                <w:szCs w:val="20"/>
              </w:rPr>
              <w:t>//</w:t>
            </w:r>
            <w:r w:rsidR="00392DC4">
              <w:rPr>
                <w:rFonts w:cs="굴림체"/>
                <w:color w:val="005400"/>
                <w:kern w:val="0"/>
                <w:szCs w:val="20"/>
              </w:rPr>
              <w:t xml:space="preserve"> </w:t>
            </w:r>
            <w:r w:rsidR="00392DC4">
              <w:rPr>
                <w:rFonts w:cs="굴림체" w:hint="eastAsia"/>
                <w:color w:val="005400"/>
                <w:kern w:val="0"/>
                <w:szCs w:val="20"/>
              </w:rPr>
              <w:t xml:space="preserve">열의 값 </w:t>
            </w:r>
            <w:r w:rsidR="00392DC4">
              <w:rPr>
                <w:rFonts w:cs="굴림체"/>
                <w:color w:val="005400"/>
                <w:kern w:val="0"/>
                <w:szCs w:val="20"/>
              </w:rPr>
              <w:t>1..N</w:t>
            </w:r>
            <w:r w:rsidR="00392DC4">
              <w:rPr>
                <w:rFonts w:cs="굴림체" w:hint="eastAsia"/>
                <w:color w:val="005400"/>
                <w:kern w:val="0"/>
                <w:szCs w:val="20"/>
              </w:rPr>
              <w:t xml:space="preserve">을 </w:t>
            </w:r>
            <w:r w:rsidR="00392DC4">
              <w:rPr>
                <w:rFonts w:cs="굴림체"/>
                <w:color w:val="005400"/>
                <w:kern w:val="0"/>
                <w:szCs w:val="20"/>
              </w:rPr>
              <w:t>0..N-1</w:t>
            </w:r>
            <w:r w:rsidR="00392DC4">
              <w:rPr>
                <w:rFonts w:cs="굴림체" w:hint="eastAsia"/>
                <w:color w:val="005400"/>
                <w:kern w:val="0"/>
                <w:szCs w:val="20"/>
              </w:rPr>
              <w:t>로 수정</w:t>
            </w:r>
          </w:p>
          <w:p w14:paraId="20D7A675" w14:textId="77777777" w:rsidR="00392DC4" w:rsidRDefault="00392DC4" w:rsidP="00676E18">
            <w:pPr>
              <w:wordWrap/>
              <w:adjustRightInd w:val="0"/>
              <w:jc w:val="left"/>
              <w:rPr>
                <w:rFonts w:cs="굴림체" w:hint="eastAsia"/>
                <w:kern w:val="0"/>
                <w:szCs w:val="20"/>
              </w:rPr>
            </w:pPr>
          </w:p>
          <w:p w14:paraId="6DC501FB" w14:textId="77777777" w:rsidR="00676E18" w:rsidRDefault="00676E18" w:rsidP="00676E1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</w:t>
            </w:r>
            <w:r>
              <w:rPr>
                <w:rFonts w:cs="굴림체"/>
                <w:color w:val="7F0055"/>
                <w:kern w:val="0"/>
                <w:szCs w:val="20"/>
              </w:rPr>
              <w:t>for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7F0055"/>
                <w:kern w:val="0"/>
                <w:szCs w:val="20"/>
              </w:rPr>
              <w:t>int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행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= 0; 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행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&lt; 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>.</w:t>
            </w:r>
            <w:r>
              <w:rPr>
                <w:rFonts w:cs="굴림체"/>
                <w:color w:val="0000C0"/>
                <w:kern w:val="0"/>
                <w:szCs w:val="20"/>
              </w:rPr>
              <w:t>length</w:t>
            </w:r>
            <w:r>
              <w:rPr>
                <w:rFonts w:cs="굴림체"/>
                <w:color w:val="000000"/>
                <w:kern w:val="0"/>
                <w:szCs w:val="20"/>
              </w:rPr>
              <w:t>; ++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행</w:t>
            </w:r>
            <w:r>
              <w:rPr>
                <w:rFonts w:cs="굴림체"/>
                <w:color w:val="000000"/>
                <w:kern w:val="0"/>
                <w:szCs w:val="20"/>
              </w:rPr>
              <w:t>) {</w:t>
            </w:r>
          </w:p>
          <w:p w14:paraId="39E9F4C4" w14:textId="5EABB6A4" w:rsidR="00676E18" w:rsidRDefault="00676E18" w:rsidP="00676E1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행</w:t>
            </w:r>
            <w:r>
              <w:rPr>
                <w:rFonts w:cs="굴림체"/>
                <w:color w:val="000000"/>
                <w:kern w:val="0"/>
                <w:szCs w:val="20"/>
              </w:rPr>
              <w:t>][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열</w:t>
            </w:r>
            <w:r>
              <w:rPr>
                <w:rFonts w:cs="굴림체"/>
                <w:color w:val="000000"/>
                <w:kern w:val="0"/>
                <w:szCs w:val="20"/>
              </w:rPr>
              <w:t>] != 0) {</w:t>
            </w:r>
            <w:r w:rsidR="00392DC4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392DC4" w:rsidRPr="000501D3">
              <w:rPr>
                <w:rFonts w:cs="굴림체"/>
                <w:color w:val="005400"/>
                <w:kern w:val="0"/>
                <w:szCs w:val="20"/>
              </w:rPr>
              <w:t>//</w:t>
            </w:r>
            <w:r w:rsidR="00392DC4">
              <w:rPr>
                <w:rFonts w:cs="굴림체"/>
                <w:color w:val="005400"/>
                <w:kern w:val="0"/>
                <w:szCs w:val="20"/>
              </w:rPr>
              <w:t xml:space="preserve"> </w:t>
            </w:r>
            <w:r w:rsidR="00392DC4">
              <w:rPr>
                <w:rFonts w:cs="굴림체" w:hint="eastAsia"/>
                <w:color w:val="005400"/>
                <w:kern w:val="0"/>
                <w:szCs w:val="20"/>
              </w:rPr>
              <w:t xml:space="preserve">그 열의 </w:t>
            </w:r>
            <w:r w:rsidR="00C05317">
              <w:rPr>
                <w:rFonts w:cs="굴림체" w:hint="eastAsia"/>
                <w:color w:val="005400"/>
                <w:kern w:val="0"/>
                <w:szCs w:val="20"/>
              </w:rPr>
              <w:t>가장 위 인형을 찾는다</w:t>
            </w:r>
          </w:p>
          <w:p w14:paraId="5F5FE356" w14:textId="46D8C9E1" w:rsidR="00676E18" w:rsidRDefault="00676E18" w:rsidP="00676E18">
            <w:pPr>
              <w:wordWrap/>
              <w:adjustRightInd w:val="0"/>
              <w:jc w:val="left"/>
              <w:rPr>
                <w:rFonts w:cs="굴림체" w:hint="eastAsia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if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(</w:t>
            </w:r>
            <w:r>
              <w:rPr>
                <w:rFonts w:cs="굴림체"/>
                <w:color w:val="6A3E3E"/>
                <w:kern w:val="0"/>
                <w:szCs w:val="20"/>
              </w:rPr>
              <w:t>stack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/>
                <w:color w:val="6A3E3E"/>
                <w:kern w:val="0"/>
                <w:szCs w:val="20"/>
              </w:rPr>
              <w:t>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!= 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행</w:t>
            </w:r>
            <w:r>
              <w:rPr>
                <w:rFonts w:cs="굴림체"/>
                <w:color w:val="000000"/>
                <w:kern w:val="0"/>
                <w:szCs w:val="20"/>
              </w:rPr>
              <w:t>][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열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]) </w:t>
            </w:r>
            <w:r w:rsidR="00A73278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C05317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C05317" w:rsidRPr="000501D3">
              <w:rPr>
                <w:rFonts w:cs="굴림체"/>
                <w:color w:val="005400"/>
                <w:kern w:val="0"/>
                <w:szCs w:val="20"/>
              </w:rPr>
              <w:t>//</w:t>
            </w:r>
            <w:r w:rsidR="00C05317">
              <w:rPr>
                <w:rFonts w:cs="굴림체"/>
                <w:color w:val="005400"/>
                <w:kern w:val="0"/>
                <w:szCs w:val="20"/>
              </w:rPr>
              <w:t xml:space="preserve"> </w:t>
            </w:r>
            <w:r w:rsidR="00C05317">
              <w:rPr>
                <w:rFonts w:cs="굴림체" w:hint="eastAsia"/>
                <w:color w:val="005400"/>
                <w:kern w:val="0"/>
                <w:szCs w:val="20"/>
              </w:rPr>
              <w:t>그 인형이 바구니 인형과 다르다면</w:t>
            </w:r>
          </w:p>
          <w:p w14:paraId="7CA135CD" w14:textId="375DD0D6" w:rsidR="00676E18" w:rsidRDefault="00676E18" w:rsidP="00676E1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stack</w:t>
            </w:r>
            <w:r>
              <w:rPr>
                <w:rFonts w:cs="굴림체"/>
                <w:color w:val="000000"/>
                <w:kern w:val="0"/>
                <w:szCs w:val="20"/>
              </w:rPr>
              <w:t>[++</w:t>
            </w:r>
            <w:r>
              <w:rPr>
                <w:rFonts w:cs="굴림체"/>
                <w:color w:val="6A3E3E"/>
                <w:kern w:val="0"/>
                <w:szCs w:val="20"/>
              </w:rPr>
              <w:t>top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] = 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행</w:t>
            </w:r>
            <w:r>
              <w:rPr>
                <w:rFonts w:cs="굴림체"/>
                <w:color w:val="000000"/>
                <w:kern w:val="0"/>
                <w:szCs w:val="20"/>
              </w:rPr>
              <w:t>][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열</w:t>
            </w:r>
            <w:r>
              <w:rPr>
                <w:rFonts w:cs="굴림체"/>
                <w:color w:val="000000"/>
                <w:kern w:val="0"/>
                <w:szCs w:val="20"/>
              </w:rPr>
              <w:t>];</w:t>
            </w:r>
            <w:r w:rsidR="00C05317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="00C05317" w:rsidRPr="000501D3">
              <w:rPr>
                <w:rFonts w:cs="굴림체"/>
                <w:color w:val="005400"/>
                <w:kern w:val="0"/>
                <w:szCs w:val="20"/>
              </w:rPr>
              <w:t>//</w:t>
            </w:r>
            <w:r w:rsidR="00C05317">
              <w:rPr>
                <w:rFonts w:cs="굴림체"/>
                <w:color w:val="005400"/>
                <w:kern w:val="0"/>
                <w:szCs w:val="20"/>
              </w:rPr>
              <w:t xml:space="preserve"> </w:t>
            </w:r>
            <w:r w:rsidR="00C05317">
              <w:rPr>
                <w:rFonts w:cs="굴림체" w:hint="eastAsia"/>
                <w:color w:val="005400"/>
                <w:kern w:val="0"/>
                <w:szCs w:val="20"/>
              </w:rPr>
              <w:t>바구니에 쌓는다</w:t>
            </w:r>
          </w:p>
          <w:p w14:paraId="60D875EC" w14:textId="3F3FB1EA" w:rsidR="00676E18" w:rsidRDefault="00A73278" w:rsidP="00676E1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7F0055"/>
                <w:kern w:val="0"/>
                <w:szCs w:val="20"/>
              </w:rPr>
              <w:t xml:space="preserve">                </w:t>
            </w:r>
            <w:r w:rsidR="00676E18">
              <w:rPr>
                <w:rFonts w:cs="굴림체"/>
                <w:color w:val="7F0055"/>
                <w:kern w:val="0"/>
                <w:szCs w:val="20"/>
              </w:rPr>
              <w:t>else</w:t>
            </w:r>
            <w:r w:rsidR="00676E18">
              <w:rPr>
                <w:rFonts w:cs="굴림체"/>
                <w:color w:val="000000"/>
                <w:kern w:val="0"/>
                <w:szCs w:val="20"/>
              </w:rPr>
              <w:t xml:space="preserve"> {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          </w:t>
            </w:r>
            <w:r w:rsidRPr="000501D3">
              <w:rPr>
                <w:rFonts w:cs="굴림체"/>
                <w:color w:val="005400"/>
                <w:kern w:val="0"/>
                <w:szCs w:val="20"/>
              </w:rPr>
              <w:t xml:space="preserve">// </w:t>
            </w:r>
            <w:r>
              <w:rPr>
                <w:rFonts w:cs="굴림체" w:hint="eastAsia"/>
                <w:color w:val="005400"/>
                <w:kern w:val="0"/>
                <w:szCs w:val="20"/>
              </w:rPr>
              <w:t>바구니 인형과 같다면</w:t>
            </w:r>
          </w:p>
          <w:p w14:paraId="6B30BC8B" w14:textId="6074735C" w:rsidR="00676E18" w:rsidRDefault="00676E18" w:rsidP="00676E18">
            <w:pPr>
              <w:wordWrap/>
              <w:adjustRightInd w:val="0"/>
              <w:jc w:val="left"/>
              <w:rPr>
                <w:rFonts w:cs="굴림체" w:hint="eastAsia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--</w:t>
            </w:r>
            <w:r>
              <w:rPr>
                <w:rFonts w:cs="굴림체"/>
                <w:color w:val="6A3E3E"/>
                <w:kern w:val="0"/>
                <w:szCs w:val="20"/>
              </w:rPr>
              <w:t>top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r w:rsidR="00A73278">
              <w:rPr>
                <w:rFonts w:cs="굴림체"/>
                <w:color w:val="000000"/>
                <w:kern w:val="0"/>
                <w:szCs w:val="20"/>
              </w:rPr>
              <w:t xml:space="preserve">       </w:t>
            </w:r>
            <w:r w:rsidR="00A73278" w:rsidRPr="000501D3">
              <w:rPr>
                <w:rFonts w:cs="굴림체"/>
                <w:color w:val="005400"/>
                <w:kern w:val="0"/>
                <w:szCs w:val="20"/>
              </w:rPr>
              <w:t>//</w:t>
            </w:r>
            <w:r w:rsidR="00A73278">
              <w:rPr>
                <w:rFonts w:cs="굴림체"/>
                <w:color w:val="005400"/>
                <w:kern w:val="0"/>
                <w:szCs w:val="20"/>
              </w:rPr>
              <w:t xml:space="preserve"> </w:t>
            </w:r>
            <w:r w:rsidR="00A73278">
              <w:rPr>
                <w:rFonts w:cs="굴림체" w:hint="eastAsia"/>
                <w:color w:val="005400"/>
                <w:kern w:val="0"/>
                <w:szCs w:val="20"/>
              </w:rPr>
              <w:t>바구니 상단 인형 제거</w:t>
            </w:r>
          </w:p>
          <w:p w14:paraId="47BE0A38" w14:textId="75DE67B2" w:rsidR="00676E18" w:rsidRDefault="00676E18" w:rsidP="00676E1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+= 2;</w:t>
            </w:r>
            <w:r w:rsidR="00A73278">
              <w:rPr>
                <w:rFonts w:cs="굴림체"/>
                <w:color w:val="000000"/>
                <w:kern w:val="0"/>
                <w:szCs w:val="20"/>
              </w:rPr>
              <w:t xml:space="preserve">  </w:t>
            </w:r>
            <w:r w:rsidR="00A73278" w:rsidRPr="000501D3">
              <w:rPr>
                <w:rFonts w:cs="굴림체"/>
                <w:color w:val="005400"/>
                <w:kern w:val="0"/>
                <w:szCs w:val="20"/>
              </w:rPr>
              <w:t>//</w:t>
            </w:r>
            <w:r w:rsidR="00A73278">
              <w:rPr>
                <w:rFonts w:cs="굴림체"/>
                <w:color w:val="005400"/>
                <w:kern w:val="0"/>
                <w:szCs w:val="20"/>
              </w:rPr>
              <w:t xml:space="preserve"> </w:t>
            </w:r>
            <w:r w:rsidR="00A73278">
              <w:rPr>
                <w:rFonts w:cs="굴림체" w:hint="eastAsia"/>
                <w:color w:val="005400"/>
                <w:kern w:val="0"/>
                <w:szCs w:val="20"/>
              </w:rPr>
              <w:t xml:space="preserve">제거된 인형의 수 </w:t>
            </w:r>
            <w:r w:rsidR="00A73278">
              <w:rPr>
                <w:rFonts w:cs="굴림체"/>
                <w:color w:val="005400"/>
                <w:kern w:val="0"/>
                <w:szCs w:val="20"/>
              </w:rPr>
              <w:t>+2</w:t>
            </w:r>
          </w:p>
          <w:p w14:paraId="609AEB92" w14:textId="77777777" w:rsidR="00676E18" w:rsidRDefault="00676E18" w:rsidP="00676E1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}</w:t>
            </w:r>
          </w:p>
          <w:p w14:paraId="324C2917" w14:textId="71B21195" w:rsidR="00676E18" w:rsidRDefault="00676E18" w:rsidP="00676E1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6A3E3E"/>
                <w:kern w:val="0"/>
                <w:szCs w:val="20"/>
              </w:rPr>
              <w:t>board</w:t>
            </w:r>
            <w:r>
              <w:rPr>
                <w:rFonts w:cs="굴림체"/>
                <w:color w:val="000000"/>
                <w:kern w:val="0"/>
                <w:szCs w:val="20"/>
              </w:rPr>
              <w:t>[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행</w:t>
            </w:r>
            <w:r>
              <w:rPr>
                <w:rFonts w:cs="굴림체"/>
                <w:color w:val="000000"/>
                <w:kern w:val="0"/>
                <w:szCs w:val="20"/>
              </w:rPr>
              <w:t>][</w:t>
            </w:r>
            <w:r>
              <w:rPr>
                <w:rFonts w:cs="굴림체" w:hint="eastAsia"/>
                <w:color w:val="6A3E3E"/>
                <w:kern w:val="0"/>
                <w:szCs w:val="20"/>
              </w:rPr>
              <w:t>열</w:t>
            </w:r>
            <w:r>
              <w:rPr>
                <w:rFonts w:cs="굴림체"/>
                <w:color w:val="000000"/>
                <w:kern w:val="0"/>
                <w:szCs w:val="20"/>
              </w:rPr>
              <w:t>] = 0;</w:t>
            </w:r>
            <w:r w:rsidR="00A73278"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 w:rsidR="00A73278" w:rsidRPr="000501D3">
              <w:rPr>
                <w:rFonts w:cs="굴림체"/>
                <w:color w:val="005400"/>
                <w:kern w:val="0"/>
                <w:szCs w:val="20"/>
              </w:rPr>
              <w:t>//</w:t>
            </w:r>
            <w:r w:rsidR="00A73278">
              <w:rPr>
                <w:rFonts w:cs="굴림체"/>
                <w:color w:val="005400"/>
                <w:kern w:val="0"/>
                <w:szCs w:val="20"/>
              </w:rPr>
              <w:t xml:space="preserve"> </w:t>
            </w:r>
            <w:r w:rsidR="00A73278">
              <w:rPr>
                <w:rFonts w:cs="굴림체" w:hint="eastAsia"/>
                <w:color w:val="005400"/>
                <w:kern w:val="0"/>
                <w:szCs w:val="20"/>
              </w:rPr>
              <w:t>게임판에서 인형 제거</w:t>
            </w:r>
          </w:p>
          <w:p w14:paraId="2ED12429" w14:textId="7F439514" w:rsidR="00676E18" w:rsidRDefault="00676E18" w:rsidP="00676E1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    </w:t>
            </w:r>
            <w:r>
              <w:rPr>
                <w:rFonts w:cs="굴림체"/>
                <w:color w:val="7F0055"/>
                <w:kern w:val="0"/>
                <w:szCs w:val="20"/>
              </w:rPr>
              <w:t>break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  <w:r w:rsidR="00656D56"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 w:rsidR="00656D56" w:rsidRPr="000501D3">
              <w:rPr>
                <w:rFonts w:cs="굴림체"/>
                <w:color w:val="005400"/>
                <w:kern w:val="0"/>
                <w:szCs w:val="20"/>
              </w:rPr>
              <w:t>//</w:t>
            </w:r>
            <w:r w:rsidR="00656D56">
              <w:rPr>
                <w:rFonts w:cs="굴림체"/>
                <w:color w:val="005400"/>
                <w:kern w:val="0"/>
                <w:szCs w:val="20"/>
              </w:rPr>
              <w:t xml:space="preserve"> </w:t>
            </w:r>
            <w:r w:rsidR="00656D56">
              <w:rPr>
                <w:rFonts w:cs="굴림체" w:hint="eastAsia"/>
                <w:color w:val="005400"/>
                <w:kern w:val="0"/>
                <w:szCs w:val="20"/>
              </w:rPr>
              <w:t>현재 열의 인형을 제거했으므로,</w:t>
            </w:r>
            <w:r w:rsidR="00656D56">
              <w:rPr>
                <w:rFonts w:cs="굴림체"/>
                <w:color w:val="005400"/>
                <w:kern w:val="0"/>
                <w:szCs w:val="20"/>
              </w:rPr>
              <w:t xml:space="preserve"> </w:t>
            </w:r>
            <w:r w:rsidR="00656D56">
              <w:rPr>
                <w:rFonts w:cs="굴림체" w:hint="eastAsia"/>
                <w:color w:val="005400"/>
                <w:kern w:val="0"/>
                <w:szCs w:val="20"/>
              </w:rPr>
              <w:t>다음 열로 넘어간다.</w:t>
            </w:r>
          </w:p>
          <w:p w14:paraId="2864F357" w14:textId="77777777" w:rsidR="00676E18" w:rsidRDefault="00676E18" w:rsidP="00676E1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    }</w:t>
            </w:r>
          </w:p>
          <w:p w14:paraId="43D81E28" w14:textId="77777777" w:rsidR="00676E18" w:rsidRDefault="00676E18" w:rsidP="00676E1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    }</w:t>
            </w:r>
          </w:p>
          <w:p w14:paraId="5509BE4B" w14:textId="77777777" w:rsidR="00676E18" w:rsidRDefault="00676E18" w:rsidP="00676E1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}</w:t>
            </w:r>
          </w:p>
          <w:p w14:paraId="71D6344F" w14:textId="77777777" w:rsidR="00676E18" w:rsidRDefault="00676E18" w:rsidP="00676E18">
            <w:pPr>
              <w:wordWrap/>
              <w:adjustRightInd w:val="0"/>
              <w:jc w:val="left"/>
              <w:rPr>
                <w:rFonts w:cs="굴림체"/>
                <w:kern w:val="0"/>
                <w:szCs w:val="20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 xml:space="preserve">    </w:t>
            </w:r>
            <w:r>
              <w:rPr>
                <w:rFonts w:cs="굴림체"/>
                <w:color w:val="7F0055"/>
                <w:kern w:val="0"/>
                <w:szCs w:val="20"/>
              </w:rPr>
              <w:t>return</w:t>
            </w:r>
            <w:r>
              <w:rPr>
                <w:rFonts w:cs="굴림체"/>
                <w:color w:val="000000"/>
                <w:kern w:val="0"/>
                <w:szCs w:val="20"/>
              </w:rPr>
              <w:t xml:space="preserve"> </w:t>
            </w:r>
            <w:r>
              <w:rPr>
                <w:rFonts w:cs="굴림체"/>
                <w:color w:val="6A3E3E"/>
                <w:kern w:val="0"/>
                <w:szCs w:val="20"/>
              </w:rPr>
              <w:t>count</w:t>
            </w:r>
            <w:r>
              <w:rPr>
                <w:rFonts w:cs="굴림체"/>
                <w:color w:val="000000"/>
                <w:kern w:val="0"/>
                <w:szCs w:val="20"/>
              </w:rPr>
              <w:t>;</w:t>
            </w:r>
          </w:p>
          <w:p w14:paraId="30AA2024" w14:textId="226B441F" w:rsidR="00676E18" w:rsidRDefault="00676E18" w:rsidP="00656D56">
            <w:pPr>
              <w:wordWrap/>
              <w:adjustRightInd w:val="0"/>
              <w:jc w:val="left"/>
              <w:rPr>
                <w:rFonts w:hint="eastAsia"/>
              </w:rPr>
            </w:pPr>
            <w:r>
              <w:rPr>
                <w:rFonts w:cs="굴림체"/>
                <w:color w:val="000000"/>
                <w:kern w:val="0"/>
                <w:szCs w:val="20"/>
              </w:rPr>
              <w:t>}</w:t>
            </w:r>
          </w:p>
        </w:tc>
      </w:tr>
    </w:tbl>
    <w:p w14:paraId="7CBAD39E" w14:textId="77777777" w:rsidR="00676E18" w:rsidRDefault="00676E18" w:rsidP="00605FA8">
      <w:pPr>
        <w:rPr>
          <w:rFonts w:hint="eastAsia"/>
        </w:rPr>
      </w:pPr>
    </w:p>
    <w:p w14:paraId="61742F20" w14:textId="77777777" w:rsidR="00605FA8" w:rsidRPr="00605FA8" w:rsidRDefault="00605FA8" w:rsidP="00605FA8">
      <w:pPr>
        <w:rPr>
          <w:rFonts w:hint="eastAsia"/>
        </w:rPr>
      </w:pPr>
    </w:p>
    <w:sectPr w:rsidR="00605FA8" w:rsidRPr="00605FA8" w:rsidSect="00B12C18">
      <w:footerReference w:type="default" r:id="rId9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62DE8" w14:textId="77777777" w:rsidR="00FA714C" w:rsidRDefault="00FA714C" w:rsidP="00B12C18">
      <w:r>
        <w:separator/>
      </w:r>
    </w:p>
  </w:endnote>
  <w:endnote w:type="continuationSeparator" w:id="0">
    <w:p w14:paraId="4072406B" w14:textId="77777777" w:rsidR="00FA714C" w:rsidRDefault="00FA714C" w:rsidP="00B12C18">
      <w:r>
        <w:continuationSeparator/>
      </w:r>
    </w:p>
  </w:endnote>
  <w:endnote w:type="continuationNotice" w:id="1">
    <w:p w14:paraId="7143307E" w14:textId="77777777" w:rsidR="00FA714C" w:rsidRDefault="00FA71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2EF1" w14:textId="43D96A67" w:rsidR="00E237B0" w:rsidRPr="00B12C18" w:rsidRDefault="00E237B0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E1594D">
      <w:rPr>
        <w:noProof/>
        <w:color w:val="A6A6A6" w:themeColor="background1" w:themeShade="A6"/>
      </w:rPr>
      <w:t>7</w:t>
    </w:r>
    <w:r w:rsidRPr="00B12C18">
      <w:rPr>
        <w:color w:val="A6A6A6" w:themeColor="background1" w:themeShade="A6"/>
      </w:rPr>
      <w:fldChar w:fldCharType="end"/>
    </w:r>
  </w:p>
  <w:p w14:paraId="2698B27D" w14:textId="77777777" w:rsidR="00E237B0" w:rsidRDefault="00E23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9E6D8" w14:textId="77777777" w:rsidR="00FA714C" w:rsidRDefault="00FA714C" w:rsidP="00B12C18">
      <w:r>
        <w:separator/>
      </w:r>
    </w:p>
  </w:footnote>
  <w:footnote w:type="continuationSeparator" w:id="0">
    <w:p w14:paraId="523F7738" w14:textId="77777777" w:rsidR="00FA714C" w:rsidRDefault="00FA714C" w:rsidP="00B12C18">
      <w:r>
        <w:continuationSeparator/>
      </w:r>
    </w:p>
  </w:footnote>
  <w:footnote w:type="continuationNotice" w:id="1">
    <w:p w14:paraId="52413FA4" w14:textId="77777777" w:rsidR="00FA714C" w:rsidRDefault="00FA71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2"/>
  </w:num>
  <w:num w:numId="5">
    <w:abstractNumId w:val="2"/>
  </w:num>
  <w:num w:numId="6">
    <w:abstractNumId w:val="5"/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3B8"/>
    <w:rsid w:val="00002329"/>
    <w:rsid w:val="00006BD2"/>
    <w:rsid w:val="000079F4"/>
    <w:rsid w:val="00010B6F"/>
    <w:rsid w:val="00016A5C"/>
    <w:rsid w:val="00021966"/>
    <w:rsid w:val="000223F0"/>
    <w:rsid w:val="00025722"/>
    <w:rsid w:val="00034572"/>
    <w:rsid w:val="00034866"/>
    <w:rsid w:val="00036CAF"/>
    <w:rsid w:val="000377BB"/>
    <w:rsid w:val="00040375"/>
    <w:rsid w:val="000428D2"/>
    <w:rsid w:val="00045244"/>
    <w:rsid w:val="000501D3"/>
    <w:rsid w:val="0005304F"/>
    <w:rsid w:val="00060E9D"/>
    <w:rsid w:val="000639B9"/>
    <w:rsid w:val="00070454"/>
    <w:rsid w:val="00070AC8"/>
    <w:rsid w:val="00071D5E"/>
    <w:rsid w:val="00075027"/>
    <w:rsid w:val="000828C5"/>
    <w:rsid w:val="00090205"/>
    <w:rsid w:val="000907FF"/>
    <w:rsid w:val="00094E18"/>
    <w:rsid w:val="00095207"/>
    <w:rsid w:val="00096933"/>
    <w:rsid w:val="000A39FF"/>
    <w:rsid w:val="000B5A24"/>
    <w:rsid w:val="000C3BB4"/>
    <w:rsid w:val="000C5328"/>
    <w:rsid w:val="000D2A8B"/>
    <w:rsid w:val="000D2A98"/>
    <w:rsid w:val="000D5B3C"/>
    <w:rsid w:val="000E43BF"/>
    <w:rsid w:val="000F25E2"/>
    <w:rsid w:val="000F404B"/>
    <w:rsid w:val="00100173"/>
    <w:rsid w:val="00110876"/>
    <w:rsid w:val="00114DCD"/>
    <w:rsid w:val="00120C14"/>
    <w:rsid w:val="00121FDE"/>
    <w:rsid w:val="00123E4D"/>
    <w:rsid w:val="00127DE4"/>
    <w:rsid w:val="00134DC4"/>
    <w:rsid w:val="0014047A"/>
    <w:rsid w:val="00142722"/>
    <w:rsid w:val="00144F24"/>
    <w:rsid w:val="0015159E"/>
    <w:rsid w:val="00160417"/>
    <w:rsid w:val="0016160C"/>
    <w:rsid w:val="0016412E"/>
    <w:rsid w:val="001657E8"/>
    <w:rsid w:val="001659A3"/>
    <w:rsid w:val="00172F2A"/>
    <w:rsid w:val="001762D3"/>
    <w:rsid w:val="00176DCA"/>
    <w:rsid w:val="00181F04"/>
    <w:rsid w:val="001844F3"/>
    <w:rsid w:val="001910CE"/>
    <w:rsid w:val="00191B0A"/>
    <w:rsid w:val="00191F40"/>
    <w:rsid w:val="00194CA8"/>
    <w:rsid w:val="001A121C"/>
    <w:rsid w:val="001A4521"/>
    <w:rsid w:val="001A4C2B"/>
    <w:rsid w:val="001A5082"/>
    <w:rsid w:val="001B01A5"/>
    <w:rsid w:val="001B7D20"/>
    <w:rsid w:val="001C1AE9"/>
    <w:rsid w:val="001D50A4"/>
    <w:rsid w:val="001E0593"/>
    <w:rsid w:val="001E34EE"/>
    <w:rsid w:val="001E52F5"/>
    <w:rsid w:val="0020772B"/>
    <w:rsid w:val="002161B8"/>
    <w:rsid w:val="002162CC"/>
    <w:rsid w:val="00224B5D"/>
    <w:rsid w:val="0023024A"/>
    <w:rsid w:val="00230789"/>
    <w:rsid w:val="00231304"/>
    <w:rsid w:val="00232EFE"/>
    <w:rsid w:val="00236695"/>
    <w:rsid w:val="0024153F"/>
    <w:rsid w:val="00242B3A"/>
    <w:rsid w:val="00244A9D"/>
    <w:rsid w:val="00245774"/>
    <w:rsid w:val="0025173A"/>
    <w:rsid w:val="00266991"/>
    <w:rsid w:val="00271942"/>
    <w:rsid w:val="00275589"/>
    <w:rsid w:val="00281FEC"/>
    <w:rsid w:val="002836CF"/>
    <w:rsid w:val="00290C13"/>
    <w:rsid w:val="002926E2"/>
    <w:rsid w:val="00294997"/>
    <w:rsid w:val="002968E9"/>
    <w:rsid w:val="002B099B"/>
    <w:rsid w:val="002B11B8"/>
    <w:rsid w:val="002B7CDB"/>
    <w:rsid w:val="002C4D8F"/>
    <w:rsid w:val="002C78D5"/>
    <w:rsid w:val="002E17CE"/>
    <w:rsid w:val="002E5C4A"/>
    <w:rsid w:val="002F238A"/>
    <w:rsid w:val="002F28AF"/>
    <w:rsid w:val="002F2DB2"/>
    <w:rsid w:val="002F5D4E"/>
    <w:rsid w:val="002F6FB8"/>
    <w:rsid w:val="00302508"/>
    <w:rsid w:val="0030255D"/>
    <w:rsid w:val="00303E33"/>
    <w:rsid w:val="00314A13"/>
    <w:rsid w:val="003173A7"/>
    <w:rsid w:val="0032434B"/>
    <w:rsid w:val="003601EA"/>
    <w:rsid w:val="00374A83"/>
    <w:rsid w:val="003769DF"/>
    <w:rsid w:val="00390C52"/>
    <w:rsid w:val="00392DC4"/>
    <w:rsid w:val="0039576C"/>
    <w:rsid w:val="003A0BC6"/>
    <w:rsid w:val="003B01A6"/>
    <w:rsid w:val="003B2C95"/>
    <w:rsid w:val="003B479C"/>
    <w:rsid w:val="003B5B12"/>
    <w:rsid w:val="003B64A6"/>
    <w:rsid w:val="003B677C"/>
    <w:rsid w:val="003C0A11"/>
    <w:rsid w:val="003C0DA0"/>
    <w:rsid w:val="003C38F8"/>
    <w:rsid w:val="003C3908"/>
    <w:rsid w:val="003C512B"/>
    <w:rsid w:val="003D0249"/>
    <w:rsid w:val="003D37FF"/>
    <w:rsid w:val="003D3D77"/>
    <w:rsid w:val="003E4C62"/>
    <w:rsid w:val="003F137C"/>
    <w:rsid w:val="003F695B"/>
    <w:rsid w:val="004009AB"/>
    <w:rsid w:val="0040136E"/>
    <w:rsid w:val="00403F00"/>
    <w:rsid w:val="004118FD"/>
    <w:rsid w:val="00423D78"/>
    <w:rsid w:val="004310DB"/>
    <w:rsid w:val="00456091"/>
    <w:rsid w:val="00463030"/>
    <w:rsid w:val="004630D9"/>
    <w:rsid w:val="00465F2A"/>
    <w:rsid w:val="00466827"/>
    <w:rsid w:val="0046699F"/>
    <w:rsid w:val="00472308"/>
    <w:rsid w:val="004738E4"/>
    <w:rsid w:val="00474C4F"/>
    <w:rsid w:val="0048569E"/>
    <w:rsid w:val="00485F8D"/>
    <w:rsid w:val="00486F9D"/>
    <w:rsid w:val="0049153F"/>
    <w:rsid w:val="00494859"/>
    <w:rsid w:val="004A0348"/>
    <w:rsid w:val="004A0698"/>
    <w:rsid w:val="004A5FC0"/>
    <w:rsid w:val="004B7EEF"/>
    <w:rsid w:val="004C32F4"/>
    <w:rsid w:val="004C4953"/>
    <w:rsid w:val="004C5012"/>
    <w:rsid w:val="004D08A8"/>
    <w:rsid w:val="004E4CD1"/>
    <w:rsid w:val="004F0083"/>
    <w:rsid w:val="004F562E"/>
    <w:rsid w:val="004F6028"/>
    <w:rsid w:val="005028DC"/>
    <w:rsid w:val="00504032"/>
    <w:rsid w:val="005113EB"/>
    <w:rsid w:val="005115FE"/>
    <w:rsid w:val="005140E7"/>
    <w:rsid w:val="005148CE"/>
    <w:rsid w:val="00515A2B"/>
    <w:rsid w:val="00517AC2"/>
    <w:rsid w:val="00523300"/>
    <w:rsid w:val="00526EDB"/>
    <w:rsid w:val="00530E33"/>
    <w:rsid w:val="00540537"/>
    <w:rsid w:val="00540B43"/>
    <w:rsid w:val="00545128"/>
    <w:rsid w:val="005502F4"/>
    <w:rsid w:val="00552088"/>
    <w:rsid w:val="00553E7B"/>
    <w:rsid w:val="00555C5A"/>
    <w:rsid w:val="00567EA1"/>
    <w:rsid w:val="005714C7"/>
    <w:rsid w:val="00574501"/>
    <w:rsid w:val="005874F3"/>
    <w:rsid w:val="0059675C"/>
    <w:rsid w:val="005A37A4"/>
    <w:rsid w:val="005A5EC7"/>
    <w:rsid w:val="005C3C39"/>
    <w:rsid w:val="005D3A15"/>
    <w:rsid w:val="005D79F6"/>
    <w:rsid w:val="005E1109"/>
    <w:rsid w:val="005E2939"/>
    <w:rsid w:val="005E5353"/>
    <w:rsid w:val="005E5B26"/>
    <w:rsid w:val="005F0044"/>
    <w:rsid w:val="005F0D56"/>
    <w:rsid w:val="005F3C74"/>
    <w:rsid w:val="005F49DA"/>
    <w:rsid w:val="006019AD"/>
    <w:rsid w:val="00605FA8"/>
    <w:rsid w:val="006129CC"/>
    <w:rsid w:val="00613F05"/>
    <w:rsid w:val="006220F9"/>
    <w:rsid w:val="00623BD1"/>
    <w:rsid w:val="00626DEA"/>
    <w:rsid w:val="00632DEE"/>
    <w:rsid w:val="0064292A"/>
    <w:rsid w:val="00646CDF"/>
    <w:rsid w:val="00651D7B"/>
    <w:rsid w:val="00654C8A"/>
    <w:rsid w:val="00656D56"/>
    <w:rsid w:val="00660709"/>
    <w:rsid w:val="0067187B"/>
    <w:rsid w:val="00672AC3"/>
    <w:rsid w:val="006732ED"/>
    <w:rsid w:val="00676E18"/>
    <w:rsid w:val="006817B3"/>
    <w:rsid w:val="00683AA9"/>
    <w:rsid w:val="006858E1"/>
    <w:rsid w:val="00686B48"/>
    <w:rsid w:val="00687535"/>
    <w:rsid w:val="00691A0A"/>
    <w:rsid w:val="006A1101"/>
    <w:rsid w:val="006A44B3"/>
    <w:rsid w:val="006A642D"/>
    <w:rsid w:val="006B3C2E"/>
    <w:rsid w:val="006C0D66"/>
    <w:rsid w:val="006C2D55"/>
    <w:rsid w:val="006C3413"/>
    <w:rsid w:val="006E0B71"/>
    <w:rsid w:val="006E7642"/>
    <w:rsid w:val="006F1AB8"/>
    <w:rsid w:val="006F306A"/>
    <w:rsid w:val="00701598"/>
    <w:rsid w:val="007103AA"/>
    <w:rsid w:val="00712EEB"/>
    <w:rsid w:val="00714E44"/>
    <w:rsid w:val="00715AD1"/>
    <w:rsid w:val="0071724B"/>
    <w:rsid w:val="00720B4B"/>
    <w:rsid w:val="00723C11"/>
    <w:rsid w:val="00726C84"/>
    <w:rsid w:val="007352F3"/>
    <w:rsid w:val="00746D61"/>
    <w:rsid w:val="00753A16"/>
    <w:rsid w:val="00753C76"/>
    <w:rsid w:val="0077221F"/>
    <w:rsid w:val="00785E43"/>
    <w:rsid w:val="00794BCB"/>
    <w:rsid w:val="007954DA"/>
    <w:rsid w:val="00795CB8"/>
    <w:rsid w:val="007A3960"/>
    <w:rsid w:val="007A41B0"/>
    <w:rsid w:val="007B0EA3"/>
    <w:rsid w:val="007D4019"/>
    <w:rsid w:val="007D463C"/>
    <w:rsid w:val="007D53DC"/>
    <w:rsid w:val="007D690A"/>
    <w:rsid w:val="007E0A12"/>
    <w:rsid w:val="007E2E65"/>
    <w:rsid w:val="008023C8"/>
    <w:rsid w:val="00806D63"/>
    <w:rsid w:val="0080790E"/>
    <w:rsid w:val="008234F6"/>
    <w:rsid w:val="008257B6"/>
    <w:rsid w:val="00832817"/>
    <w:rsid w:val="00833F05"/>
    <w:rsid w:val="0083686F"/>
    <w:rsid w:val="008469F4"/>
    <w:rsid w:val="008503D8"/>
    <w:rsid w:val="008539AF"/>
    <w:rsid w:val="00855F0E"/>
    <w:rsid w:val="00856FD5"/>
    <w:rsid w:val="00875976"/>
    <w:rsid w:val="00890732"/>
    <w:rsid w:val="008915E0"/>
    <w:rsid w:val="00896288"/>
    <w:rsid w:val="008A3FB6"/>
    <w:rsid w:val="008B0849"/>
    <w:rsid w:val="008B1D06"/>
    <w:rsid w:val="008B1DAE"/>
    <w:rsid w:val="008B408D"/>
    <w:rsid w:val="008C7901"/>
    <w:rsid w:val="008D52E8"/>
    <w:rsid w:val="008D7EE4"/>
    <w:rsid w:val="00903BDC"/>
    <w:rsid w:val="00905752"/>
    <w:rsid w:val="00911603"/>
    <w:rsid w:val="00914145"/>
    <w:rsid w:val="0091538E"/>
    <w:rsid w:val="009172CD"/>
    <w:rsid w:val="0092459C"/>
    <w:rsid w:val="00925615"/>
    <w:rsid w:val="00930E7E"/>
    <w:rsid w:val="0093428F"/>
    <w:rsid w:val="00934C62"/>
    <w:rsid w:val="00936055"/>
    <w:rsid w:val="009404DC"/>
    <w:rsid w:val="0094254D"/>
    <w:rsid w:val="00942769"/>
    <w:rsid w:val="00944015"/>
    <w:rsid w:val="00945A25"/>
    <w:rsid w:val="00945B30"/>
    <w:rsid w:val="00955B09"/>
    <w:rsid w:val="009609CC"/>
    <w:rsid w:val="009624C5"/>
    <w:rsid w:val="009810C8"/>
    <w:rsid w:val="009879A8"/>
    <w:rsid w:val="0099206C"/>
    <w:rsid w:val="009A2504"/>
    <w:rsid w:val="009A30A4"/>
    <w:rsid w:val="009A538A"/>
    <w:rsid w:val="009B0A07"/>
    <w:rsid w:val="009B47F6"/>
    <w:rsid w:val="009B507C"/>
    <w:rsid w:val="009C0629"/>
    <w:rsid w:val="009C0687"/>
    <w:rsid w:val="009C65E5"/>
    <w:rsid w:val="009D133E"/>
    <w:rsid w:val="009D30A6"/>
    <w:rsid w:val="009E401B"/>
    <w:rsid w:val="009E5853"/>
    <w:rsid w:val="009F0C5C"/>
    <w:rsid w:val="009F1A85"/>
    <w:rsid w:val="009F2902"/>
    <w:rsid w:val="009F6231"/>
    <w:rsid w:val="00A0422A"/>
    <w:rsid w:val="00A166C1"/>
    <w:rsid w:val="00A204E1"/>
    <w:rsid w:val="00A21E51"/>
    <w:rsid w:val="00A22275"/>
    <w:rsid w:val="00A259E6"/>
    <w:rsid w:val="00A26ED4"/>
    <w:rsid w:val="00A2765E"/>
    <w:rsid w:val="00A308D4"/>
    <w:rsid w:val="00A52C88"/>
    <w:rsid w:val="00A52E39"/>
    <w:rsid w:val="00A53ADD"/>
    <w:rsid w:val="00A60B6F"/>
    <w:rsid w:val="00A652DF"/>
    <w:rsid w:val="00A7169A"/>
    <w:rsid w:val="00A73278"/>
    <w:rsid w:val="00A76AEC"/>
    <w:rsid w:val="00A852D9"/>
    <w:rsid w:val="00A8549A"/>
    <w:rsid w:val="00A85A47"/>
    <w:rsid w:val="00A8665B"/>
    <w:rsid w:val="00A86C98"/>
    <w:rsid w:val="00A86CD4"/>
    <w:rsid w:val="00A91BD9"/>
    <w:rsid w:val="00A9487C"/>
    <w:rsid w:val="00A95E30"/>
    <w:rsid w:val="00A969CD"/>
    <w:rsid w:val="00AA204B"/>
    <w:rsid w:val="00AB5B8D"/>
    <w:rsid w:val="00AC0ABC"/>
    <w:rsid w:val="00AC3E43"/>
    <w:rsid w:val="00AC43EC"/>
    <w:rsid w:val="00AC4B1F"/>
    <w:rsid w:val="00AC7DF6"/>
    <w:rsid w:val="00AD23B8"/>
    <w:rsid w:val="00AD28FA"/>
    <w:rsid w:val="00AD391E"/>
    <w:rsid w:val="00AE2DAD"/>
    <w:rsid w:val="00AF21A0"/>
    <w:rsid w:val="00AF461F"/>
    <w:rsid w:val="00AF5142"/>
    <w:rsid w:val="00B02303"/>
    <w:rsid w:val="00B06D3F"/>
    <w:rsid w:val="00B07DCC"/>
    <w:rsid w:val="00B12C18"/>
    <w:rsid w:val="00B14F3D"/>
    <w:rsid w:val="00B14FAC"/>
    <w:rsid w:val="00B16E53"/>
    <w:rsid w:val="00B304DA"/>
    <w:rsid w:val="00B3736F"/>
    <w:rsid w:val="00B37F0E"/>
    <w:rsid w:val="00B51508"/>
    <w:rsid w:val="00B60293"/>
    <w:rsid w:val="00B640AD"/>
    <w:rsid w:val="00B66AE8"/>
    <w:rsid w:val="00B7026E"/>
    <w:rsid w:val="00B733F2"/>
    <w:rsid w:val="00B749D8"/>
    <w:rsid w:val="00B756EB"/>
    <w:rsid w:val="00B77F2A"/>
    <w:rsid w:val="00B852C3"/>
    <w:rsid w:val="00B86FAD"/>
    <w:rsid w:val="00B8708A"/>
    <w:rsid w:val="00B90904"/>
    <w:rsid w:val="00B90A59"/>
    <w:rsid w:val="00B91A60"/>
    <w:rsid w:val="00B933EE"/>
    <w:rsid w:val="00B97BAD"/>
    <w:rsid w:val="00BA7BF7"/>
    <w:rsid w:val="00BB1670"/>
    <w:rsid w:val="00BB2C32"/>
    <w:rsid w:val="00BC6DA7"/>
    <w:rsid w:val="00BC71D0"/>
    <w:rsid w:val="00BD0079"/>
    <w:rsid w:val="00BD2A13"/>
    <w:rsid w:val="00BE0A7B"/>
    <w:rsid w:val="00BE113C"/>
    <w:rsid w:val="00BE3660"/>
    <w:rsid w:val="00BF11A4"/>
    <w:rsid w:val="00BF34CE"/>
    <w:rsid w:val="00BF5CCA"/>
    <w:rsid w:val="00C0361F"/>
    <w:rsid w:val="00C05317"/>
    <w:rsid w:val="00C1234B"/>
    <w:rsid w:val="00C21454"/>
    <w:rsid w:val="00C22468"/>
    <w:rsid w:val="00C23C11"/>
    <w:rsid w:val="00C27E8A"/>
    <w:rsid w:val="00C30F49"/>
    <w:rsid w:val="00C31009"/>
    <w:rsid w:val="00C32843"/>
    <w:rsid w:val="00C3323D"/>
    <w:rsid w:val="00C352DD"/>
    <w:rsid w:val="00C41DD2"/>
    <w:rsid w:val="00C55BDE"/>
    <w:rsid w:val="00C57B80"/>
    <w:rsid w:val="00C63758"/>
    <w:rsid w:val="00C66CA3"/>
    <w:rsid w:val="00C73FE2"/>
    <w:rsid w:val="00C77795"/>
    <w:rsid w:val="00C81961"/>
    <w:rsid w:val="00C8273B"/>
    <w:rsid w:val="00C84036"/>
    <w:rsid w:val="00C866CC"/>
    <w:rsid w:val="00CA2500"/>
    <w:rsid w:val="00CB354B"/>
    <w:rsid w:val="00CB6640"/>
    <w:rsid w:val="00CC485A"/>
    <w:rsid w:val="00CC6834"/>
    <w:rsid w:val="00CD09DD"/>
    <w:rsid w:val="00CD799D"/>
    <w:rsid w:val="00CE130B"/>
    <w:rsid w:val="00CE7ADF"/>
    <w:rsid w:val="00CF3BCD"/>
    <w:rsid w:val="00CF5943"/>
    <w:rsid w:val="00D03D69"/>
    <w:rsid w:val="00D05FC0"/>
    <w:rsid w:val="00D0635C"/>
    <w:rsid w:val="00D1473E"/>
    <w:rsid w:val="00D147F9"/>
    <w:rsid w:val="00D21573"/>
    <w:rsid w:val="00D27B74"/>
    <w:rsid w:val="00D31EBB"/>
    <w:rsid w:val="00D35F46"/>
    <w:rsid w:val="00D36027"/>
    <w:rsid w:val="00D36F89"/>
    <w:rsid w:val="00D44757"/>
    <w:rsid w:val="00D542F4"/>
    <w:rsid w:val="00D55CF5"/>
    <w:rsid w:val="00D64B8C"/>
    <w:rsid w:val="00D64EC7"/>
    <w:rsid w:val="00D65514"/>
    <w:rsid w:val="00D72F52"/>
    <w:rsid w:val="00D735FD"/>
    <w:rsid w:val="00D74A5F"/>
    <w:rsid w:val="00D86D33"/>
    <w:rsid w:val="00D870D1"/>
    <w:rsid w:val="00D873E4"/>
    <w:rsid w:val="00D97399"/>
    <w:rsid w:val="00DA032C"/>
    <w:rsid w:val="00DA0928"/>
    <w:rsid w:val="00DB02F1"/>
    <w:rsid w:val="00DB03E1"/>
    <w:rsid w:val="00DB143C"/>
    <w:rsid w:val="00DB2F87"/>
    <w:rsid w:val="00DB4DFC"/>
    <w:rsid w:val="00DB6D62"/>
    <w:rsid w:val="00DC1275"/>
    <w:rsid w:val="00DC4122"/>
    <w:rsid w:val="00DC7642"/>
    <w:rsid w:val="00DD7926"/>
    <w:rsid w:val="00DE30DA"/>
    <w:rsid w:val="00DE4629"/>
    <w:rsid w:val="00DE5949"/>
    <w:rsid w:val="00DE660F"/>
    <w:rsid w:val="00DE792B"/>
    <w:rsid w:val="00DF046E"/>
    <w:rsid w:val="00DF207C"/>
    <w:rsid w:val="00DF5DB4"/>
    <w:rsid w:val="00E01AEB"/>
    <w:rsid w:val="00E053D6"/>
    <w:rsid w:val="00E06ECD"/>
    <w:rsid w:val="00E07BE7"/>
    <w:rsid w:val="00E1594D"/>
    <w:rsid w:val="00E237B0"/>
    <w:rsid w:val="00E35E02"/>
    <w:rsid w:val="00E370C0"/>
    <w:rsid w:val="00E37306"/>
    <w:rsid w:val="00E422CC"/>
    <w:rsid w:val="00E50655"/>
    <w:rsid w:val="00E612F9"/>
    <w:rsid w:val="00E64F4F"/>
    <w:rsid w:val="00E66E4B"/>
    <w:rsid w:val="00E71424"/>
    <w:rsid w:val="00E82B65"/>
    <w:rsid w:val="00E82FFB"/>
    <w:rsid w:val="00E85D1D"/>
    <w:rsid w:val="00E91E92"/>
    <w:rsid w:val="00E94053"/>
    <w:rsid w:val="00E97723"/>
    <w:rsid w:val="00EA262E"/>
    <w:rsid w:val="00EA6F4C"/>
    <w:rsid w:val="00EB358A"/>
    <w:rsid w:val="00EB3A29"/>
    <w:rsid w:val="00EB5BD1"/>
    <w:rsid w:val="00EB6052"/>
    <w:rsid w:val="00EB790E"/>
    <w:rsid w:val="00EC5160"/>
    <w:rsid w:val="00ED4645"/>
    <w:rsid w:val="00EE047E"/>
    <w:rsid w:val="00EF137D"/>
    <w:rsid w:val="00EF37B7"/>
    <w:rsid w:val="00F01150"/>
    <w:rsid w:val="00F12F8A"/>
    <w:rsid w:val="00F162A3"/>
    <w:rsid w:val="00F16DD6"/>
    <w:rsid w:val="00F17127"/>
    <w:rsid w:val="00F20D0F"/>
    <w:rsid w:val="00F255F3"/>
    <w:rsid w:val="00F27942"/>
    <w:rsid w:val="00F56E2D"/>
    <w:rsid w:val="00F579D5"/>
    <w:rsid w:val="00F57BA4"/>
    <w:rsid w:val="00F60D28"/>
    <w:rsid w:val="00F73468"/>
    <w:rsid w:val="00F76341"/>
    <w:rsid w:val="00F80A28"/>
    <w:rsid w:val="00F933F2"/>
    <w:rsid w:val="00F93C1D"/>
    <w:rsid w:val="00FA4360"/>
    <w:rsid w:val="00FA714C"/>
    <w:rsid w:val="00FB0BC8"/>
    <w:rsid w:val="00FB20CE"/>
    <w:rsid w:val="00FC2BB9"/>
    <w:rsid w:val="00FC3958"/>
    <w:rsid w:val="00FD2401"/>
    <w:rsid w:val="00FD334A"/>
    <w:rsid w:val="00FD4E77"/>
    <w:rsid w:val="00FD791C"/>
    <w:rsid w:val="00FE0346"/>
    <w:rsid w:val="00FE3E61"/>
    <w:rsid w:val="00FE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1F64E6F"/>
  <w15:chartTrackingRefBased/>
  <w15:docId w15:val="{7A6406BC-73B0-4A46-A8E2-DDF9B51AC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FA8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FA8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FA8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5FA8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05FA8"/>
    <w:pPr>
      <w:keepNext/>
      <w:ind w:left="200" w:hangingChars="200" w:hanging="20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  <w:rsid w:val="00605FA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05FA8"/>
  </w:style>
  <w:style w:type="character" w:customStyle="1" w:styleId="Heading1Char">
    <w:name w:val="Heading 1 Char"/>
    <w:basedOn w:val="DefaultParagraphFont"/>
    <w:link w:val="Heading1"/>
    <w:uiPriority w:val="9"/>
    <w:rsid w:val="00605FA8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05FA8"/>
    <w:rPr>
      <w:rFonts w:ascii="굴림체" w:eastAsia="굴림체" w:hAnsiTheme="majorHAnsi" w:cstheme="majorBidi"/>
      <w:b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5FA8"/>
    <w:rPr>
      <w:rFonts w:asciiTheme="majorHAnsi" w:eastAsia="돋움" w:hAnsiTheme="majorHAnsi" w:cstheme="majorBidi"/>
      <w:b/>
      <w:sz w:val="24"/>
    </w:rPr>
  </w:style>
  <w:style w:type="paragraph" w:customStyle="1" w:styleId="a">
    <w:name w:val="소스코드표"/>
    <w:basedOn w:val="Normal"/>
    <w:link w:val="Char"/>
    <w:qFormat/>
    <w:rsid w:val="00605FA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0">
    <w:name w:val="소스코드"/>
    <w:basedOn w:val="Normal"/>
    <w:link w:val="Char0"/>
    <w:qFormat/>
    <w:rsid w:val="00605FA8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DefaultParagraphFont"/>
    <w:link w:val="a"/>
    <w:rsid w:val="00605FA8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605F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DefaultParagraphFont"/>
    <w:link w:val="a0"/>
    <w:rsid w:val="00605FA8"/>
    <w:rPr>
      <w:rFonts w:ascii="굴림체" w:eastAsia="굴림체"/>
    </w:rPr>
  </w:style>
  <w:style w:type="character" w:customStyle="1" w:styleId="HeaderChar">
    <w:name w:val="Header Char"/>
    <w:basedOn w:val="DefaultParagraphFont"/>
    <w:link w:val="Header"/>
    <w:uiPriority w:val="99"/>
    <w:rsid w:val="00605FA8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605FA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05FA8"/>
    <w:rPr>
      <w:rFonts w:ascii="굴림체" w:eastAsia="굴림체"/>
    </w:rPr>
  </w:style>
  <w:style w:type="paragraph" w:customStyle="1" w:styleId="1">
    <w:name w:val="목록1"/>
    <w:basedOn w:val="ListParagraph"/>
    <w:link w:val="1Char"/>
    <w:rsid w:val="00605FA8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">
    <w:name w:val="목록1 Char"/>
    <w:basedOn w:val="DefaultParagraphFont"/>
    <w:link w:val="1"/>
    <w:rsid w:val="00605FA8"/>
    <w:rPr>
      <w:rFonts w:ascii="굴림체" w:eastAsia="굴림체"/>
      <w:szCs w:val="20"/>
    </w:rPr>
  </w:style>
  <w:style w:type="paragraph" w:styleId="ListParagraph">
    <w:name w:val="List Paragraph"/>
    <w:basedOn w:val="Normal"/>
    <w:uiPriority w:val="34"/>
    <w:qFormat/>
    <w:rsid w:val="00605FA8"/>
    <w:pPr>
      <w:ind w:leftChars="400" w:left="800"/>
    </w:pPr>
  </w:style>
  <w:style w:type="character" w:customStyle="1" w:styleId="Heading4Char">
    <w:name w:val="Heading 4 Char"/>
    <w:basedOn w:val="DefaultParagraphFont"/>
    <w:link w:val="Heading4"/>
    <w:uiPriority w:val="9"/>
    <w:rsid w:val="00605FA8"/>
    <w:rPr>
      <w:rFonts w:ascii="굴림체" w:eastAsia="굴림체"/>
      <w:b/>
      <w:bCs/>
    </w:rPr>
  </w:style>
  <w:style w:type="table" w:styleId="TableGrid">
    <w:name w:val="Table Grid"/>
    <w:basedOn w:val="TableNormal"/>
    <w:uiPriority w:val="59"/>
    <w:rsid w:val="00605F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5FA8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05FA8"/>
  </w:style>
  <w:style w:type="character" w:customStyle="1" w:styleId="DateChar">
    <w:name w:val="Date Char"/>
    <w:basedOn w:val="DefaultParagraphFont"/>
    <w:link w:val="Date"/>
    <w:uiPriority w:val="99"/>
    <w:semiHidden/>
    <w:rsid w:val="00605FA8"/>
    <w:rPr>
      <w:rFonts w:ascii="굴림체" w:eastAsia="굴림체"/>
    </w:rPr>
  </w:style>
  <w:style w:type="paragraph" w:styleId="TOC1">
    <w:name w:val="toc 1"/>
    <w:basedOn w:val="Normal"/>
    <w:next w:val="Normal"/>
    <w:autoRedefine/>
    <w:uiPriority w:val="39"/>
    <w:unhideWhenUsed/>
    <w:rsid w:val="00605FA8"/>
  </w:style>
  <w:style w:type="paragraph" w:styleId="TOC2">
    <w:name w:val="toc 2"/>
    <w:basedOn w:val="Normal"/>
    <w:next w:val="Normal"/>
    <w:autoRedefine/>
    <w:uiPriority w:val="39"/>
    <w:unhideWhenUsed/>
    <w:rsid w:val="00605FA8"/>
    <w:pPr>
      <w:ind w:leftChars="200" w:left="425"/>
    </w:pPr>
  </w:style>
  <w:style w:type="character" w:customStyle="1" w:styleId="ng-binding">
    <w:name w:val="ng-binding"/>
    <w:basedOn w:val="DefaultParagraphFont"/>
    <w:rsid w:val="00605FA8"/>
  </w:style>
  <w:style w:type="paragraph" w:styleId="NormalWeb">
    <w:name w:val="Normal (Web)"/>
    <w:basedOn w:val="Normal"/>
    <w:uiPriority w:val="99"/>
    <w:unhideWhenUsed/>
    <w:rsid w:val="00605FA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tab-span">
    <w:name w:val="apple-tab-span"/>
    <w:basedOn w:val="DefaultParagraphFont"/>
    <w:rsid w:val="00605FA8"/>
  </w:style>
  <w:style w:type="paragraph" w:customStyle="1" w:styleId="a1">
    <w:name w:val="코드표"/>
    <w:basedOn w:val="Normal"/>
    <w:link w:val="Char1"/>
    <w:qFormat/>
    <w:rsid w:val="00605FA8"/>
    <w:pPr>
      <w:wordWrap/>
      <w:adjustRightInd w:val="0"/>
      <w:spacing w:line="220" w:lineRule="exact"/>
      <w:jc w:val="left"/>
    </w:pPr>
    <w:rPr>
      <w:rFonts w:cs="굴림체"/>
      <w:bCs/>
      <w:kern w:val="0"/>
      <w:szCs w:val="20"/>
    </w:rPr>
  </w:style>
  <w:style w:type="character" w:customStyle="1" w:styleId="Char1">
    <w:name w:val="코드표 Char"/>
    <w:basedOn w:val="DefaultParagraphFont"/>
    <w:link w:val="a1"/>
    <w:rsid w:val="00605FA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DefaultParagraphFont"/>
    <w:rsid w:val="00605FA8"/>
  </w:style>
  <w:style w:type="character" w:customStyle="1" w:styleId="im">
    <w:name w:val="im"/>
    <w:basedOn w:val="DefaultParagraphFont"/>
    <w:rsid w:val="00605FA8"/>
  </w:style>
  <w:style w:type="paragraph" w:customStyle="1" w:styleId="a2">
    <w:name w:val="바탕글"/>
    <w:basedOn w:val="Normal"/>
    <w:rsid w:val="00605FA8"/>
    <w:pPr>
      <w:spacing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xl1042">
    <w:name w:val="xl104 사본2"/>
    <w:basedOn w:val="Normal"/>
    <w:rsid w:val="00605FA8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8"/>
      <w:szCs w:val="28"/>
    </w:rPr>
  </w:style>
  <w:style w:type="paragraph" w:customStyle="1" w:styleId="xl67">
    <w:name w:val="xl67"/>
    <w:basedOn w:val="Normal"/>
    <w:rsid w:val="00605FA8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8">
    <w:name w:val="xl68"/>
    <w:basedOn w:val="Normal"/>
    <w:rsid w:val="00605FA8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69">
    <w:name w:val="xl69"/>
    <w:basedOn w:val="Normal"/>
    <w:rsid w:val="00605FA8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2">
    <w:name w:val="xl72"/>
    <w:basedOn w:val="Normal"/>
    <w:rsid w:val="00605FA8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Normal"/>
    <w:rsid w:val="00605FA8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Normal"/>
    <w:rsid w:val="00605FA8"/>
    <w:pPr>
      <w:wordWrap/>
      <w:jc w:val="center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xl74">
    <w:name w:val="xl74"/>
    <w:basedOn w:val="Normal"/>
    <w:rsid w:val="00605FA8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Normal"/>
    <w:rsid w:val="00605FA8"/>
    <w:pPr>
      <w:wordWrap/>
      <w:jc w:val="center"/>
      <w:textAlignment w:val="center"/>
    </w:pPr>
    <w:rPr>
      <w:rFonts w:ascii="맑은 고딕" w:eastAsia="굴림" w:hAnsi="굴림" w:cs="굴림"/>
      <w:color w:val="000000"/>
      <w:kern w:val="0"/>
      <w:sz w:val="22"/>
    </w:rPr>
  </w:style>
  <w:style w:type="paragraph" w:customStyle="1" w:styleId="xl71">
    <w:name w:val="xl71"/>
    <w:basedOn w:val="Normal"/>
    <w:rsid w:val="00605FA8"/>
    <w:pPr>
      <w:wordWrap/>
      <w:jc w:val="left"/>
      <w:textAlignment w:val="center"/>
    </w:pPr>
    <w:rPr>
      <w:rFonts w:ascii="돋움" w:eastAsia="굴림" w:hAnsi="굴림" w:cs="굴림"/>
      <w:color w:val="000000"/>
      <w:kern w:val="0"/>
      <w:sz w:val="18"/>
      <w:szCs w:val="18"/>
    </w:rPr>
  </w:style>
  <w:style w:type="paragraph" w:customStyle="1" w:styleId="a3">
    <w:name w:val="출력"/>
    <w:basedOn w:val="a0"/>
    <w:link w:val="Char2"/>
    <w:autoRedefine/>
    <w:qFormat/>
    <w:rsid w:val="00605FA8"/>
    <w:pPr>
      <w:spacing w:line="200" w:lineRule="exact"/>
    </w:pPr>
    <w:rPr>
      <w:sz w:val="18"/>
    </w:rPr>
  </w:style>
  <w:style w:type="character" w:customStyle="1" w:styleId="Char2">
    <w:name w:val="출력 Char"/>
    <w:basedOn w:val="Char0"/>
    <w:link w:val="a3"/>
    <w:rsid w:val="00605FA8"/>
    <w:rPr>
      <w:rFonts w:ascii="굴림체" w:eastAsia="굴림체"/>
      <w:sz w:val="18"/>
    </w:rPr>
  </w:style>
  <w:style w:type="paragraph" w:customStyle="1" w:styleId="a4">
    <w:name w:val="자바스크립트"/>
    <w:basedOn w:val="Normal"/>
    <w:link w:val="Char3"/>
    <w:qFormat/>
    <w:rsid w:val="00623BD1"/>
    <w:pPr>
      <w:spacing w:line="220" w:lineRule="exact"/>
    </w:pPr>
    <w:rPr>
      <w:rFonts w:ascii="Consolas" w:hAnsi="Consolas"/>
    </w:rPr>
  </w:style>
  <w:style w:type="character" w:customStyle="1" w:styleId="Char3">
    <w:name w:val="자바스크립트 Char"/>
    <w:basedOn w:val="DefaultParagraphFont"/>
    <w:link w:val="a4"/>
    <w:rsid w:val="00623BD1"/>
    <w:rPr>
      <w:rFonts w:ascii="Consolas" w:eastAsia="굴림체" w:hAnsi="Consolas"/>
    </w:rPr>
  </w:style>
  <w:style w:type="character" w:styleId="UnresolvedMention">
    <w:name w:val="Unresolved Mention"/>
    <w:basedOn w:val="DefaultParagraphFont"/>
    <w:uiPriority w:val="99"/>
    <w:semiHidden/>
    <w:unhideWhenUsed/>
    <w:rsid w:val="00605F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rammers.co.kr/learn/courses/30/lessons/6406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o365skhu-my.sharepoint.com/personal/lsj_office_skhu_ac_kr/Documents/&#47928;&#49436;/&#47928;&#49436;&#53596;&#54540;&#47551;/&#53596;&#54540;&#47551;2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C3599-D8A2-4B87-B661-98723CC9F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템플릿2.dotx</Template>
  <TotalTime>1152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lsj@office.skhu.ac.kr</cp:lastModifiedBy>
  <cp:revision>520</cp:revision>
  <dcterms:created xsi:type="dcterms:W3CDTF">2016-08-29T22:19:00Z</dcterms:created>
  <dcterms:modified xsi:type="dcterms:W3CDTF">2022-01-11T06:39:00Z</dcterms:modified>
</cp:coreProperties>
</file>