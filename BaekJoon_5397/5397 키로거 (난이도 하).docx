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62A6" w14:textId="77777777" w:rsidR="00B004EB" w:rsidRPr="002A32B4" w:rsidRDefault="002A32B4" w:rsidP="002D0169">
      <w:pPr>
        <w:rPr>
          <w:sz w:val="36"/>
          <w:szCs w:val="40"/>
        </w:rPr>
      </w:pPr>
      <w:r w:rsidRPr="002A32B4">
        <w:rPr>
          <w:rFonts w:hint="eastAsia"/>
          <w:sz w:val="36"/>
          <w:szCs w:val="40"/>
        </w:rPr>
        <w:t>5</w:t>
      </w:r>
      <w:r w:rsidRPr="002A32B4">
        <w:rPr>
          <w:sz w:val="36"/>
          <w:szCs w:val="40"/>
        </w:rPr>
        <w:t xml:space="preserve">397 </w:t>
      </w:r>
      <w:r w:rsidRPr="002A32B4">
        <w:rPr>
          <w:rFonts w:hint="eastAsia"/>
          <w:sz w:val="36"/>
          <w:szCs w:val="40"/>
        </w:rPr>
        <w:t>키로거</w:t>
      </w:r>
    </w:p>
    <w:p w14:paraId="7DA55BC8" w14:textId="77777777" w:rsidR="002A32B4" w:rsidRDefault="002A32B4" w:rsidP="002D0169">
      <w:r>
        <w:t>2019-07-02</w:t>
      </w:r>
    </w:p>
    <w:p w14:paraId="4BBF13EC" w14:textId="77777777" w:rsidR="002A32B4" w:rsidRDefault="002A32B4" w:rsidP="002D0169">
      <w:r>
        <w:rPr>
          <w:rFonts w:hint="eastAsia"/>
        </w:rPr>
        <w:t>이승진</w:t>
      </w:r>
    </w:p>
    <w:p w14:paraId="7C6C1FC5" w14:textId="77777777" w:rsidR="002A32B4" w:rsidRDefault="002A32B4" w:rsidP="002D0169"/>
    <w:p w14:paraId="5B0BBD01" w14:textId="77777777" w:rsidR="002A32B4" w:rsidRDefault="002A32B4" w:rsidP="002D0169"/>
    <w:p w14:paraId="6C5EB3B1" w14:textId="77777777" w:rsidR="002A32B4" w:rsidRDefault="004F0294" w:rsidP="002D0169">
      <w:hyperlink r:id="rId8" w:history="1">
        <w:r w:rsidR="002A32B4">
          <w:rPr>
            <w:rStyle w:val="Hyperlink"/>
          </w:rPr>
          <w:t>https://www.acmicpc.net/problem/5397</w:t>
        </w:r>
      </w:hyperlink>
    </w:p>
    <w:p w14:paraId="08206F76" w14:textId="623C7FC3" w:rsidR="002A32B4" w:rsidRDefault="002A32B4" w:rsidP="002D0169"/>
    <w:p w14:paraId="45FE4125" w14:textId="710CF9AC" w:rsidR="00D12103" w:rsidRDefault="00D12103" w:rsidP="002D0169">
      <w:pPr>
        <w:rPr>
          <w:rFonts w:hint="eastAsia"/>
        </w:rPr>
      </w:pP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구현력</w:t>
      </w:r>
      <w:r w:rsidR="004F0294">
        <w:rPr>
          <w:rFonts w:hint="eastAsia"/>
        </w:rPr>
        <w:t>,</w:t>
      </w:r>
      <w:r w:rsidR="004F0294">
        <w:t xml:space="preserve"> </w:t>
      </w:r>
      <w:r w:rsidR="004F0294">
        <w:rPr>
          <w:rFonts w:hint="eastAsia"/>
        </w:rPr>
        <w:t>L</w:t>
      </w:r>
      <w:r w:rsidR="004F0294">
        <w:t>inkedList, ListIterator</w:t>
      </w:r>
    </w:p>
    <w:p w14:paraId="5F60B38B" w14:textId="77777777" w:rsidR="002A32B4" w:rsidRDefault="002A32B4" w:rsidP="002D01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32B4" w14:paraId="1088DDCC" w14:textId="77777777" w:rsidTr="002A32B4">
        <w:tc>
          <w:tcPr>
            <w:tcW w:w="10456" w:type="dxa"/>
          </w:tcPr>
          <w:p w14:paraId="1BD4C5BF" w14:textId="77777777" w:rsidR="002A32B4" w:rsidRDefault="002A32B4" w:rsidP="002A32B4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baekjoon.p5397;</w:t>
            </w:r>
          </w:p>
          <w:p w14:paraId="4CB2F997" w14:textId="77777777" w:rsidR="002A32B4" w:rsidRDefault="002A32B4" w:rsidP="002A32B4">
            <w:pPr>
              <w:pStyle w:val="a0"/>
            </w:pPr>
          </w:p>
          <w:p w14:paraId="091E0175" w14:textId="77777777" w:rsidR="002A32B4" w:rsidRDefault="002A32B4" w:rsidP="002A32B4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java.io.BufferedReader;</w:t>
            </w:r>
          </w:p>
          <w:p w14:paraId="5F2A92AF" w14:textId="77777777" w:rsidR="002A32B4" w:rsidRDefault="002A32B4" w:rsidP="002A32B4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java.io.IOException;</w:t>
            </w:r>
          </w:p>
          <w:p w14:paraId="7F4A31B7" w14:textId="77777777" w:rsidR="002A32B4" w:rsidRDefault="002A32B4" w:rsidP="002A32B4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java.io.InputStreamReader;</w:t>
            </w:r>
          </w:p>
          <w:p w14:paraId="5C623A22" w14:textId="77777777" w:rsidR="002A32B4" w:rsidRDefault="002A32B4" w:rsidP="002A32B4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java.util.LinkedList;</w:t>
            </w:r>
          </w:p>
          <w:p w14:paraId="3F5CFF8C" w14:textId="77777777" w:rsidR="002A32B4" w:rsidRDefault="002A32B4" w:rsidP="002A32B4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java.util.ListIterator;</w:t>
            </w:r>
          </w:p>
          <w:p w14:paraId="6DC4657D" w14:textId="77777777" w:rsidR="002A32B4" w:rsidRDefault="002A32B4" w:rsidP="002A32B4">
            <w:pPr>
              <w:pStyle w:val="a0"/>
            </w:pPr>
          </w:p>
          <w:p w14:paraId="22765F21" w14:textId="77777777" w:rsidR="002A32B4" w:rsidRDefault="002A32B4" w:rsidP="002A32B4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Main {</w:t>
            </w:r>
          </w:p>
          <w:p w14:paraId="322C2C10" w14:textId="77777777" w:rsidR="002A32B4" w:rsidRDefault="002A32B4" w:rsidP="002A32B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NumberFormatException, IOException {</w:t>
            </w:r>
          </w:p>
          <w:p w14:paraId="63A328B1" w14:textId="77777777" w:rsidR="002A32B4" w:rsidRDefault="002A32B4" w:rsidP="002A32B4">
            <w:pPr>
              <w:pStyle w:val="a0"/>
            </w:pPr>
            <w:r>
              <w:t xml:space="preserve">        BufferedReader </w:t>
            </w:r>
            <w:r>
              <w:rPr>
                <w:color w:val="6A3E3E"/>
              </w:rPr>
              <w:t>reader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BufferedReader(</w:t>
            </w:r>
            <w:r>
              <w:rPr>
                <w:color w:val="7F0055"/>
              </w:rPr>
              <w:t>new</w:t>
            </w:r>
            <w:r>
              <w:t xml:space="preserve"> InputStreamReader(System.</w:t>
            </w:r>
            <w:r>
              <w:rPr>
                <w:color w:val="0000C0"/>
              </w:rPr>
              <w:t>in</w:t>
            </w:r>
            <w:r>
              <w:t>));</w:t>
            </w:r>
          </w:p>
          <w:p w14:paraId="055D0810" w14:textId="77777777" w:rsidR="002A32B4" w:rsidRDefault="002A32B4" w:rsidP="002A32B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T</w:t>
            </w:r>
            <w:r>
              <w:t xml:space="preserve"> = Integer.parseInt(</w:t>
            </w:r>
            <w:r>
              <w:rPr>
                <w:color w:val="6A3E3E"/>
              </w:rPr>
              <w:t>reader</w:t>
            </w:r>
            <w:r>
              <w:t>.readLine());</w:t>
            </w:r>
          </w:p>
          <w:p w14:paraId="5D0B07A8" w14:textId="77777777" w:rsidR="002A32B4" w:rsidRDefault="002A32B4" w:rsidP="002A32B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0; </w:t>
            </w:r>
            <w:r>
              <w:rPr>
                <w:color w:val="6A3E3E"/>
              </w:rPr>
              <w:t>i</w:t>
            </w:r>
            <w:r>
              <w:t xml:space="preserve"> &lt; </w:t>
            </w:r>
            <w:r>
              <w:rPr>
                <w:color w:val="6A3E3E"/>
              </w:rPr>
              <w:t>T</w:t>
            </w:r>
            <w:r>
              <w:t>; ++</w:t>
            </w:r>
            <w:r>
              <w:rPr>
                <w:color w:val="6A3E3E"/>
              </w:rPr>
              <w:t>i</w:t>
            </w:r>
            <w:r>
              <w:t>) {</w:t>
            </w:r>
          </w:p>
          <w:p w14:paraId="0B319A91" w14:textId="77777777" w:rsidR="002A32B4" w:rsidRDefault="002A32B4" w:rsidP="002A32B4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reader</w:t>
            </w:r>
            <w:r>
              <w:t>.readLine();</w:t>
            </w:r>
          </w:p>
          <w:p w14:paraId="09035AAF" w14:textId="77777777" w:rsidR="002A32B4" w:rsidRDefault="002A32B4" w:rsidP="002A32B4">
            <w:pPr>
              <w:pStyle w:val="a0"/>
            </w:pPr>
            <w:r>
              <w:t xml:space="preserve">            LinkedList&lt;Character&gt;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LinkedList&lt;&gt;();</w:t>
            </w:r>
          </w:p>
          <w:p w14:paraId="60BAB347" w14:textId="77777777" w:rsidR="002A32B4" w:rsidRDefault="002A32B4" w:rsidP="002A32B4">
            <w:pPr>
              <w:pStyle w:val="a0"/>
            </w:pPr>
            <w:r>
              <w:t xml:space="preserve">            ListIterator&lt;Character&gt; </w:t>
            </w:r>
            <w:r>
              <w:rPr>
                <w:color w:val="6A3E3E"/>
              </w:rPr>
              <w:t>iterator</w:t>
            </w:r>
            <w:r>
              <w:t xml:space="preserve"> = </w:t>
            </w:r>
            <w:r>
              <w:rPr>
                <w:color w:val="6A3E3E"/>
              </w:rPr>
              <w:t>list</w:t>
            </w:r>
            <w:r>
              <w:t>.listIterator();</w:t>
            </w:r>
          </w:p>
          <w:p w14:paraId="757CA479" w14:textId="77777777" w:rsidR="002A32B4" w:rsidRDefault="002A32B4" w:rsidP="002A32B4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char</w:t>
            </w:r>
            <w:r>
              <w:t xml:space="preserve"> </w:t>
            </w:r>
            <w:r>
              <w:rPr>
                <w:color w:val="6A3E3E"/>
              </w:rPr>
              <w:t>c</w:t>
            </w:r>
            <w:r>
              <w:t xml:space="preserve"> : </w:t>
            </w:r>
            <w:r>
              <w:rPr>
                <w:color w:val="6A3E3E"/>
              </w:rPr>
              <w:t>s</w:t>
            </w:r>
            <w:r>
              <w:t>.toCharArray()) {</w:t>
            </w:r>
          </w:p>
          <w:p w14:paraId="49BEB58F" w14:textId="77777777" w:rsidR="002A32B4" w:rsidRDefault="002A32B4" w:rsidP="002A32B4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switch</w:t>
            </w:r>
            <w:r>
              <w:t xml:space="preserve"> (</w:t>
            </w:r>
            <w:r>
              <w:rPr>
                <w:color w:val="6A3E3E"/>
              </w:rPr>
              <w:t>c</w:t>
            </w:r>
            <w:r>
              <w:t>) {</w:t>
            </w:r>
          </w:p>
          <w:p w14:paraId="344815AD" w14:textId="77777777" w:rsidR="002A32B4" w:rsidRDefault="002A32B4" w:rsidP="002A32B4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case</w:t>
            </w:r>
            <w:r>
              <w:t xml:space="preserve"> </w:t>
            </w:r>
            <w:r>
              <w:rPr>
                <w:color w:val="2A00FF"/>
              </w:rPr>
              <w:t>'&lt;'</w:t>
            </w:r>
            <w:r>
              <w:t xml:space="preserve">: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iterator</w:t>
            </w:r>
            <w:r>
              <w:t xml:space="preserve">.hasPrevious()) </w:t>
            </w:r>
            <w:r>
              <w:rPr>
                <w:color w:val="6A3E3E"/>
              </w:rPr>
              <w:t>iterator</w:t>
            </w:r>
            <w:r>
              <w:t xml:space="preserve">.previous(); </w:t>
            </w:r>
            <w:r>
              <w:rPr>
                <w:color w:val="7F0055"/>
              </w:rPr>
              <w:t>break</w:t>
            </w:r>
            <w:r>
              <w:t>;</w:t>
            </w:r>
          </w:p>
          <w:p w14:paraId="4C7468CF" w14:textId="77777777" w:rsidR="002A32B4" w:rsidRDefault="002A32B4" w:rsidP="002A32B4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case</w:t>
            </w:r>
            <w:r>
              <w:t xml:space="preserve"> </w:t>
            </w:r>
            <w:r>
              <w:rPr>
                <w:color w:val="2A00FF"/>
              </w:rPr>
              <w:t>'&gt;'</w:t>
            </w:r>
            <w:r>
              <w:t xml:space="preserve">: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iterator</w:t>
            </w:r>
            <w:r>
              <w:t xml:space="preserve">.hasNext()) </w:t>
            </w:r>
            <w:r>
              <w:rPr>
                <w:color w:val="6A3E3E"/>
              </w:rPr>
              <w:t>iterator</w:t>
            </w:r>
            <w:r>
              <w:t xml:space="preserve">.next(); </w:t>
            </w:r>
            <w:r>
              <w:rPr>
                <w:color w:val="7F0055"/>
              </w:rPr>
              <w:t>break</w:t>
            </w:r>
            <w:r>
              <w:t>;</w:t>
            </w:r>
          </w:p>
          <w:p w14:paraId="28E5BAAC" w14:textId="77777777" w:rsidR="002A32B4" w:rsidRDefault="002A32B4" w:rsidP="002A32B4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case</w:t>
            </w:r>
            <w:r>
              <w:t xml:space="preserve"> </w:t>
            </w:r>
            <w:r>
              <w:rPr>
                <w:color w:val="2A00FF"/>
              </w:rPr>
              <w:t>'-'</w:t>
            </w:r>
            <w:r>
              <w:t>:</w:t>
            </w:r>
          </w:p>
          <w:p w14:paraId="10371A6D" w14:textId="77777777" w:rsidR="002A32B4" w:rsidRDefault="002A32B4" w:rsidP="002A32B4">
            <w:pPr>
              <w:pStyle w:val="a0"/>
            </w:pPr>
            <w:r>
              <w:t xml:space="preserve">        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iterator</w:t>
            </w:r>
            <w:r>
              <w:t>.hasPrevious()) {</w:t>
            </w:r>
          </w:p>
          <w:p w14:paraId="2CFD7515" w14:textId="77777777" w:rsidR="002A32B4" w:rsidRDefault="002A32B4" w:rsidP="002A32B4">
            <w:pPr>
              <w:pStyle w:val="a0"/>
            </w:pPr>
            <w:r>
              <w:t xml:space="preserve">                        </w:t>
            </w:r>
            <w:r>
              <w:rPr>
                <w:color w:val="6A3E3E"/>
              </w:rPr>
              <w:t>iterator</w:t>
            </w:r>
            <w:r>
              <w:t>.previous();</w:t>
            </w:r>
          </w:p>
          <w:p w14:paraId="128163EC" w14:textId="77777777" w:rsidR="002A32B4" w:rsidRDefault="002A32B4" w:rsidP="002A32B4">
            <w:pPr>
              <w:pStyle w:val="a0"/>
            </w:pPr>
            <w:r>
              <w:t xml:space="preserve">                        </w:t>
            </w:r>
            <w:r>
              <w:rPr>
                <w:color w:val="6A3E3E"/>
              </w:rPr>
              <w:t>iterator</w:t>
            </w:r>
            <w:r>
              <w:t>.remove();</w:t>
            </w:r>
          </w:p>
          <w:p w14:paraId="08E31E8B" w14:textId="77777777" w:rsidR="002A32B4" w:rsidRDefault="002A32B4" w:rsidP="002A32B4">
            <w:pPr>
              <w:pStyle w:val="a0"/>
            </w:pPr>
            <w:r>
              <w:t xml:space="preserve">                    }</w:t>
            </w:r>
          </w:p>
          <w:p w14:paraId="0C176AC1" w14:textId="77777777" w:rsidR="002A32B4" w:rsidRDefault="002A32B4" w:rsidP="002A32B4">
            <w:pPr>
              <w:pStyle w:val="a0"/>
            </w:pPr>
            <w:r>
              <w:t xml:space="preserve">                    </w:t>
            </w:r>
            <w:r>
              <w:rPr>
                <w:color w:val="7F0055"/>
              </w:rPr>
              <w:t>break</w:t>
            </w:r>
            <w:r>
              <w:t>;</w:t>
            </w:r>
          </w:p>
          <w:p w14:paraId="796720B0" w14:textId="77777777" w:rsidR="002A32B4" w:rsidRDefault="002A32B4" w:rsidP="002A32B4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default</w:t>
            </w:r>
            <w:r>
              <w:t>:</w:t>
            </w:r>
          </w:p>
          <w:p w14:paraId="045DF115" w14:textId="77777777" w:rsidR="002A32B4" w:rsidRDefault="002A32B4" w:rsidP="002A32B4">
            <w:pPr>
              <w:pStyle w:val="a0"/>
            </w:pPr>
            <w:r>
              <w:t xml:space="preserve">                    </w:t>
            </w:r>
            <w:r>
              <w:rPr>
                <w:color w:val="6A3E3E"/>
              </w:rPr>
              <w:t>iterator</w:t>
            </w:r>
            <w:r>
              <w:t>.add(</w:t>
            </w:r>
            <w:r>
              <w:rPr>
                <w:color w:val="6A3E3E"/>
              </w:rPr>
              <w:t>c</w:t>
            </w:r>
            <w:r>
              <w:t>);</w:t>
            </w:r>
          </w:p>
          <w:p w14:paraId="22F670E5" w14:textId="77777777" w:rsidR="002A32B4" w:rsidRDefault="002A32B4" w:rsidP="002A32B4">
            <w:pPr>
              <w:pStyle w:val="a0"/>
            </w:pPr>
            <w:r>
              <w:t xml:space="preserve">                }</w:t>
            </w:r>
          </w:p>
          <w:p w14:paraId="6355D8DB" w14:textId="77777777" w:rsidR="002A32B4" w:rsidRDefault="002A32B4" w:rsidP="002A32B4">
            <w:pPr>
              <w:pStyle w:val="a0"/>
            </w:pPr>
            <w:r>
              <w:t xml:space="preserve">            }</w:t>
            </w:r>
          </w:p>
          <w:p w14:paraId="6F6D3753" w14:textId="77777777" w:rsidR="002A32B4" w:rsidRDefault="002A32B4" w:rsidP="002A32B4">
            <w:pPr>
              <w:pStyle w:val="a0"/>
            </w:pPr>
            <w:r>
              <w:t xml:space="preserve">            StringBuilder </w:t>
            </w:r>
            <w:r>
              <w:rPr>
                <w:color w:val="6A3E3E"/>
              </w:rPr>
              <w:t>builder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StringBuilder();</w:t>
            </w:r>
          </w:p>
          <w:p w14:paraId="4BF06F53" w14:textId="77777777" w:rsidR="002A32B4" w:rsidRDefault="002A32B4" w:rsidP="002A32B4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char</w:t>
            </w:r>
            <w:r>
              <w:t xml:space="preserve"> </w:t>
            </w:r>
            <w:r>
              <w:rPr>
                <w:color w:val="6A3E3E"/>
              </w:rPr>
              <w:t>c</w:t>
            </w:r>
            <w:r>
              <w:t xml:space="preserve"> : </w:t>
            </w:r>
            <w:r>
              <w:rPr>
                <w:color w:val="6A3E3E"/>
              </w:rPr>
              <w:t>list</w:t>
            </w:r>
            <w:r>
              <w:t>)</w:t>
            </w:r>
          </w:p>
          <w:p w14:paraId="61EBACE0" w14:textId="77777777" w:rsidR="002A32B4" w:rsidRDefault="002A32B4" w:rsidP="002A32B4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builder</w:t>
            </w:r>
            <w:r>
              <w:t>.append(</w:t>
            </w:r>
            <w:r>
              <w:rPr>
                <w:color w:val="6A3E3E"/>
              </w:rPr>
              <w:t>c</w:t>
            </w:r>
            <w:r>
              <w:t>);</w:t>
            </w:r>
          </w:p>
          <w:p w14:paraId="2953F288" w14:textId="77777777" w:rsidR="002A32B4" w:rsidRDefault="002A32B4" w:rsidP="002A32B4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builder</w:t>
            </w:r>
            <w:r>
              <w:t>.toString());</w:t>
            </w:r>
          </w:p>
          <w:p w14:paraId="148C0721" w14:textId="77777777" w:rsidR="002A32B4" w:rsidRDefault="002A32B4" w:rsidP="002A32B4">
            <w:pPr>
              <w:pStyle w:val="a0"/>
            </w:pPr>
            <w:r>
              <w:t xml:space="preserve">        }</w:t>
            </w:r>
          </w:p>
          <w:p w14:paraId="5AFA278C" w14:textId="77777777" w:rsidR="002A32B4" w:rsidRDefault="002A32B4" w:rsidP="002A32B4">
            <w:pPr>
              <w:pStyle w:val="a0"/>
            </w:pPr>
            <w:r>
              <w:t xml:space="preserve">    }</w:t>
            </w:r>
          </w:p>
          <w:p w14:paraId="49CC064B" w14:textId="77777777" w:rsidR="002A32B4" w:rsidRDefault="002A32B4" w:rsidP="002A32B4">
            <w:pPr>
              <w:pStyle w:val="a0"/>
            </w:pPr>
            <w:r>
              <w:t>}</w:t>
            </w:r>
          </w:p>
          <w:p w14:paraId="331A3C52" w14:textId="77777777" w:rsidR="002A32B4" w:rsidRDefault="002A32B4" w:rsidP="002A32B4">
            <w:pPr>
              <w:pStyle w:val="a0"/>
            </w:pPr>
          </w:p>
        </w:tc>
      </w:tr>
    </w:tbl>
    <w:p w14:paraId="6DB1A3F0" w14:textId="77777777" w:rsidR="002A32B4" w:rsidRDefault="002A32B4" w:rsidP="002D0169"/>
    <w:p w14:paraId="52EB1D4E" w14:textId="77777777" w:rsidR="002A32B4" w:rsidRPr="002D0169" w:rsidRDefault="002A32B4" w:rsidP="002D0169"/>
    <w:sectPr w:rsidR="002A32B4" w:rsidRPr="002D0169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7D1A" w14:textId="77777777" w:rsidR="000940CD" w:rsidRDefault="000940CD" w:rsidP="00B12C18">
      <w:r>
        <w:separator/>
      </w:r>
    </w:p>
  </w:endnote>
  <w:endnote w:type="continuationSeparator" w:id="0">
    <w:p w14:paraId="27716A44" w14:textId="77777777" w:rsidR="000940CD" w:rsidRDefault="000940CD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9A88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0AA5290E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9039" w14:textId="77777777" w:rsidR="000940CD" w:rsidRDefault="000940CD" w:rsidP="00B12C18">
      <w:r>
        <w:separator/>
      </w:r>
    </w:p>
  </w:footnote>
  <w:footnote w:type="continuationSeparator" w:id="0">
    <w:p w14:paraId="577B9F76" w14:textId="77777777" w:rsidR="000940CD" w:rsidRDefault="000940CD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B4"/>
    <w:rsid w:val="00013AA6"/>
    <w:rsid w:val="0005117B"/>
    <w:rsid w:val="000940CD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8422D"/>
    <w:rsid w:val="002A32B4"/>
    <w:rsid w:val="002A7622"/>
    <w:rsid w:val="002D0169"/>
    <w:rsid w:val="002F238A"/>
    <w:rsid w:val="002F5826"/>
    <w:rsid w:val="0036527F"/>
    <w:rsid w:val="004221C2"/>
    <w:rsid w:val="004247BF"/>
    <w:rsid w:val="004618EA"/>
    <w:rsid w:val="00471C33"/>
    <w:rsid w:val="004A78DD"/>
    <w:rsid w:val="004F0294"/>
    <w:rsid w:val="0051790E"/>
    <w:rsid w:val="00530E33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12103"/>
    <w:rsid w:val="00D64E5F"/>
    <w:rsid w:val="00D65316"/>
    <w:rsid w:val="00D73ED9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965B58"/>
  <w15:chartTrackingRefBased/>
  <w15:docId w15:val="{1C4D58E8-FDD2-4CFB-8221-F50528AD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3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53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AE802-C2C3-4833-AD00-FFAEA0FC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46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</cp:revision>
  <dcterms:created xsi:type="dcterms:W3CDTF">2019-07-02T04:29:00Z</dcterms:created>
  <dcterms:modified xsi:type="dcterms:W3CDTF">2022-01-28T07:03:00Z</dcterms:modified>
</cp:coreProperties>
</file>