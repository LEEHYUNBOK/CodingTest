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2AC1E982" w:rsidR="00623BD1" w:rsidRDefault="008614DE" w:rsidP="00BC3596">
      <w:hyperlink r:id="rId8" w:history="1">
        <w:r w:rsidR="00BC3596" w:rsidRPr="00BC3596">
          <w:rPr>
            <w:rStyle w:val="Hyperlink"/>
          </w:rPr>
          <w:t>https://programmers.co.kr/learn/courses/30/lessons/42586</w:t>
        </w:r>
      </w:hyperlink>
    </w:p>
    <w:p w14:paraId="545813DB" w14:textId="77777777" w:rsidR="00BC3596" w:rsidRDefault="00BC3596" w:rsidP="00BC3596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0F40" w14:paraId="1221715B" w14:textId="77777777" w:rsidTr="00092BDE">
        <w:tc>
          <w:tcPr>
            <w:tcW w:w="426" w:type="dxa"/>
          </w:tcPr>
          <w:p w14:paraId="6D056732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354E5C6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AFF931A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9BB32CC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D98B1AC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5E4ED18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A68BB36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EE2EC72" w14:textId="77777777" w:rsidR="00880F40" w:rsidRPr="00185935" w:rsidRDefault="00880F40" w:rsidP="00880F4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295A57B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1FA583E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182668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5861C34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4F4C81C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DADD67A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109ED59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4E33FE2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D167EB2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30731FB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36153051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5EB6DDD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3E29A58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747DA63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A91FF8E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E059A2A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7F82435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591F546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B7B471C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363DE5C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9561317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66271E83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5CA7A89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43CB7F4F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0DFD39C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5C606AD" w14:textId="77777777" w:rsidR="00880F40" w:rsidRDefault="00880F40" w:rsidP="00880F40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3228C8B" w14:textId="6CCCC509" w:rsidR="00880F40" w:rsidRPr="00185935" w:rsidRDefault="00880F40" w:rsidP="00880F40">
            <w:pPr>
              <w:pStyle w:val="a0"/>
            </w:pPr>
          </w:p>
        </w:tc>
        <w:tc>
          <w:tcPr>
            <w:tcW w:w="10631" w:type="dxa"/>
          </w:tcPr>
          <w:p w14:paraId="0A0C5BE8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programmers.c30.e42586;</w:t>
            </w:r>
          </w:p>
          <w:p w14:paraId="172E87F5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229014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1BFE3373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020870B6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8D8B6DC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Main1 {</w:t>
            </w:r>
          </w:p>
          <w:p w14:paraId="4CEBC700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C3E3ADF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4A6537C1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818D08A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5B050769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진행중인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작업의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마감일과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작업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</w:p>
          <w:p w14:paraId="6AFA39B5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)Math.ceil((100.0 -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[0]) /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[0]),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1C84CA8B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D5AFEA7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)Math.ceil((100.0 -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/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]);</w:t>
            </w:r>
          </w:p>
          <w:p w14:paraId="16E82370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>)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A44033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523FCD6D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74B8B3D3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D78EB3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248A5C58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6B05646C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8EA75E0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5B8E8EA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.stream().mapToInt(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).toArray();</w:t>
            </w:r>
          </w:p>
          <w:p w14:paraId="01CC5159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16596BDF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F8C07C0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A125B5E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D48007C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{{93, 30, 55}, {95, 90, 99, 99, 80, 99}};</w:t>
            </w:r>
          </w:p>
          <w:p w14:paraId="7E477EFE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{{1, 30, 5}, {1, 1, 1, 1, 1, 1}};</w:t>
            </w:r>
          </w:p>
          <w:p w14:paraId="17DFD07C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004DE26B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6F3CD48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],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])));</w:t>
            </w:r>
          </w:p>
          <w:p w14:paraId="121715A8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AA68F5F" w14:textId="77777777" w:rsidR="00880F40" w:rsidRDefault="00880F40" w:rsidP="00880F40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F768D8E" w14:textId="77777777" w:rsidR="00880F40" w:rsidRDefault="00880F40" w:rsidP="00880F40">
            <w:pPr>
              <w:pStyle w:val="a0"/>
            </w:pPr>
          </w:p>
        </w:tc>
      </w:tr>
    </w:tbl>
    <w:p w14:paraId="5FAEEE5E" w14:textId="77777777" w:rsidR="00D00E37" w:rsidRDefault="00D00E37" w:rsidP="00BC3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0E37" w14:paraId="34B3732B" w14:textId="77777777" w:rsidTr="00D00E37">
        <w:tc>
          <w:tcPr>
            <w:tcW w:w="10456" w:type="dxa"/>
          </w:tcPr>
          <w:p w14:paraId="417FE91C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ArrayList&lt;Integer&gt;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668BB3F8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631EA432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진행중인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작업의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마감일과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작업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수</w:t>
            </w:r>
          </w:p>
          <w:p w14:paraId="7D09BB0E" w14:textId="66908771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첫 작업이 진행중이다</w:t>
            </w:r>
            <w:r w:rsidR="00BA4C75">
              <w:rPr>
                <w:rFonts w:cs="굴림체" w:hint="eastAsia"/>
                <w:color w:val="3F7F5F"/>
                <w:kern w:val="0"/>
                <w:szCs w:val="20"/>
              </w:rPr>
              <w:t>.</w:t>
            </w:r>
          </w:p>
          <w:p w14:paraId="2117ACD9" w14:textId="041AF1A1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마감일 계산식은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(100 -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진척도)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속도 </w:t>
            </w:r>
            <w:r w:rsidR="00B966A4">
              <w:rPr>
                <w:rFonts w:cs="굴림체" w:hint="eastAsia"/>
                <w:color w:val="3F7F5F"/>
                <w:kern w:val="0"/>
                <w:szCs w:val="20"/>
              </w:rPr>
              <w:t>이고,</w:t>
            </w:r>
            <w:r w:rsidR="00B966A4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="00B966A4">
              <w:rPr>
                <w:rFonts w:cs="굴림체" w:hint="eastAsia"/>
                <w:color w:val="3F7F5F"/>
                <w:kern w:val="0"/>
                <w:szCs w:val="20"/>
              </w:rPr>
              <w:t>이 식의 결과값을 올림해야 한다.</w:t>
            </w:r>
          </w:p>
          <w:p w14:paraId="383AA2EC" w14:textId="54CC8413" w:rsidR="00054958" w:rsidRDefault="00054958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//   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올림계산: </w:t>
            </w:r>
            <w:r>
              <w:rPr>
                <w:rFonts w:cs="굴림체"/>
                <w:color w:val="3F7F5F"/>
                <w:kern w:val="0"/>
                <w:szCs w:val="20"/>
              </w:rPr>
              <w:t>Math.ceil(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값)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</w:p>
          <w:p w14:paraId="58031EE6" w14:textId="7BEE5E0B" w:rsidR="00BA4C75" w:rsidRDefault="00BA4C75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>//</w:t>
            </w:r>
            <w:r w:rsidR="008B5ED1">
              <w:rPr>
                <w:rFonts w:cs="굴림체"/>
                <w:color w:val="3F7F5F"/>
                <w:kern w:val="0"/>
                <w:szCs w:val="20"/>
              </w:rPr>
              <w:t xml:space="preserve">  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그런데 정수 나눗셈은 소수점 아래를 버려버리기 때문에,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실수 나눗셈을 해야 한다.</w:t>
            </w:r>
          </w:p>
          <w:p w14:paraId="09216DA7" w14:textId="0E0E95B1" w:rsidR="008B5ED1" w:rsidRDefault="008B5ED1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//   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계산식의 숫자 하나가 실수이면,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실수 나눗셈을 하게 된다.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 xml:space="preserve">그래서 </w:t>
            </w:r>
            <w:r>
              <w:rPr>
                <w:rFonts w:cs="굴림체"/>
                <w:color w:val="3F7F5F"/>
                <w:kern w:val="0"/>
                <w:szCs w:val="20"/>
              </w:rPr>
              <w:t xml:space="preserve">100.0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이다.</w:t>
            </w:r>
          </w:p>
          <w:p w14:paraId="44E6C3DC" w14:textId="77777777" w:rsidR="008B5ED1" w:rsidRDefault="008B5ED1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298E07E1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)Math.ceil((100.0 -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 w:rsidRPr="00497544">
              <w:rPr>
                <w:rFonts w:cs="굴림체"/>
                <w:color w:val="000000"/>
                <w:kern w:val="0"/>
                <w:szCs w:val="20"/>
                <w:highlight w:val="yellow"/>
              </w:rPr>
              <w:t>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/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 w:rsidRPr="00497544">
              <w:rPr>
                <w:rFonts w:cs="굴림체"/>
                <w:color w:val="000000"/>
                <w:kern w:val="0"/>
                <w:szCs w:val="20"/>
                <w:highlight w:val="yellow"/>
              </w:rPr>
              <w:t>0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]),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1F3C46A0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</w:p>
          <w:p w14:paraId="48D103ED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 w:rsidRPr="00497544">
              <w:rPr>
                <w:rFonts w:cs="굴림체"/>
                <w:color w:val="000000"/>
                <w:kern w:val="0"/>
                <w:szCs w:val="20"/>
                <w:highlight w:val="yellow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59075FD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)Math.ceil((100.0 - </w:t>
            </w:r>
            <w:r>
              <w:rPr>
                <w:rFonts w:cs="굴림체"/>
                <w:color w:val="6A3E3E"/>
                <w:kern w:val="0"/>
                <w:szCs w:val="20"/>
              </w:rPr>
              <w:t>progress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/ </w:t>
            </w:r>
            <w:r>
              <w:rPr>
                <w:rFonts w:cs="굴림체"/>
                <w:color w:val="6A3E3E"/>
                <w:kern w:val="0"/>
                <w:szCs w:val="20"/>
              </w:rPr>
              <w:t>speed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]);</w:t>
            </w:r>
          </w:p>
          <w:p w14:paraId="620B2B0C" w14:textId="2910FF9A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3F7F5F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>)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49754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497544"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 w:rsidR="00497544">
              <w:rPr>
                <w:rFonts w:cs="굴림체" w:hint="eastAsia"/>
                <w:color w:val="3F7F5F"/>
                <w:kern w:val="0"/>
                <w:szCs w:val="20"/>
              </w:rPr>
              <w:t>i</w:t>
            </w:r>
            <w:r w:rsidR="00497544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="00497544">
              <w:rPr>
                <w:rFonts w:cs="굴림체" w:hint="eastAsia"/>
                <w:color w:val="3F7F5F"/>
                <w:kern w:val="0"/>
                <w:szCs w:val="20"/>
              </w:rPr>
              <w:t xml:space="preserve">번째 작업 마감일이 </w:t>
            </w:r>
            <w:r w:rsidR="00ED2595">
              <w:rPr>
                <w:rFonts w:cs="굴림체" w:hint="eastAsia"/>
                <w:color w:val="3F7F5F"/>
                <w:kern w:val="0"/>
                <w:szCs w:val="20"/>
              </w:rPr>
              <w:t>그 이전 작업들의 마감일보다 빠르다면</w:t>
            </w:r>
          </w:p>
          <w:p w14:paraId="294A322A" w14:textId="618B2FCE" w:rsidR="00ED2595" w:rsidRDefault="00ED2595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5F"/>
                <w:kern w:val="0"/>
                <w:szCs w:val="20"/>
              </w:rPr>
              <w:t xml:space="preserve">                                        // </w:t>
            </w:r>
            <w:r>
              <w:rPr>
                <w:rFonts w:cs="굴림체" w:hint="eastAsia"/>
                <w:color w:val="3F7F5F"/>
                <w:kern w:val="0"/>
                <w:szCs w:val="20"/>
              </w:rPr>
              <w:t>그 이전 작업이 마감될 때까지 대기해야 한다</w:t>
            </w:r>
          </w:p>
          <w:p w14:paraId="617F57C7" w14:textId="600B8FC1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  <w:r w:rsidR="00ED2595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ED2595"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 w:rsidR="00ED2595">
              <w:rPr>
                <w:rFonts w:cs="굴림체" w:hint="eastAsia"/>
                <w:color w:val="3F7F5F"/>
                <w:kern w:val="0"/>
                <w:szCs w:val="20"/>
              </w:rPr>
              <w:t>i</w:t>
            </w:r>
            <w:r w:rsidR="00ED2595">
              <w:rPr>
                <w:rFonts w:cs="굴림체"/>
                <w:color w:val="3F7F5F"/>
                <w:kern w:val="0"/>
                <w:szCs w:val="20"/>
              </w:rPr>
              <w:t xml:space="preserve"> </w:t>
            </w:r>
            <w:r w:rsidR="00ED2595">
              <w:rPr>
                <w:rFonts w:cs="굴림체" w:hint="eastAsia"/>
                <w:color w:val="3F7F5F"/>
                <w:kern w:val="0"/>
                <w:szCs w:val="20"/>
              </w:rPr>
              <w:t>번째 작업 마감일이 그 이전 작업들의 마감일보다 크다면</w:t>
            </w:r>
          </w:p>
          <w:p w14:paraId="6D576720" w14:textId="3C9B1C02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  <w:r w:rsidR="00ED2595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871102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ED2595"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 w:rsidR="00ED2595">
              <w:rPr>
                <w:rFonts w:cs="굴림체" w:hint="eastAsia"/>
                <w:color w:val="3F7F5F"/>
                <w:kern w:val="0"/>
                <w:szCs w:val="20"/>
              </w:rPr>
              <w:t xml:space="preserve">그 이전 작업들이 </w:t>
            </w:r>
            <w:r w:rsidR="00871102">
              <w:rPr>
                <w:rFonts w:cs="굴림체" w:hint="eastAsia"/>
                <w:color w:val="3F7F5F"/>
                <w:kern w:val="0"/>
                <w:szCs w:val="20"/>
              </w:rPr>
              <w:t>먼저 종료되고,</w:t>
            </w:r>
          </w:p>
          <w:p w14:paraId="4D1C1DCD" w14:textId="256208A8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마감일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현재마감일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871102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871102">
              <w:rPr>
                <w:rFonts w:cs="굴림체"/>
                <w:color w:val="3F7F5F"/>
                <w:kern w:val="0"/>
                <w:szCs w:val="20"/>
              </w:rPr>
              <w:t xml:space="preserve">// </w:t>
            </w:r>
            <w:r w:rsidR="00871102">
              <w:rPr>
                <w:rFonts w:cs="굴림체" w:hint="eastAsia"/>
                <w:color w:val="3F7F5F"/>
                <w:kern w:val="0"/>
                <w:szCs w:val="20"/>
              </w:rPr>
              <w:t>현재 작업만 마감일까지 대기하게 된다</w:t>
            </w:r>
          </w:p>
          <w:p w14:paraId="4AB01FF5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61C6D5B7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401B3E9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05FB0BB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작업수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26E9C3F0" w14:textId="6AC27604" w:rsidR="00E80415" w:rsidRPr="008614DE" w:rsidRDefault="00E80415" w:rsidP="00D00E37">
            <w:pPr>
              <w:wordWrap/>
              <w:adjustRightInd w:val="0"/>
              <w:jc w:val="left"/>
              <w:rPr>
                <w:rFonts w:cs="굴림체"/>
                <w:color w:val="52A347"/>
                <w:kern w:val="0"/>
                <w:szCs w:val="20"/>
              </w:rPr>
            </w:pPr>
            <w:r w:rsidRPr="008614DE">
              <w:rPr>
                <w:rFonts w:cs="굴림체" w:hint="eastAsia"/>
                <w:color w:val="52A347"/>
                <w:kern w:val="0"/>
                <w:szCs w:val="20"/>
                <w14:textFill>
                  <w14:solidFill>
                    <w14:srgbClr w14:val="52A347">
                      <w14:lumMod w14:val="75000"/>
                    </w14:srgbClr>
                  </w14:solidFill>
                </w14:textFill>
              </w:rPr>
              <w:t>// ArrayList&lt;Integer&gt; 객체로부터 int[] 배열을 만들어 리턴한다</w:t>
            </w:r>
          </w:p>
          <w:p w14:paraId="220BF3E4" w14:textId="77777777" w:rsidR="00D00E37" w:rsidRDefault="00D00E37" w:rsidP="00D00E3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answer</w:t>
            </w:r>
            <w:r>
              <w:rPr>
                <w:rFonts w:cs="굴림체"/>
                <w:color w:val="000000"/>
                <w:kern w:val="0"/>
                <w:szCs w:val="20"/>
              </w:rPr>
              <w:t>.stream().mapToInt(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).toArray();</w:t>
            </w:r>
          </w:p>
          <w:p w14:paraId="1737047A" w14:textId="77777777" w:rsidR="00D00E37" w:rsidRPr="00D00E37" w:rsidRDefault="00D00E37" w:rsidP="00BC3596"/>
        </w:tc>
      </w:tr>
    </w:tbl>
    <w:p w14:paraId="501C17B0" w14:textId="77777777" w:rsidR="00D00E37" w:rsidRDefault="00D00E37" w:rsidP="00BC3596"/>
    <w:p w14:paraId="3199DB4D" w14:textId="77777777" w:rsidR="00BC3596" w:rsidRPr="00BC3596" w:rsidRDefault="00BC3596" w:rsidP="00BC3596"/>
    <w:sectPr w:rsidR="00BC3596" w:rsidRPr="00BC3596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54958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97544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614DE"/>
    <w:rsid w:val="00871102"/>
    <w:rsid w:val="00875976"/>
    <w:rsid w:val="00880F40"/>
    <w:rsid w:val="00890732"/>
    <w:rsid w:val="008915E0"/>
    <w:rsid w:val="00896288"/>
    <w:rsid w:val="008A3FB6"/>
    <w:rsid w:val="008B0849"/>
    <w:rsid w:val="008B1D06"/>
    <w:rsid w:val="008B1DAE"/>
    <w:rsid w:val="008B408D"/>
    <w:rsid w:val="008B5ED1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66A4"/>
    <w:rsid w:val="00B97BAD"/>
    <w:rsid w:val="00BA4C75"/>
    <w:rsid w:val="00BA7BF7"/>
    <w:rsid w:val="00BB1670"/>
    <w:rsid w:val="00BB2C32"/>
    <w:rsid w:val="00BC3596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0E37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57A26"/>
    <w:rsid w:val="00E612F9"/>
    <w:rsid w:val="00E64F4F"/>
    <w:rsid w:val="00E66E4B"/>
    <w:rsid w:val="00E71424"/>
    <w:rsid w:val="00E80415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2595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1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41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41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41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80415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E804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80415"/>
  </w:style>
  <w:style w:type="character" w:customStyle="1" w:styleId="Heading1Char">
    <w:name w:val="Heading 1 Char"/>
    <w:basedOn w:val="DefaultParagraphFont"/>
    <w:link w:val="Heading1"/>
    <w:uiPriority w:val="9"/>
    <w:rsid w:val="00E8041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41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41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E8041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E80415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E80415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E8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E80415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E80415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E8041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0415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E80415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E80415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E80415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E80415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E8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41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0415"/>
  </w:style>
  <w:style w:type="character" w:customStyle="1" w:styleId="DateChar">
    <w:name w:val="Date Char"/>
    <w:basedOn w:val="DefaultParagraphFont"/>
    <w:link w:val="Date"/>
    <w:uiPriority w:val="99"/>
    <w:semiHidden/>
    <w:rsid w:val="00E80415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E80415"/>
  </w:style>
  <w:style w:type="paragraph" w:styleId="TOC2">
    <w:name w:val="toc 2"/>
    <w:basedOn w:val="Normal"/>
    <w:next w:val="Normal"/>
    <w:autoRedefine/>
    <w:uiPriority w:val="39"/>
    <w:unhideWhenUsed/>
    <w:rsid w:val="00E80415"/>
    <w:pPr>
      <w:ind w:leftChars="200" w:left="425"/>
    </w:pPr>
  </w:style>
  <w:style w:type="character" w:customStyle="1" w:styleId="ng-binding">
    <w:name w:val="ng-binding"/>
    <w:basedOn w:val="DefaultParagraphFont"/>
    <w:rsid w:val="00E80415"/>
  </w:style>
  <w:style w:type="paragraph" w:styleId="NormalWeb">
    <w:name w:val="Normal (Web)"/>
    <w:basedOn w:val="Normal"/>
    <w:uiPriority w:val="99"/>
    <w:unhideWhenUsed/>
    <w:rsid w:val="00E804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80415"/>
  </w:style>
  <w:style w:type="paragraph" w:customStyle="1" w:styleId="a1">
    <w:name w:val="코드표"/>
    <w:basedOn w:val="Normal"/>
    <w:link w:val="Char1"/>
    <w:qFormat/>
    <w:rsid w:val="00E80415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E80415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E80415"/>
  </w:style>
  <w:style w:type="character" w:customStyle="1" w:styleId="im">
    <w:name w:val="im"/>
    <w:basedOn w:val="DefaultParagraphFont"/>
    <w:rsid w:val="00E80415"/>
  </w:style>
  <w:style w:type="paragraph" w:customStyle="1" w:styleId="a2">
    <w:name w:val="바탕글"/>
    <w:basedOn w:val="Normal"/>
    <w:rsid w:val="00E80415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E8041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E80415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E8041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E80415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E80415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E80415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E80415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BC3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5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1177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524</cp:revision>
  <dcterms:created xsi:type="dcterms:W3CDTF">2016-08-29T22:19:00Z</dcterms:created>
  <dcterms:modified xsi:type="dcterms:W3CDTF">2022-01-09T13:48:00Z</dcterms:modified>
</cp:coreProperties>
</file>